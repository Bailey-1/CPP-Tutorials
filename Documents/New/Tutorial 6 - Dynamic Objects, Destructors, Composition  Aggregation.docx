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30C" w:rsidRPr="00352DCC" w:rsidRDefault="007C3DF9" w:rsidP="002A2A5B">
      <w:pPr>
        <w:pStyle w:val="Title"/>
        <w:rPr>
          <w:sz w:val="28"/>
          <w:szCs w:val="28"/>
        </w:rPr>
      </w:pPr>
      <w:r>
        <w:rPr>
          <w:sz w:val="48"/>
          <w:szCs w:val="48"/>
        </w:rPr>
        <w:t xml:space="preserve">Object-Oriented </w:t>
      </w:r>
      <w:r w:rsidR="005F7464">
        <w:rPr>
          <w:sz w:val="48"/>
          <w:szCs w:val="48"/>
        </w:rPr>
        <w:t>Programming</w:t>
      </w:r>
      <w:r w:rsidR="00403685" w:rsidRPr="00352DCC">
        <w:br/>
      </w:r>
      <w:r w:rsidR="00531DFB" w:rsidRPr="00352DCC">
        <w:rPr>
          <w:sz w:val="28"/>
          <w:szCs w:val="27"/>
        </w:rPr>
        <w:t>Tutorial</w:t>
      </w:r>
      <w:r w:rsidR="00CD5106" w:rsidRPr="00352DCC">
        <w:rPr>
          <w:sz w:val="28"/>
          <w:szCs w:val="27"/>
        </w:rPr>
        <w:t xml:space="preserve"> </w:t>
      </w:r>
      <w:r w:rsidR="00D77567" w:rsidRPr="00352DCC">
        <w:rPr>
          <w:sz w:val="28"/>
          <w:szCs w:val="27"/>
        </w:rPr>
        <w:t>0</w:t>
      </w:r>
      <w:r w:rsidR="0097567C">
        <w:rPr>
          <w:sz w:val="28"/>
          <w:szCs w:val="27"/>
        </w:rPr>
        <w:t>6</w:t>
      </w:r>
      <w:r w:rsidR="00397899" w:rsidRPr="00352DCC">
        <w:rPr>
          <w:sz w:val="28"/>
          <w:szCs w:val="27"/>
        </w:rPr>
        <w:t xml:space="preserve"> - </w:t>
      </w:r>
      <w:r w:rsidR="006C4D1C" w:rsidRPr="00352DCC">
        <w:rPr>
          <w:sz w:val="28"/>
          <w:szCs w:val="27"/>
        </w:rPr>
        <w:t>Dynamic Objects. Destructors. Composition and Aggregation</w:t>
      </w:r>
    </w:p>
    <w:p w:rsidR="001D4B56" w:rsidRPr="00694CE6" w:rsidRDefault="001D4B56" w:rsidP="001D4B56">
      <w:pPr>
        <w:rPr>
          <w:sz w:val="14"/>
        </w:rPr>
      </w:pPr>
    </w:p>
    <w:p w:rsidR="001D4B56" w:rsidRDefault="001D4B56" w:rsidP="001D4B56">
      <w:pPr>
        <w:pStyle w:val="Heading2"/>
      </w:pPr>
      <w:r w:rsidRPr="00C37AF2">
        <w:t>Introduction</w:t>
      </w:r>
    </w:p>
    <w:p w:rsidR="00B9058C" w:rsidRDefault="00B9058C" w:rsidP="00733C89">
      <w:pPr>
        <w:pStyle w:val="NoSpacing"/>
      </w:pPr>
    </w:p>
    <w:p w:rsidR="00292031" w:rsidRDefault="00FD7867" w:rsidP="00733C89">
      <w:pPr>
        <w:pStyle w:val="NoSpacing"/>
      </w:pPr>
      <w:r>
        <w:t xml:space="preserve">In this tutorial you will extend your understanding of classes and objects by considering how to </w:t>
      </w:r>
      <w:r w:rsidRPr="00C22878">
        <w:rPr>
          <w:b/>
        </w:rPr>
        <w:t>dynamically allocate objects</w:t>
      </w:r>
      <w:r>
        <w:t xml:space="preserve">, as well as the use of dynamically </w:t>
      </w:r>
      <w:r w:rsidR="00144A7C">
        <w:t xml:space="preserve">created </w:t>
      </w:r>
      <w:r>
        <w:t xml:space="preserve">objects within structures, arrays and other objects. To this end a mechanism called a </w:t>
      </w:r>
      <w:r w:rsidRPr="00C22878">
        <w:rPr>
          <w:b/>
        </w:rPr>
        <w:t>de</w:t>
      </w:r>
      <w:r w:rsidR="00C22878" w:rsidRPr="00C22878">
        <w:rPr>
          <w:b/>
        </w:rPr>
        <w:t>s</w:t>
      </w:r>
      <w:r w:rsidRPr="00C22878">
        <w:rPr>
          <w:b/>
        </w:rPr>
        <w:t>tructor</w:t>
      </w:r>
      <w:r>
        <w:t xml:space="preserve"> will be introduced that allows the safe deletion of dynamically allocated memory </w:t>
      </w:r>
      <w:r w:rsidR="00C2545C">
        <w:t>used by</w:t>
      </w:r>
      <w:r>
        <w:t xml:space="preserve"> objects</w:t>
      </w:r>
      <w:r w:rsidR="00C22878">
        <w:t>. Finally</w:t>
      </w:r>
      <w:r w:rsidR="005F7464">
        <w:t>,</w:t>
      </w:r>
      <w:r w:rsidR="00C22878">
        <w:t xml:space="preserve"> class </w:t>
      </w:r>
      <w:r w:rsidR="00C22878" w:rsidRPr="00C22878">
        <w:rPr>
          <w:b/>
        </w:rPr>
        <w:t>associations</w:t>
      </w:r>
      <w:r w:rsidR="00C22878">
        <w:t xml:space="preserve"> will be discussed, </w:t>
      </w:r>
      <w:r w:rsidR="005F7464">
        <w:t xml:space="preserve">notably </w:t>
      </w:r>
      <w:r w:rsidR="00C22878" w:rsidRPr="00C22878">
        <w:rPr>
          <w:b/>
        </w:rPr>
        <w:t>composition</w:t>
      </w:r>
      <w:r w:rsidR="00C22878">
        <w:t xml:space="preserve"> and </w:t>
      </w:r>
      <w:r w:rsidR="00C22878" w:rsidRPr="00C22878">
        <w:rPr>
          <w:b/>
        </w:rPr>
        <w:t>aggregation</w:t>
      </w:r>
      <w:r w:rsidR="00C22878">
        <w:t xml:space="preserve">, which describe the </w:t>
      </w:r>
      <w:r w:rsidR="00144A7C">
        <w:t>relationship</w:t>
      </w:r>
      <w:r w:rsidR="00C22878">
        <w:t xml:space="preserve"> between a class and any classes it has as attributes.</w:t>
      </w:r>
    </w:p>
    <w:p w:rsidR="00C22878" w:rsidRDefault="00C22878" w:rsidP="00733C89">
      <w:pPr>
        <w:pStyle w:val="NoSpacing"/>
      </w:pPr>
    </w:p>
    <w:p w:rsidR="00292031" w:rsidRDefault="001D4B56" w:rsidP="00675AC5">
      <w:pPr>
        <w:pStyle w:val="Heading2"/>
      </w:pPr>
      <w:r>
        <w:t xml:space="preserve">Dynamically Allocating and </w:t>
      </w:r>
      <w:r w:rsidR="00144A7C">
        <w:t>De-A</w:t>
      </w:r>
      <w:r w:rsidR="00C447DF">
        <w:t>llocating</w:t>
      </w:r>
      <w:r>
        <w:t xml:space="preserve"> Objects</w:t>
      </w:r>
    </w:p>
    <w:p w:rsidR="00292031" w:rsidRDefault="00292031" w:rsidP="00733C89">
      <w:pPr>
        <w:pStyle w:val="NoSpacing"/>
      </w:pPr>
    </w:p>
    <w:p w:rsidR="00292031" w:rsidRDefault="001D4B56" w:rsidP="00733C89">
      <w:pPr>
        <w:pStyle w:val="NoSpacing"/>
      </w:pPr>
      <w:r>
        <w:t xml:space="preserve">As has been discussed previously, it is often very useful to be able to allocate and </w:t>
      </w:r>
      <w:r w:rsidR="00C447DF">
        <w:t>de-allocate</w:t>
      </w:r>
      <w:r>
        <w:t xml:space="preserve"> the memory for variables at run-time. </w:t>
      </w:r>
      <w:r w:rsidR="00FD253D">
        <w:t xml:space="preserve"> </w:t>
      </w:r>
      <w:r>
        <w:t xml:space="preserve">This is </w:t>
      </w:r>
      <w:r w:rsidR="00C447DF">
        <w:t>achieved</w:t>
      </w:r>
      <w:r>
        <w:t xml:space="preserve"> using the </w:t>
      </w:r>
      <w:r w:rsidRPr="001D4B56">
        <w:rPr>
          <w:rStyle w:val="inlinecode"/>
        </w:rPr>
        <w:t>new</w:t>
      </w:r>
      <w:r>
        <w:t xml:space="preserve"> and </w:t>
      </w:r>
      <w:r w:rsidRPr="001D4B56">
        <w:rPr>
          <w:rStyle w:val="inlinecode"/>
        </w:rPr>
        <w:t>delete</w:t>
      </w:r>
      <w:r>
        <w:t xml:space="preserve"> operators, which can be used to allocate </w:t>
      </w:r>
      <w:r w:rsidR="00FD253D">
        <w:t xml:space="preserve">memory for </w:t>
      </w:r>
      <w:r>
        <w:t xml:space="preserve">any data type. </w:t>
      </w:r>
      <w:r w:rsidR="00FD253D">
        <w:t xml:space="preserve"> </w:t>
      </w:r>
      <w:r>
        <w:t>Therefore, as classes are data types, you can use these operators to dynamically cre</w:t>
      </w:r>
      <w:r w:rsidR="00F8789B">
        <w:t>a</w:t>
      </w:r>
      <w:r>
        <w:t>te and destroy objects</w:t>
      </w:r>
      <w:r w:rsidR="00C904C2">
        <w:t>,</w:t>
      </w:r>
      <w:r w:rsidR="00002334">
        <w:t xml:space="preserve"> using pointers to objects of that class to store the returned address of the newly allocated memory for the objects</w:t>
      </w:r>
      <w:r w:rsidR="00F8789B">
        <w:t>:</w:t>
      </w:r>
    </w:p>
    <w:p w:rsidR="001D4B56" w:rsidRDefault="001D4B56" w:rsidP="00733C89">
      <w:pPr>
        <w:pStyle w:val="NoSpacing"/>
      </w:pPr>
    </w:p>
    <w:p w:rsidR="00F8789B" w:rsidRDefault="00F8789B" w:rsidP="00F8789B">
      <w:pPr>
        <w:pStyle w:val="icode"/>
      </w:pPr>
      <w:r w:rsidRPr="00F8789B">
        <w:t xml:space="preserve">Car </w:t>
      </w:r>
      <w:r w:rsidR="00C904C2">
        <w:t>normal</w:t>
      </w:r>
      <w:r w:rsidRPr="00F8789B">
        <w:t>_car;</w:t>
      </w:r>
      <w:r>
        <w:t xml:space="preserve"> // </w:t>
      </w:r>
      <w:r w:rsidR="00C904C2">
        <w:t>normal</w:t>
      </w:r>
      <w:r>
        <w:t xml:space="preserve"> Car object</w:t>
      </w:r>
      <w:r w:rsidR="00C904C2">
        <w:t>, memory reserved at compile time</w:t>
      </w:r>
    </w:p>
    <w:p w:rsidR="00F8789B" w:rsidRPr="00F8789B" w:rsidRDefault="00F8789B" w:rsidP="00F8789B">
      <w:pPr>
        <w:pStyle w:val="icode"/>
      </w:pPr>
    </w:p>
    <w:p w:rsidR="00F8789B" w:rsidRPr="00F8789B" w:rsidRDefault="00F8789B" w:rsidP="00F8789B">
      <w:pPr>
        <w:pStyle w:val="icode"/>
      </w:pPr>
      <w:r w:rsidRPr="00002334">
        <w:rPr>
          <w:highlight w:val="yellow"/>
        </w:rPr>
        <w:t>Car</w:t>
      </w:r>
      <w:r w:rsidR="00FA658D">
        <w:rPr>
          <w:highlight w:val="yellow"/>
        </w:rPr>
        <w:t xml:space="preserve"> </w:t>
      </w:r>
      <w:r w:rsidRPr="00002334">
        <w:rPr>
          <w:highlight w:val="yellow"/>
        </w:rPr>
        <w:t>*</w:t>
      </w:r>
      <w:r w:rsidRPr="00F8789B">
        <w:t>dynamic_car</w:t>
      </w:r>
      <w:r w:rsidR="0054327C">
        <w:t xml:space="preserve"> = NULL</w:t>
      </w:r>
      <w:r w:rsidRPr="00F8789B">
        <w:t>;</w:t>
      </w:r>
      <w:r w:rsidR="0054327C">
        <w:tab/>
        <w:t>// declare a pointer to a Car object</w:t>
      </w:r>
    </w:p>
    <w:p w:rsidR="00F8789B" w:rsidRDefault="00F8789B" w:rsidP="00F8789B">
      <w:pPr>
        <w:pStyle w:val="icode"/>
      </w:pPr>
      <w:r w:rsidRPr="00F8789B">
        <w:t xml:space="preserve">dynamic_car = </w:t>
      </w:r>
      <w:r w:rsidRPr="00F8789B">
        <w:rPr>
          <w:highlight w:val="yellow"/>
        </w:rPr>
        <w:t>new Car</w:t>
      </w:r>
      <w:r w:rsidRPr="00F8789B">
        <w:t>;</w:t>
      </w:r>
      <w:r>
        <w:t xml:space="preserve"> </w:t>
      </w:r>
      <w:r w:rsidR="0054327C">
        <w:tab/>
      </w:r>
      <w:r w:rsidRPr="00C2545C">
        <w:t>// dynamically create Car object</w:t>
      </w:r>
      <w:r w:rsidR="00C2545C" w:rsidRPr="00C2545C">
        <w:t xml:space="preserve"> (using default constructor)</w:t>
      </w:r>
    </w:p>
    <w:p w:rsidR="00F8789B" w:rsidRPr="00F8789B" w:rsidRDefault="00F8789B" w:rsidP="00F8789B">
      <w:pPr>
        <w:pStyle w:val="icode"/>
      </w:pPr>
    </w:p>
    <w:p w:rsidR="00FD253D" w:rsidRDefault="00F8789B" w:rsidP="00F8789B">
      <w:pPr>
        <w:pStyle w:val="icode"/>
        <w:rPr>
          <w:szCs w:val="16"/>
        </w:rPr>
      </w:pPr>
      <w:r w:rsidRPr="00A53547">
        <w:t>Car</w:t>
      </w:r>
      <w:r w:rsidR="00FA658D">
        <w:t xml:space="preserve"> </w:t>
      </w:r>
      <w:r w:rsidRPr="00A53547">
        <w:t xml:space="preserve">*init_dynamic_car = </w:t>
      </w:r>
      <w:r w:rsidRPr="00002334">
        <w:rPr>
          <w:highlight w:val="green"/>
        </w:rPr>
        <w:t>new Car(10)</w:t>
      </w:r>
      <w:r w:rsidRPr="00A53547">
        <w:t>;</w:t>
      </w:r>
      <w:r w:rsidR="00A53547">
        <w:t xml:space="preserve"> </w:t>
      </w:r>
      <w:r w:rsidR="00FD253D" w:rsidRPr="00FD253D">
        <w:rPr>
          <w:szCs w:val="16"/>
        </w:rPr>
        <w:t>//</w:t>
      </w:r>
      <w:r w:rsidRPr="00FD253D">
        <w:rPr>
          <w:szCs w:val="16"/>
        </w:rPr>
        <w:t xml:space="preserve">dynamically </w:t>
      </w:r>
      <w:r w:rsidRPr="00FD253D">
        <w:rPr>
          <w:b/>
          <w:szCs w:val="16"/>
          <w:u w:val="single"/>
        </w:rPr>
        <w:t>i</w:t>
      </w:r>
      <w:r w:rsidR="0054327C" w:rsidRPr="00FD253D">
        <w:rPr>
          <w:b/>
          <w:szCs w:val="16"/>
          <w:u w:val="single"/>
        </w:rPr>
        <w:t>nitialise</w:t>
      </w:r>
      <w:r w:rsidRPr="00FD253D">
        <w:rPr>
          <w:szCs w:val="16"/>
        </w:rPr>
        <w:t xml:space="preserve"> car object</w:t>
      </w:r>
      <w:r w:rsidR="0054327C" w:rsidRPr="00FD253D">
        <w:rPr>
          <w:szCs w:val="16"/>
        </w:rPr>
        <w:t xml:space="preserve"> </w:t>
      </w:r>
      <w:r w:rsidR="00FF3A8F" w:rsidRPr="00FD253D">
        <w:rPr>
          <w:szCs w:val="16"/>
        </w:rPr>
        <w:t>(</w:t>
      </w:r>
      <w:r w:rsidRPr="00FD253D">
        <w:rPr>
          <w:szCs w:val="16"/>
        </w:rPr>
        <w:t xml:space="preserve">using </w:t>
      </w:r>
      <w:r w:rsidR="00FD253D">
        <w:rPr>
          <w:szCs w:val="16"/>
        </w:rPr>
        <w:t>a</w:t>
      </w:r>
    </w:p>
    <w:p w:rsidR="00F8789B" w:rsidRPr="0054327C" w:rsidRDefault="00F8789B" w:rsidP="00F8789B">
      <w:pPr>
        <w:pStyle w:val="icode"/>
        <w:rPr>
          <w:sz w:val="16"/>
          <w:szCs w:val="16"/>
        </w:rPr>
      </w:pPr>
      <w:r w:rsidRPr="00FD253D">
        <w:rPr>
          <w:szCs w:val="16"/>
        </w:rPr>
        <w:t xml:space="preserve"> </w:t>
      </w:r>
      <w:r w:rsidR="00FD253D">
        <w:rPr>
          <w:szCs w:val="16"/>
        </w:rPr>
        <w:t xml:space="preserve">                                    //different </w:t>
      </w:r>
      <w:r w:rsidRPr="00FD253D">
        <w:rPr>
          <w:szCs w:val="16"/>
        </w:rPr>
        <w:t>constructor</w:t>
      </w:r>
      <w:r w:rsidR="00FF3A8F" w:rsidRPr="00FD253D">
        <w:rPr>
          <w:szCs w:val="16"/>
        </w:rPr>
        <w:t>)</w:t>
      </w:r>
    </w:p>
    <w:p w:rsidR="00F8789B" w:rsidRDefault="00F8789B" w:rsidP="00F8789B">
      <w:pPr>
        <w:pStyle w:val="NoSpacing"/>
        <w:rPr>
          <w:rFonts w:eastAsia="MS Mincho"/>
          <w:lang w:eastAsia="en-GB" w:bidi="ar-SA"/>
        </w:rPr>
      </w:pPr>
    </w:p>
    <w:p w:rsidR="00F8789B" w:rsidRDefault="00F8789B" w:rsidP="00F8789B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lang w:eastAsia="en-GB" w:bidi="ar-SA"/>
        </w:rPr>
        <w:t>Dynamic objects are accessed using the same pointer</w:t>
      </w:r>
      <w:r w:rsidR="0054327C">
        <w:rPr>
          <w:rFonts w:eastAsia="MS Mincho"/>
          <w:lang w:eastAsia="en-GB" w:bidi="ar-SA"/>
        </w:rPr>
        <w:t xml:space="preserve"> syntax used for other data types:</w:t>
      </w:r>
    </w:p>
    <w:p w:rsidR="0054327C" w:rsidRDefault="0054327C" w:rsidP="00F8789B">
      <w:pPr>
        <w:pStyle w:val="NoSpacing"/>
        <w:rPr>
          <w:rFonts w:eastAsia="MS Mincho"/>
          <w:lang w:eastAsia="en-GB" w:bidi="ar-SA"/>
        </w:rPr>
      </w:pPr>
    </w:p>
    <w:p w:rsidR="0054327C" w:rsidRPr="0054327C" w:rsidRDefault="00C904C2" w:rsidP="0054327C">
      <w:pPr>
        <w:pStyle w:val="icode"/>
      </w:pPr>
      <w:r>
        <w:t>normal</w:t>
      </w:r>
      <w:r w:rsidR="0054327C" w:rsidRPr="0054327C">
        <w:t>_car</w:t>
      </w:r>
      <w:r w:rsidR="0054327C" w:rsidRPr="0054327C">
        <w:rPr>
          <w:highlight w:val="yellow"/>
        </w:rPr>
        <w:t>.</w:t>
      </w:r>
      <w:r w:rsidR="0054327C" w:rsidRPr="0054327C">
        <w:t>accelerate();</w:t>
      </w:r>
      <w:r w:rsidR="0054327C">
        <w:t xml:space="preserve"> // dot operator for </w:t>
      </w:r>
      <w:r>
        <w:t>normal</w:t>
      </w:r>
      <w:r w:rsidR="0054327C">
        <w:t xml:space="preserve"> objects</w:t>
      </w:r>
    </w:p>
    <w:p w:rsidR="0054327C" w:rsidRPr="0054327C" w:rsidRDefault="0054327C" w:rsidP="0054327C">
      <w:pPr>
        <w:pStyle w:val="icode"/>
      </w:pPr>
    </w:p>
    <w:p w:rsidR="0054327C" w:rsidRPr="0054327C" w:rsidRDefault="0054327C" w:rsidP="0054327C">
      <w:pPr>
        <w:pStyle w:val="icode"/>
      </w:pPr>
      <w:r w:rsidRPr="0054327C">
        <w:t>dynamic_car</w:t>
      </w:r>
      <w:r w:rsidRPr="0054327C">
        <w:rPr>
          <w:highlight w:val="yellow"/>
        </w:rPr>
        <w:t>-&gt;</w:t>
      </w:r>
      <w:r w:rsidRPr="0054327C">
        <w:t>accelerate();</w:t>
      </w:r>
      <w:r>
        <w:t xml:space="preserve"> // arrow operator for dynamic objects accessed via pointer</w:t>
      </w:r>
    </w:p>
    <w:p w:rsidR="00F8789B" w:rsidRPr="00FF3A8F" w:rsidRDefault="00F8789B" w:rsidP="00FF3A8F">
      <w:pPr>
        <w:pStyle w:val="NoSpacing"/>
        <w:rPr>
          <w:rStyle w:val="inlinecode"/>
          <w:rFonts w:ascii="Calibri" w:eastAsia="MS Mincho" w:hAnsi="Calibri"/>
          <w:b w:val="0"/>
          <w:bCs w:val="0"/>
        </w:rPr>
      </w:pPr>
    </w:p>
    <w:p w:rsidR="00FF3A8F" w:rsidRPr="00FF3A8F" w:rsidRDefault="00FF3A8F" w:rsidP="00FF3A8F">
      <w:pPr>
        <w:pStyle w:val="NoSpacing"/>
        <w:rPr>
          <w:rStyle w:val="inlinecode"/>
          <w:rFonts w:ascii="Calibri" w:eastAsia="MS Mincho" w:hAnsi="Calibri"/>
          <w:b w:val="0"/>
          <w:bCs w:val="0"/>
        </w:rPr>
      </w:pPr>
      <w:r w:rsidRPr="00FF3A8F">
        <w:rPr>
          <w:rStyle w:val="inlinecode"/>
          <w:rFonts w:ascii="Calibri" w:eastAsia="MS Mincho" w:hAnsi="Calibri"/>
          <w:b w:val="0"/>
          <w:bCs w:val="0"/>
        </w:rPr>
        <w:t>Also remember that</w:t>
      </w:r>
      <w:r w:rsidR="00FD253D">
        <w:rPr>
          <w:rStyle w:val="inlinecode"/>
          <w:rFonts w:ascii="Calibri" w:eastAsia="MS Mincho" w:hAnsi="Calibri"/>
          <w:b w:val="0"/>
          <w:bCs w:val="0"/>
        </w:rPr>
        <w:t>,</w:t>
      </w:r>
      <w:r w:rsidRPr="00FF3A8F">
        <w:rPr>
          <w:rStyle w:val="inlinecode"/>
          <w:rFonts w:ascii="Calibri" w:eastAsia="MS Mincho" w:hAnsi="Calibri"/>
          <w:b w:val="0"/>
          <w:bCs w:val="0"/>
        </w:rPr>
        <w:t xml:space="preserve"> unlike </w:t>
      </w:r>
      <w:r w:rsidR="00C904C2">
        <w:rPr>
          <w:rStyle w:val="inlinecode"/>
          <w:rFonts w:ascii="Calibri" w:eastAsia="MS Mincho" w:hAnsi="Calibri"/>
          <w:b w:val="0"/>
          <w:bCs w:val="0"/>
        </w:rPr>
        <w:t>compile time</w:t>
      </w:r>
      <w:r w:rsidRPr="00FF3A8F">
        <w:rPr>
          <w:rStyle w:val="inlinecode"/>
          <w:rFonts w:ascii="Calibri" w:eastAsia="MS Mincho" w:hAnsi="Calibri"/>
          <w:b w:val="0"/>
          <w:bCs w:val="0"/>
        </w:rPr>
        <w:t xml:space="preserve"> created objects</w:t>
      </w:r>
      <w:r w:rsidR="00FD253D">
        <w:rPr>
          <w:rStyle w:val="inlinecode"/>
          <w:rFonts w:ascii="Calibri" w:eastAsia="MS Mincho" w:hAnsi="Calibri"/>
          <w:b w:val="0"/>
          <w:bCs w:val="0"/>
        </w:rPr>
        <w:t>,</w:t>
      </w:r>
      <w:r w:rsidRPr="00FF3A8F">
        <w:rPr>
          <w:rStyle w:val="inlinecode"/>
          <w:rFonts w:ascii="Calibri" w:eastAsia="MS Mincho" w:hAnsi="Calibri"/>
          <w:b w:val="0"/>
          <w:bCs w:val="0"/>
        </w:rPr>
        <w:t xml:space="preserve"> the programmer is responsible for explicitly </w:t>
      </w:r>
      <w:r w:rsidR="00C447DF" w:rsidRPr="00FF3A8F">
        <w:rPr>
          <w:rStyle w:val="inlinecode"/>
          <w:rFonts w:ascii="Calibri" w:eastAsia="MS Mincho" w:hAnsi="Calibri"/>
          <w:b w:val="0"/>
          <w:bCs w:val="0"/>
        </w:rPr>
        <w:t>de</w:t>
      </w:r>
      <w:r w:rsidR="00C447DF">
        <w:rPr>
          <w:rStyle w:val="inlinecode"/>
          <w:rFonts w:ascii="Calibri" w:eastAsia="MS Mincho" w:hAnsi="Calibri"/>
          <w:b w:val="0"/>
          <w:bCs w:val="0"/>
        </w:rPr>
        <w:t>-</w:t>
      </w:r>
      <w:r w:rsidR="00C447DF" w:rsidRPr="00FF3A8F">
        <w:rPr>
          <w:rStyle w:val="inlinecode"/>
          <w:rFonts w:ascii="Calibri" w:eastAsia="MS Mincho" w:hAnsi="Calibri"/>
          <w:b w:val="0"/>
          <w:bCs w:val="0"/>
        </w:rPr>
        <w:t>allocating</w:t>
      </w:r>
      <w:r w:rsidRPr="00FF3A8F">
        <w:rPr>
          <w:rStyle w:val="inlinecode"/>
          <w:rFonts w:ascii="Calibri" w:eastAsia="MS Mincho" w:hAnsi="Calibri"/>
          <w:b w:val="0"/>
          <w:bCs w:val="0"/>
        </w:rPr>
        <w:t xml:space="preserve"> the memory for dynamically created ones once the object is no longer required</w:t>
      </w:r>
      <w:r w:rsidR="00D15048">
        <w:rPr>
          <w:rStyle w:val="inlinecode"/>
          <w:rFonts w:ascii="Calibri" w:eastAsia="MS Mincho" w:hAnsi="Calibri"/>
          <w:b w:val="0"/>
          <w:bCs w:val="0"/>
        </w:rPr>
        <w:t>, or before it goes out of scope</w:t>
      </w:r>
      <w:r w:rsidRPr="00FF3A8F">
        <w:rPr>
          <w:rStyle w:val="inlinecode"/>
          <w:rFonts w:ascii="Calibri" w:eastAsia="MS Mincho" w:hAnsi="Calibri"/>
          <w:b w:val="0"/>
          <w:bCs w:val="0"/>
        </w:rPr>
        <w:t>:</w:t>
      </w:r>
    </w:p>
    <w:p w:rsidR="00FF3A8F" w:rsidRPr="00FF3A8F" w:rsidRDefault="00FF3A8F" w:rsidP="00FF3A8F">
      <w:pPr>
        <w:pStyle w:val="NoSpacing"/>
        <w:rPr>
          <w:rStyle w:val="inlinecode"/>
          <w:rFonts w:ascii="Calibri" w:eastAsia="MS Mincho" w:hAnsi="Calibri"/>
          <w:b w:val="0"/>
          <w:bCs w:val="0"/>
        </w:rPr>
      </w:pPr>
    </w:p>
    <w:p w:rsidR="00FF3A8F" w:rsidRDefault="00FF3A8F" w:rsidP="00FF3A8F">
      <w:pPr>
        <w:pStyle w:val="icode"/>
      </w:pPr>
      <w:r>
        <w:t xml:space="preserve">delete </w:t>
      </w:r>
      <w:r w:rsidRPr="0054327C">
        <w:t>dynamic_car</w:t>
      </w:r>
      <w:r>
        <w:t>;</w:t>
      </w:r>
    </w:p>
    <w:p w:rsidR="00D15048" w:rsidRDefault="00D15048" w:rsidP="00FF3A8F">
      <w:pPr>
        <w:pStyle w:val="icode"/>
      </w:pPr>
      <w:r w:rsidRPr="0054327C">
        <w:t>dynamic_car</w:t>
      </w:r>
      <w:r>
        <w:t xml:space="preserve"> = NULL; // good practice to set pointer to NULL after deallocating memory</w:t>
      </w:r>
    </w:p>
    <w:p w:rsidR="00661DDB" w:rsidRDefault="00661DDB" w:rsidP="00FF3A8F">
      <w:pPr>
        <w:pStyle w:val="NoSpacing"/>
        <w:rPr>
          <w:rFonts w:eastAsia="MS Mincho"/>
          <w:lang w:eastAsia="en-GB" w:bidi="ar-SA"/>
        </w:rPr>
      </w:pPr>
    </w:p>
    <w:p w:rsidR="00FF3A8F" w:rsidRDefault="00FF3A8F" w:rsidP="00910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/>
        <w:rPr>
          <w:rFonts w:eastAsia="MS Mincho"/>
          <w:lang w:eastAsia="en-GB" w:bidi="ar-SA"/>
        </w:rPr>
      </w:pPr>
      <w:r w:rsidRPr="00FF3A8F">
        <w:rPr>
          <w:rFonts w:eastAsia="MS Mincho"/>
          <w:b/>
          <w:lang w:eastAsia="en-GB" w:bidi="ar-SA"/>
        </w:rPr>
        <w:t>NOTE:</w:t>
      </w:r>
      <w:r>
        <w:rPr>
          <w:rFonts w:eastAsia="MS Mincho"/>
          <w:lang w:eastAsia="en-GB" w:bidi="ar-SA"/>
        </w:rPr>
        <w:t xml:space="preserve"> </w:t>
      </w:r>
      <w:r w:rsidR="00667460">
        <w:rPr>
          <w:rFonts w:eastAsia="MS Mincho"/>
          <w:lang w:eastAsia="en-GB" w:bidi="ar-SA"/>
        </w:rPr>
        <w:t xml:space="preserve">There are </w:t>
      </w:r>
      <w:r>
        <w:rPr>
          <w:rFonts w:eastAsia="MS Mincho"/>
          <w:lang w:eastAsia="en-GB" w:bidi="ar-SA"/>
        </w:rPr>
        <w:t xml:space="preserve">potential consequences of not correctly managing memory allocation and </w:t>
      </w:r>
      <w:r w:rsidR="00C447DF">
        <w:rPr>
          <w:rFonts w:eastAsia="MS Mincho"/>
          <w:lang w:eastAsia="en-GB" w:bidi="ar-SA"/>
        </w:rPr>
        <w:t>de-allocation</w:t>
      </w:r>
      <w:r w:rsidR="00667460">
        <w:rPr>
          <w:rFonts w:eastAsia="MS Mincho"/>
          <w:lang w:eastAsia="en-GB" w:bidi="ar-SA"/>
        </w:rPr>
        <w:t>, i.e</w:t>
      </w:r>
      <w:r>
        <w:rPr>
          <w:rFonts w:eastAsia="MS Mincho"/>
          <w:lang w:eastAsia="en-GB" w:bidi="ar-SA"/>
        </w:rPr>
        <w:t>. dangling pointers and memory leaks.</w:t>
      </w:r>
    </w:p>
    <w:p w:rsidR="00FF3A8F" w:rsidRDefault="00FF3A8F" w:rsidP="00FF3A8F">
      <w:pPr>
        <w:pStyle w:val="NoSpacing"/>
        <w:rPr>
          <w:rFonts w:eastAsia="MS Mincho"/>
          <w:lang w:eastAsia="en-GB" w:bidi="ar-SA"/>
        </w:rPr>
      </w:pPr>
    </w:p>
    <w:p w:rsidR="00661DDB" w:rsidRDefault="00661DDB" w:rsidP="00675AC5">
      <w:pPr>
        <w:pStyle w:val="Heading2"/>
        <w:rPr>
          <w:lang w:eastAsia="en-GB" w:bidi="ar-SA"/>
        </w:rPr>
      </w:pPr>
      <w:r>
        <w:rPr>
          <w:lang w:eastAsia="en-GB" w:bidi="ar-SA"/>
        </w:rPr>
        <w:t>Using Dynamically Created Objects in Structures and Arrays</w:t>
      </w:r>
    </w:p>
    <w:p w:rsidR="00661DDB" w:rsidRDefault="00661DDB" w:rsidP="00FF3A8F">
      <w:pPr>
        <w:pStyle w:val="NoSpacing"/>
        <w:rPr>
          <w:rFonts w:eastAsia="MS Mincho"/>
          <w:lang w:eastAsia="en-GB" w:bidi="ar-SA"/>
        </w:rPr>
      </w:pPr>
    </w:p>
    <w:p w:rsidR="00661DDB" w:rsidRDefault="00661DDB" w:rsidP="00FF3A8F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lang w:eastAsia="en-GB" w:bidi="ar-SA"/>
        </w:rPr>
        <w:t>You can declare member objects of a structure to be dynamically allocated by using a member variable that is a pointer to a class:</w:t>
      </w:r>
    </w:p>
    <w:p w:rsidR="00061287" w:rsidRDefault="00061287" w:rsidP="00FF3A8F">
      <w:pPr>
        <w:pStyle w:val="NoSpacing"/>
        <w:rPr>
          <w:rFonts w:eastAsia="MS Mincho"/>
          <w:lang w:eastAsia="en-GB" w:bidi="ar-SA"/>
        </w:rPr>
      </w:pPr>
    </w:p>
    <w:p w:rsidR="00C42F78" w:rsidRPr="00C42F78" w:rsidRDefault="00C42F78" w:rsidP="00C42F78">
      <w:pPr>
        <w:pStyle w:val="icode"/>
      </w:pPr>
      <w:r w:rsidRPr="00C42F78">
        <w:t>struct my_struct_pointer</w:t>
      </w:r>
    </w:p>
    <w:p w:rsidR="00C42F78" w:rsidRPr="00C42F78" w:rsidRDefault="00C42F78" w:rsidP="00C42F78">
      <w:pPr>
        <w:pStyle w:val="icode"/>
      </w:pPr>
      <w:r w:rsidRPr="00C42F78">
        <w:t>{</w:t>
      </w:r>
    </w:p>
    <w:p w:rsidR="00C42F78" w:rsidRDefault="00C42F78" w:rsidP="00C42F78">
      <w:pPr>
        <w:pStyle w:val="icode"/>
      </w:pPr>
      <w:r w:rsidRPr="00C42F78">
        <w:tab/>
      </w:r>
      <w:r w:rsidRPr="00C42F78">
        <w:rPr>
          <w:highlight w:val="yellow"/>
        </w:rPr>
        <w:t>Car</w:t>
      </w:r>
      <w:r w:rsidR="00FA658D">
        <w:rPr>
          <w:highlight w:val="yellow"/>
        </w:rPr>
        <w:t xml:space="preserve"> </w:t>
      </w:r>
      <w:r w:rsidRPr="00C42F78">
        <w:rPr>
          <w:highlight w:val="yellow"/>
        </w:rPr>
        <w:t>*</w:t>
      </w:r>
      <w:r w:rsidRPr="001A6AAC">
        <w:t>m_p_</w:t>
      </w:r>
      <w:r w:rsidR="001A6AAC">
        <w:t>A_C</w:t>
      </w:r>
      <w:r w:rsidRPr="00C42F78">
        <w:t>ar;</w:t>
      </w:r>
      <w:r w:rsidR="001A6AAC">
        <w:t xml:space="preserve"> </w:t>
      </w:r>
      <w:r w:rsidR="007827E5">
        <w:t xml:space="preserve">  </w:t>
      </w:r>
      <w:r w:rsidR="008B7B58">
        <w:t xml:space="preserve">  </w:t>
      </w:r>
      <w:r w:rsidR="001A6AAC">
        <w:t xml:space="preserve">// this member is a pointer, constructor is </w:t>
      </w:r>
      <w:r w:rsidR="001A6AAC" w:rsidRPr="008B7B58">
        <w:rPr>
          <w:b/>
        </w:rPr>
        <w:t>NOT</w:t>
      </w:r>
      <w:r w:rsidR="001A6AAC">
        <w:t xml:space="preserve"> called</w:t>
      </w:r>
    </w:p>
    <w:p w:rsidR="007827E5" w:rsidRPr="00C42F78" w:rsidRDefault="007827E5" w:rsidP="00C42F78">
      <w:pPr>
        <w:pStyle w:val="icode"/>
      </w:pPr>
      <w:r>
        <w:tab/>
      </w:r>
      <w:r w:rsidRPr="007827E5">
        <w:rPr>
          <w:highlight w:val="green"/>
        </w:rPr>
        <w:t>Car</w:t>
      </w:r>
      <w:r>
        <w:t xml:space="preserve"> </w:t>
      </w:r>
      <w:r w:rsidR="008B7B58">
        <w:t xml:space="preserve"> </w:t>
      </w:r>
      <w:r>
        <w:t>m_Another_Car</w:t>
      </w:r>
      <w:r w:rsidR="008B7B58">
        <w:t>;</w:t>
      </w:r>
      <w:r>
        <w:t xml:space="preserve"> // this member is a</w:t>
      </w:r>
      <w:r w:rsidR="008B7B58">
        <w:t xml:space="preserve">n object, default constructor </w:t>
      </w:r>
      <w:r w:rsidR="008B7B58" w:rsidRPr="008B7B58">
        <w:rPr>
          <w:b/>
        </w:rPr>
        <w:t>IS</w:t>
      </w:r>
      <w:r>
        <w:t xml:space="preserve"> called</w:t>
      </w:r>
    </w:p>
    <w:p w:rsidR="00C42F78" w:rsidRPr="00C42F78" w:rsidRDefault="00C42F78" w:rsidP="00C42F78">
      <w:pPr>
        <w:pStyle w:val="icode"/>
      </w:pPr>
      <w:r w:rsidRPr="00C42F78">
        <w:t>};</w:t>
      </w:r>
    </w:p>
    <w:p w:rsidR="00C42F78" w:rsidRPr="00694CE6" w:rsidRDefault="00C42F78" w:rsidP="001A6AAC">
      <w:pPr>
        <w:pStyle w:val="NoSpacing"/>
        <w:rPr>
          <w:sz w:val="10"/>
        </w:rPr>
      </w:pPr>
    </w:p>
    <w:p w:rsidR="00661DDB" w:rsidRPr="00480E4A" w:rsidRDefault="00C42F78" w:rsidP="00C42F78">
      <w:pPr>
        <w:pStyle w:val="icode"/>
      </w:pPr>
      <w:r w:rsidRPr="00480E4A">
        <w:t xml:space="preserve">my_struct_pointer Test; </w:t>
      </w:r>
      <w:r w:rsidR="00480E4A">
        <w:t xml:space="preserve"> </w:t>
      </w:r>
      <w:r w:rsidR="00480E4A">
        <w:tab/>
      </w:r>
      <w:r w:rsidRPr="00480E4A">
        <w:t>/</w:t>
      </w:r>
      <w:r w:rsidR="002F3760" w:rsidRPr="00480E4A">
        <w:t>/</w:t>
      </w:r>
      <w:r w:rsidR="00480E4A">
        <w:t xml:space="preserve"> </w:t>
      </w:r>
      <w:r w:rsidRPr="00480E4A">
        <w:t>declare a structure called Test</w:t>
      </w:r>
    </w:p>
    <w:p w:rsidR="00480E4A" w:rsidRDefault="001A6AAC" w:rsidP="00480E4A">
      <w:pPr>
        <w:pStyle w:val="icode"/>
      </w:pPr>
      <w:r w:rsidRPr="00480E4A">
        <w:t>Test.m_p_A_C</w:t>
      </w:r>
      <w:r w:rsidR="00C42F78" w:rsidRPr="00480E4A">
        <w:t>ar = new Car;</w:t>
      </w:r>
      <w:r w:rsidR="00480E4A">
        <w:tab/>
      </w:r>
      <w:r w:rsidR="008B7B58" w:rsidRPr="00480E4A">
        <w:t>/</w:t>
      </w:r>
      <w:r w:rsidR="002F3760" w:rsidRPr="00480E4A">
        <w:t>/</w:t>
      </w:r>
      <w:r w:rsidR="00480E4A">
        <w:t xml:space="preserve"> </w:t>
      </w:r>
      <w:r w:rsidR="008B7B58" w:rsidRPr="00480E4A">
        <w:t>dynamically alloc</w:t>
      </w:r>
      <w:r w:rsidR="00480E4A">
        <w:t>ate</w:t>
      </w:r>
      <w:r w:rsidR="00C42F78" w:rsidRPr="00480E4A">
        <w:t xml:space="preserve"> memory for member object</w:t>
      </w:r>
      <w:r w:rsidR="008B7B58" w:rsidRPr="00480E4A">
        <w:t xml:space="preserve">. </w:t>
      </w:r>
      <w:r w:rsidR="00480E4A">
        <w:t>You d</w:t>
      </w:r>
      <w:r w:rsidR="008B7B58" w:rsidRPr="00480E4A">
        <w:rPr>
          <w:b/>
        </w:rPr>
        <w:t>on't</w:t>
      </w:r>
      <w:r w:rsidR="008B7B58" w:rsidRPr="00480E4A">
        <w:t xml:space="preserve"> need to</w:t>
      </w:r>
    </w:p>
    <w:p w:rsidR="007827E5" w:rsidRPr="00480E4A" w:rsidRDefault="00480E4A" w:rsidP="00480E4A">
      <w:pPr>
        <w:pStyle w:val="icode"/>
      </w:pPr>
      <w:r>
        <w:tab/>
      </w:r>
      <w:r>
        <w:tab/>
      </w:r>
      <w:r>
        <w:tab/>
        <w:t xml:space="preserve">// </w:t>
      </w:r>
      <w:r w:rsidR="008B7B58" w:rsidRPr="00480E4A">
        <w:t>for</w:t>
      </w:r>
      <w:r>
        <w:t xml:space="preserve"> </w:t>
      </w:r>
      <w:r w:rsidR="008B7B58" w:rsidRPr="00480E4A">
        <w:t>m_Another_Car</w:t>
      </w:r>
    </w:p>
    <w:p w:rsidR="00694CE6" w:rsidRDefault="00694CE6" w:rsidP="00FF3A8F">
      <w:pPr>
        <w:pStyle w:val="NoSpacing"/>
        <w:rPr>
          <w:rFonts w:eastAsia="MS Mincho"/>
          <w:lang w:eastAsia="en-GB" w:bidi="ar-SA"/>
        </w:rPr>
      </w:pPr>
    </w:p>
    <w:p w:rsidR="00FF3A8F" w:rsidRDefault="00C42F78" w:rsidP="00FF3A8F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lang w:eastAsia="en-GB" w:bidi="ar-SA"/>
        </w:rPr>
        <w:lastRenderedPageBreak/>
        <w:t xml:space="preserve">It's important to realise that the member object </w:t>
      </w:r>
      <w:r w:rsidRPr="00E61914">
        <w:rPr>
          <w:rFonts w:eastAsia="MS Mincho"/>
          <w:lang w:eastAsia="en-GB" w:bidi="ar-SA"/>
        </w:rPr>
        <w:t>remains</w:t>
      </w:r>
      <w:r w:rsidRPr="00D34504">
        <w:rPr>
          <w:rFonts w:eastAsia="MS Mincho"/>
          <w:b/>
          <w:lang w:eastAsia="en-GB" w:bidi="ar-SA"/>
        </w:rPr>
        <w:t xml:space="preserve"> uninitialised</w:t>
      </w:r>
      <w:r>
        <w:rPr>
          <w:rFonts w:eastAsia="MS Mincho"/>
          <w:lang w:eastAsia="en-GB" w:bidi="ar-SA"/>
        </w:rPr>
        <w:t xml:space="preserve"> after the </w:t>
      </w:r>
      <w:r w:rsidR="00C447DF">
        <w:rPr>
          <w:rFonts w:eastAsia="MS Mincho"/>
          <w:lang w:eastAsia="en-GB" w:bidi="ar-SA"/>
        </w:rPr>
        <w:t>structure</w:t>
      </w:r>
      <w:r>
        <w:rPr>
          <w:rFonts w:eastAsia="MS Mincho"/>
          <w:lang w:eastAsia="en-GB" w:bidi="ar-SA"/>
        </w:rPr>
        <w:t xml:space="preserve"> </w:t>
      </w:r>
      <w:r w:rsidRPr="00C42F78">
        <w:rPr>
          <w:rStyle w:val="inlinecode"/>
          <w:rFonts w:eastAsia="MS Mincho"/>
        </w:rPr>
        <w:t>Test</w:t>
      </w:r>
      <w:r>
        <w:rPr>
          <w:rFonts w:eastAsia="MS Mincho"/>
          <w:lang w:eastAsia="en-GB" w:bidi="ar-SA"/>
        </w:rPr>
        <w:t xml:space="preserve"> has been created, </w:t>
      </w:r>
      <w:r w:rsidR="001A6AAC">
        <w:rPr>
          <w:rFonts w:eastAsia="MS Mincho"/>
          <w:lang w:eastAsia="en-GB" w:bidi="ar-SA"/>
        </w:rPr>
        <w:t>and</w:t>
      </w:r>
      <w:r>
        <w:rPr>
          <w:rFonts w:eastAsia="MS Mincho"/>
          <w:lang w:eastAsia="en-GB" w:bidi="ar-SA"/>
        </w:rPr>
        <w:t xml:space="preserve"> the </w:t>
      </w:r>
      <w:r w:rsidR="008B7B58">
        <w:rPr>
          <w:rStyle w:val="inlinecode"/>
          <w:rFonts w:eastAsia="MS Mincho"/>
        </w:rPr>
        <w:t>m_p_A_Car</w:t>
      </w:r>
      <w:r>
        <w:rPr>
          <w:rFonts w:eastAsia="MS Mincho"/>
          <w:lang w:eastAsia="en-GB" w:bidi="ar-SA"/>
        </w:rPr>
        <w:t xml:space="preserve"> member needs to be allocated using </w:t>
      </w:r>
      <w:r w:rsidRPr="00C42F78">
        <w:rPr>
          <w:rStyle w:val="inlinecode"/>
          <w:rFonts w:eastAsia="MS Mincho"/>
        </w:rPr>
        <w:t>new</w:t>
      </w:r>
      <w:r>
        <w:rPr>
          <w:rFonts w:eastAsia="MS Mincho"/>
          <w:lang w:eastAsia="en-GB" w:bidi="ar-SA"/>
        </w:rPr>
        <w:t>.</w:t>
      </w:r>
      <w:r w:rsidR="00002334">
        <w:rPr>
          <w:rFonts w:eastAsia="MS Mincho"/>
          <w:lang w:eastAsia="en-GB" w:bidi="ar-SA"/>
        </w:rPr>
        <w:t xml:space="preserve"> </w:t>
      </w:r>
      <w:r w:rsidR="00146A97">
        <w:rPr>
          <w:rFonts w:eastAsia="MS Mincho"/>
          <w:lang w:eastAsia="en-GB" w:bidi="ar-SA"/>
        </w:rPr>
        <w:t xml:space="preserve"> </w:t>
      </w:r>
      <w:r w:rsidR="00002334">
        <w:rPr>
          <w:rFonts w:eastAsia="MS Mincho"/>
          <w:lang w:eastAsia="en-GB" w:bidi="ar-SA"/>
        </w:rPr>
        <w:t xml:space="preserve">The same is true for arrays of objects, the array is declared using pointer to a class type, so you have an array of pointers to a class all of which will need to be allocated using </w:t>
      </w:r>
      <w:r w:rsidR="00002334" w:rsidRPr="00002334">
        <w:rPr>
          <w:rStyle w:val="inlinecode"/>
          <w:rFonts w:eastAsia="MS Mincho"/>
        </w:rPr>
        <w:t>new</w:t>
      </w:r>
      <w:r w:rsidR="00002334">
        <w:rPr>
          <w:rFonts w:eastAsia="MS Mincho"/>
          <w:lang w:eastAsia="en-GB" w:bidi="ar-SA"/>
        </w:rPr>
        <w:t>:</w:t>
      </w:r>
    </w:p>
    <w:p w:rsidR="00002334" w:rsidRPr="00C22878" w:rsidRDefault="00002334" w:rsidP="00FF3A8F">
      <w:pPr>
        <w:pStyle w:val="NoSpacing"/>
        <w:rPr>
          <w:rFonts w:eastAsia="MS Mincho"/>
          <w:sz w:val="16"/>
          <w:szCs w:val="16"/>
          <w:lang w:eastAsia="en-GB" w:bidi="ar-SA"/>
        </w:rPr>
      </w:pPr>
    </w:p>
    <w:p w:rsidR="00BF6495" w:rsidRPr="00BF6495" w:rsidRDefault="00BF6495" w:rsidP="00BF6495">
      <w:pPr>
        <w:pStyle w:val="icode"/>
      </w:pPr>
      <w:r w:rsidRPr="00BF6495">
        <w:t>const int SIZE = 10;</w:t>
      </w:r>
    </w:p>
    <w:p w:rsidR="00BF6495" w:rsidRPr="00BF6495" w:rsidRDefault="00BF6495" w:rsidP="00BF6495">
      <w:pPr>
        <w:pStyle w:val="icode"/>
      </w:pPr>
      <w:r w:rsidRPr="00D15048">
        <w:rPr>
          <w:highlight w:val="yellow"/>
        </w:rPr>
        <w:t>Car</w:t>
      </w:r>
      <w:r w:rsidR="00FA658D">
        <w:rPr>
          <w:highlight w:val="yellow"/>
        </w:rPr>
        <w:t xml:space="preserve"> </w:t>
      </w:r>
      <w:r w:rsidRPr="00D15048">
        <w:rPr>
          <w:highlight w:val="yellow"/>
        </w:rPr>
        <w:t>*</w:t>
      </w:r>
      <w:r w:rsidRPr="00BF6495">
        <w:t>car_array[SIZE]</w:t>
      </w:r>
      <w:r w:rsidR="001A6AAC">
        <w:t xml:space="preserve"> </w:t>
      </w:r>
      <w:r w:rsidR="001A6AAC" w:rsidRPr="001A6AAC">
        <w:rPr>
          <w:highlight w:val="green"/>
        </w:rPr>
        <w:t>= {0}</w:t>
      </w:r>
      <w:r w:rsidRPr="00BF6495">
        <w:t>;</w:t>
      </w:r>
      <w:r>
        <w:t xml:space="preserve"> </w:t>
      </w:r>
      <w:r w:rsidRPr="001A6AAC">
        <w:rPr>
          <w:sz w:val="16"/>
        </w:rPr>
        <w:t xml:space="preserve">// </w:t>
      </w:r>
      <w:r w:rsidR="00D15048" w:rsidRPr="001A6AAC">
        <w:rPr>
          <w:sz w:val="16"/>
        </w:rPr>
        <w:t>array of pointers</w:t>
      </w:r>
      <w:r w:rsidR="001A6AAC" w:rsidRPr="001A6AAC">
        <w:rPr>
          <w:sz w:val="16"/>
        </w:rPr>
        <w:t xml:space="preserve"> to Cars, clever use of</w:t>
      </w:r>
      <w:r w:rsidR="001A6AAC">
        <w:rPr>
          <w:sz w:val="16"/>
        </w:rPr>
        <w:t xml:space="preserve"> init syntax to set all to NULL</w:t>
      </w:r>
    </w:p>
    <w:p w:rsidR="00BF6495" w:rsidRPr="008B7B58" w:rsidRDefault="00BF6495" w:rsidP="00BF6495">
      <w:pPr>
        <w:pStyle w:val="icode"/>
        <w:rPr>
          <w:sz w:val="14"/>
          <w:szCs w:val="16"/>
        </w:rPr>
      </w:pPr>
    </w:p>
    <w:p w:rsidR="00BF6495" w:rsidRPr="00BF6495" w:rsidRDefault="001A6AAC" w:rsidP="00BF6495">
      <w:pPr>
        <w:pStyle w:val="icode"/>
      </w:pPr>
      <w:r>
        <w:t>for(int i = 0; i &lt; SIZE; i++</w:t>
      </w:r>
      <w:r w:rsidR="00BF6495" w:rsidRPr="00BF6495">
        <w:t>)</w:t>
      </w:r>
    </w:p>
    <w:p w:rsidR="00BF6495" w:rsidRPr="00BF6495" w:rsidRDefault="00BF6495" w:rsidP="00BF6495">
      <w:pPr>
        <w:pStyle w:val="icode"/>
      </w:pPr>
      <w:r w:rsidRPr="00BF6495">
        <w:t>{</w:t>
      </w:r>
    </w:p>
    <w:p w:rsidR="00BF6495" w:rsidRPr="00BF6495" w:rsidRDefault="00BF6495" w:rsidP="00BF6495">
      <w:pPr>
        <w:pStyle w:val="icode"/>
      </w:pPr>
      <w:r w:rsidRPr="00BF6495">
        <w:tab/>
        <w:t>car_array[i] = new Car;</w:t>
      </w:r>
    </w:p>
    <w:p w:rsidR="00002334" w:rsidRDefault="00BF6495" w:rsidP="00BF6495">
      <w:pPr>
        <w:pStyle w:val="icode"/>
      </w:pPr>
      <w:r w:rsidRPr="00BF6495">
        <w:t>}</w:t>
      </w:r>
    </w:p>
    <w:p w:rsidR="00BF6495" w:rsidRPr="00C22878" w:rsidRDefault="00BF6495" w:rsidP="00BF6495">
      <w:pPr>
        <w:pStyle w:val="NoSpacing"/>
        <w:rPr>
          <w:rFonts w:eastAsia="MS Mincho"/>
          <w:sz w:val="16"/>
          <w:szCs w:val="16"/>
          <w:lang w:eastAsia="en-GB" w:bidi="ar-SA"/>
        </w:rPr>
      </w:pPr>
    </w:p>
    <w:p w:rsidR="00D15048" w:rsidRDefault="00D15048" w:rsidP="00BF6495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lang w:eastAsia="en-GB" w:bidi="ar-SA"/>
        </w:rPr>
        <w:t xml:space="preserve">Again it is the </w:t>
      </w:r>
      <w:r w:rsidR="00C447DF">
        <w:rPr>
          <w:rFonts w:eastAsia="MS Mincho"/>
          <w:lang w:eastAsia="en-GB" w:bidi="ar-SA"/>
        </w:rPr>
        <w:t>programmer's</w:t>
      </w:r>
      <w:r>
        <w:rPr>
          <w:rFonts w:eastAsia="MS Mincho"/>
          <w:lang w:eastAsia="en-GB" w:bidi="ar-SA"/>
        </w:rPr>
        <w:t xml:space="preserve"> responsibility to </w:t>
      </w:r>
      <w:r w:rsidR="00C447DF">
        <w:rPr>
          <w:rFonts w:eastAsia="MS Mincho"/>
          <w:lang w:eastAsia="en-GB" w:bidi="ar-SA"/>
        </w:rPr>
        <w:t>de-allocate</w:t>
      </w:r>
      <w:r>
        <w:rPr>
          <w:rFonts w:eastAsia="MS Mincho"/>
          <w:lang w:eastAsia="en-GB" w:bidi="ar-SA"/>
        </w:rPr>
        <w:t xml:space="preserve"> </w:t>
      </w:r>
      <w:r w:rsidR="008B7B58">
        <w:rPr>
          <w:rFonts w:eastAsia="MS Mincho"/>
          <w:lang w:eastAsia="en-GB" w:bidi="ar-SA"/>
        </w:rPr>
        <w:t>the</w:t>
      </w:r>
      <w:r>
        <w:rPr>
          <w:rFonts w:eastAsia="MS Mincho"/>
          <w:lang w:eastAsia="en-GB" w:bidi="ar-SA"/>
        </w:rPr>
        <w:t xml:space="preserve"> dynamically created memory in structures and arrays</w:t>
      </w:r>
      <w:r w:rsidR="007827E5">
        <w:rPr>
          <w:rFonts w:eastAsia="MS Mincho"/>
          <w:lang w:eastAsia="en-GB" w:bidi="ar-SA"/>
        </w:rPr>
        <w:t xml:space="preserve"> once they are no longer needed</w:t>
      </w:r>
      <w:r>
        <w:rPr>
          <w:rFonts w:eastAsia="MS Mincho"/>
          <w:lang w:eastAsia="en-GB" w:bidi="ar-SA"/>
        </w:rPr>
        <w:t>:</w:t>
      </w:r>
    </w:p>
    <w:p w:rsidR="00D15048" w:rsidRPr="00C447DF" w:rsidRDefault="00D15048" w:rsidP="00BF6495">
      <w:pPr>
        <w:pStyle w:val="NoSpacing"/>
        <w:rPr>
          <w:rFonts w:eastAsia="MS Mincho"/>
          <w:sz w:val="16"/>
          <w:szCs w:val="16"/>
          <w:lang w:eastAsia="en-GB" w:bidi="ar-SA"/>
        </w:rPr>
      </w:pPr>
    </w:p>
    <w:p w:rsidR="00D15048" w:rsidRPr="00D15048" w:rsidRDefault="00D15048" w:rsidP="00D15048">
      <w:pPr>
        <w:pStyle w:val="icode"/>
      </w:pPr>
      <w:r w:rsidRPr="00D15048">
        <w:t>delete Test.m_p_</w:t>
      </w:r>
      <w:r w:rsidR="007827E5">
        <w:t>A</w:t>
      </w:r>
      <w:r w:rsidRPr="00D15048">
        <w:t>_</w:t>
      </w:r>
      <w:r w:rsidR="007827E5">
        <w:t>C</w:t>
      </w:r>
      <w:r w:rsidRPr="00D15048">
        <w:t>ar;</w:t>
      </w:r>
      <w:r w:rsidR="00694CE6">
        <w:t xml:space="preserve"> </w:t>
      </w:r>
      <w:r w:rsidR="00694CE6" w:rsidRPr="008B7B58">
        <w:rPr>
          <w:sz w:val="16"/>
        </w:rPr>
        <w:t>// delete dynamically allocated Car member</w:t>
      </w:r>
      <w:r w:rsidR="007827E5" w:rsidRPr="008B7B58">
        <w:rPr>
          <w:sz w:val="16"/>
        </w:rPr>
        <w:t>.</w:t>
      </w:r>
      <w:r w:rsidR="008B7B58" w:rsidRPr="008B7B58">
        <w:rPr>
          <w:sz w:val="16"/>
        </w:rPr>
        <w:t xml:space="preserve"> </w:t>
      </w:r>
      <w:r w:rsidR="008B7B58" w:rsidRPr="008B7B58">
        <w:rPr>
          <w:b/>
          <w:sz w:val="16"/>
        </w:rPr>
        <w:t>Don't</w:t>
      </w:r>
      <w:r w:rsidR="008B7B58" w:rsidRPr="008B7B58">
        <w:rPr>
          <w:sz w:val="16"/>
        </w:rPr>
        <w:t xml:space="preserve"> need to delete </w:t>
      </w:r>
      <w:r w:rsidR="008B7B58" w:rsidRPr="008B7B58">
        <w:rPr>
          <w:b/>
          <w:sz w:val="16"/>
        </w:rPr>
        <w:t>m_Another_Car</w:t>
      </w:r>
    </w:p>
    <w:p w:rsidR="00694CE6" w:rsidRPr="00D15048" w:rsidRDefault="00D15048" w:rsidP="00694CE6">
      <w:pPr>
        <w:pStyle w:val="icode"/>
      </w:pPr>
      <w:r w:rsidRPr="00D15048">
        <w:t>Test.m_p_</w:t>
      </w:r>
      <w:r w:rsidR="007827E5">
        <w:t>A</w:t>
      </w:r>
      <w:r w:rsidRPr="00D15048">
        <w:t>_</w:t>
      </w:r>
      <w:r w:rsidR="007827E5">
        <w:t>C</w:t>
      </w:r>
      <w:r w:rsidRPr="00D15048">
        <w:t>ar = NULL;</w:t>
      </w:r>
      <w:r w:rsidR="00694CE6">
        <w:t xml:space="preserve"> // good practice to set to NULL</w:t>
      </w:r>
    </w:p>
    <w:p w:rsidR="00694CE6" w:rsidRPr="00694CE6" w:rsidRDefault="00694CE6" w:rsidP="00694CE6">
      <w:pPr>
        <w:pStyle w:val="NoSpacing"/>
        <w:rPr>
          <w:sz w:val="12"/>
        </w:rPr>
      </w:pPr>
    </w:p>
    <w:p w:rsidR="00D15048" w:rsidRPr="00D15048" w:rsidRDefault="00D15048" w:rsidP="00D15048">
      <w:pPr>
        <w:pStyle w:val="icode"/>
      </w:pPr>
      <w:r w:rsidRPr="00D15048">
        <w:t>for(int i = 0; i &lt; SIZE; i++ )</w:t>
      </w:r>
      <w:r w:rsidR="00694CE6">
        <w:t xml:space="preserve"> </w:t>
      </w:r>
    </w:p>
    <w:p w:rsidR="00D15048" w:rsidRPr="00D15048" w:rsidRDefault="00D15048" w:rsidP="00D15048">
      <w:pPr>
        <w:pStyle w:val="icode"/>
      </w:pPr>
      <w:r w:rsidRPr="00D15048">
        <w:t>{</w:t>
      </w:r>
    </w:p>
    <w:p w:rsidR="00D15048" w:rsidRPr="00D15048" w:rsidRDefault="00D15048" w:rsidP="00D15048">
      <w:pPr>
        <w:pStyle w:val="icode"/>
      </w:pPr>
      <w:r w:rsidRPr="00D15048">
        <w:tab/>
        <w:t>delete car_array[i];</w:t>
      </w:r>
      <w:r w:rsidR="00694CE6">
        <w:t xml:space="preserve"> // delete each element</w:t>
      </w:r>
    </w:p>
    <w:p w:rsidR="00D15048" w:rsidRPr="00D15048" w:rsidRDefault="00D15048" w:rsidP="00D15048">
      <w:pPr>
        <w:pStyle w:val="icode"/>
      </w:pPr>
      <w:r w:rsidRPr="00D15048">
        <w:tab/>
        <w:t>car_array[i] = NULL;</w:t>
      </w:r>
      <w:r w:rsidR="00A213A6">
        <w:t xml:space="preserve"> </w:t>
      </w:r>
      <w:r w:rsidR="00694CE6">
        <w:t>// good practice to set to NULL</w:t>
      </w:r>
    </w:p>
    <w:p w:rsidR="00D15048" w:rsidRPr="00D15048" w:rsidRDefault="00D15048" w:rsidP="00D15048">
      <w:pPr>
        <w:pStyle w:val="icode"/>
      </w:pPr>
      <w:r w:rsidRPr="00D15048">
        <w:t>}</w:t>
      </w:r>
    </w:p>
    <w:p w:rsidR="00002334" w:rsidRPr="00C447DF" w:rsidRDefault="00002334" w:rsidP="00FF3A8F">
      <w:pPr>
        <w:pStyle w:val="NoSpacing"/>
        <w:rPr>
          <w:rFonts w:eastAsia="MS Mincho"/>
          <w:sz w:val="16"/>
          <w:szCs w:val="16"/>
          <w:lang w:eastAsia="en-GB" w:bidi="ar-SA"/>
        </w:rPr>
      </w:pPr>
    </w:p>
    <w:p w:rsidR="00002334" w:rsidRDefault="00555932" w:rsidP="00FF3A8F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lang w:eastAsia="en-GB" w:bidi="ar-SA"/>
        </w:rPr>
        <w:t xml:space="preserve">In this code </w:t>
      </w:r>
      <w:r w:rsidRPr="00694CE6">
        <w:rPr>
          <w:rFonts w:eastAsia="MS Mincho"/>
          <w:b/>
          <w:lang w:eastAsia="en-GB" w:bidi="ar-SA"/>
        </w:rPr>
        <w:t xml:space="preserve">the array itself </w:t>
      </w:r>
      <w:r w:rsidRPr="00694CE6">
        <w:rPr>
          <w:rFonts w:eastAsia="MS Mincho"/>
          <w:b/>
          <w:u w:val="single"/>
          <w:lang w:eastAsia="en-GB" w:bidi="ar-SA"/>
        </w:rPr>
        <w:t>was</w:t>
      </w:r>
      <w:r w:rsidR="00C904C2" w:rsidRPr="00694CE6">
        <w:rPr>
          <w:rFonts w:eastAsia="MS Mincho"/>
          <w:b/>
          <w:u w:val="single"/>
          <w:lang w:eastAsia="en-GB" w:bidi="ar-SA"/>
        </w:rPr>
        <w:t>n't</w:t>
      </w:r>
      <w:r w:rsidR="00C904C2" w:rsidRPr="00694CE6">
        <w:rPr>
          <w:rFonts w:eastAsia="MS Mincho"/>
          <w:b/>
          <w:lang w:eastAsia="en-GB" w:bidi="ar-SA"/>
        </w:rPr>
        <w:t xml:space="preserve"> created dynamically</w:t>
      </w:r>
      <w:r>
        <w:rPr>
          <w:rFonts w:eastAsia="MS Mincho"/>
          <w:lang w:eastAsia="en-GB" w:bidi="ar-SA"/>
        </w:rPr>
        <w:t xml:space="preserve"> so the array </w:t>
      </w:r>
      <w:r w:rsidRPr="00555932">
        <w:rPr>
          <w:rStyle w:val="inlinecode"/>
          <w:rFonts w:eastAsia="MS Mincho"/>
        </w:rPr>
        <w:t>delete []</w:t>
      </w:r>
      <w:r>
        <w:rPr>
          <w:rFonts w:eastAsia="MS Mincho"/>
          <w:lang w:eastAsia="en-GB" w:bidi="ar-SA"/>
        </w:rPr>
        <w:t xml:space="preserve"> operator isn't appropriate, the array will be automatically </w:t>
      </w:r>
      <w:r w:rsidR="00C447DF">
        <w:rPr>
          <w:rFonts w:eastAsia="MS Mincho"/>
          <w:lang w:eastAsia="en-GB" w:bidi="ar-SA"/>
        </w:rPr>
        <w:t>de-allocated</w:t>
      </w:r>
      <w:r>
        <w:rPr>
          <w:rFonts w:eastAsia="MS Mincho"/>
          <w:lang w:eastAsia="en-GB" w:bidi="ar-SA"/>
        </w:rPr>
        <w:t xml:space="preserve"> when it goes out of scope just like any other</w:t>
      </w:r>
      <w:r w:rsidR="00C904C2">
        <w:rPr>
          <w:rFonts w:eastAsia="MS Mincho"/>
          <w:lang w:eastAsia="en-GB" w:bidi="ar-SA"/>
        </w:rPr>
        <w:t xml:space="preserve"> </w:t>
      </w:r>
      <w:r w:rsidR="00D34504">
        <w:rPr>
          <w:rFonts w:eastAsia="MS Mincho"/>
          <w:lang w:eastAsia="en-GB" w:bidi="ar-SA"/>
        </w:rPr>
        <w:t>non-pointer</w:t>
      </w:r>
      <w:r>
        <w:rPr>
          <w:rFonts w:eastAsia="MS Mincho"/>
          <w:lang w:eastAsia="en-GB" w:bidi="ar-SA"/>
        </w:rPr>
        <w:t xml:space="preserve"> variable.  </w:t>
      </w:r>
      <w:r w:rsidR="00C447DF">
        <w:rPr>
          <w:rFonts w:eastAsia="MS Mincho"/>
          <w:lang w:eastAsia="en-GB" w:bidi="ar-SA"/>
        </w:rPr>
        <w:t xml:space="preserve">It is only the </w:t>
      </w:r>
      <w:r w:rsidR="00C447DF" w:rsidRPr="00694CE6">
        <w:rPr>
          <w:rFonts w:eastAsia="MS Mincho"/>
          <w:b/>
          <w:lang w:eastAsia="en-GB" w:bidi="ar-SA"/>
        </w:rPr>
        <w:t>dynamic</w:t>
      </w:r>
      <w:r w:rsidR="00694CE6" w:rsidRPr="00694CE6">
        <w:rPr>
          <w:rFonts w:eastAsia="MS Mincho"/>
          <w:b/>
          <w:lang w:eastAsia="en-GB" w:bidi="ar-SA"/>
        </w:rPr>
        <w:t>ally allocated</w:t>
      </w:r>
      <w:r w:rsidR="00C447DF" w:rsidRPr="00694CE6">
        <w:rPr>
          <w:rFonts w:eastAsia="MS Mincho"/>
          <w:b/>
          <w:lang w:eastAsia="en-GB" w:bidi="ar-SA"/>
        </w:rPr>
        <w:t xml:space="preserve"> array elements</w:t>
      </w:r>
      <w:r w:rsidR="00C447DF">
        <w:rPr>
          <w:rFonts w:eastAsia="MS Mincho"/>
          <w:lang w:eastAsia="en-GB" w:bidi="ar-SA"/>
        </w:rPr>
        <w:t xml:space="preserve"> themselves that require deletion.</w:t>
      </w:r>
    </w:p>
    <w:p w:rsidR="00694CE6" w:rsidRPr="008B7B58" w:rsidRDefault="00694CE6" w:rsidP="00FF3A8F">
      <w:pPr>
        <w:pStyle w:val="NoSpacing"/>
        <w:rPr>
          <w:rFonts w:eastAsia="MS Mincho"/>
          <w:sz w:val="14"/>
          <w:szCs w:val="16"/>
          <w:lang w:eastAsia="en-GB" w:bidi="ar-SA"/>
        </w:rPr>
      </w:pPr>
    </w:p>
    <w:p w:rsidR="00D15048" w:rsidRDefault="00D15048" w:rsidP="00675AC5">
      <w:pPr>
        <w:pStyle w:val="Heading2"/>
      </w:pPr>
      <w:r>
        <w:t>D</w:t>
      </w:r>
      <w:r w:rsidR="00A213A6">
        <w:t xml:space="preserve">ynamic </w:t>
      </w:r>
      <w:r w:rsidR="007F4CA7">
        <w:t>Objects W</w:t>
      </w:r>
      <w:r>
        <w:t>ithin Objects</w:t>
      </w:r>
    </w:p>
    <w:p w:rsidR="00D15048" w:rsidRPr="008B7B58" w:rsidRDefault="00D15048" w:rsidP="00FF3A8F">
      <w:pPr>
        <w:pStyle w:val="NoSpacing"/>
        <w:rPr>
          <w:rFonts w:eastAsia="MS Mincho"/>
          <w:sz w:val="14"/>
          <w:lang w:eastAsia="en-GB" w:bidi="ar-SA"/>
        </w:rPr>
      </w:pPr>
    </w:p>
    <w:p w:rsidR="00D15048" w:rsidRDefault="00D15048" w:rsidP="00FF3A8F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lang w:eastAsia="en-GB" w:bidi="ar-SA"/>
        </w:rPr>
        <w:t xml:space="preserve">The previous use of dynamically created objects leads </w:t>
      </w:r>
      <w:r w:rsidR="00C447DF">
        <w:rPr>
          <w:rFonts w:eastAsia="MS Mincho"/>
          <w:lang w:eastAsia="en-GB" w:bidi="ar-SA"/>
        </w:rPr>
        <w:t>naturally</w:t>
      </w:r>
      <w:r>
        <w:rPr>
          <w:rFonts w:eastAsia="MS Mincho"/>
          <w:lang w:eastAsia="en-GB" w:bidi="ar-SA"/>
        </w:rPr>
        <w:t xml:space="preserve"> to the </w:t>
      </w:r>
      <w:r w:rsidR="00A213A6">
        <w:rPr>
          <w:rFonts w:eastAsia="MS Mincho"/>
          <w:lang w:eastAsia="en-GB" w:bidi="ar-SA"/>
        </w:rPr>
        <w:t>use of dynamic objects that are declared inside other objects. In the simplest case this works in the same way as for structures:</w:t>
      </w:r>
    </w:p>
    <w:p w:rsidR="00A213A6" w:rsidRPr="00C447DF" w:rsidRDefault="00A213A6" w:rsidP="00FF3A8F">
      <w:pPr>
        <w:pStyle w:val="NoSpacing"/>
        <w:rPr>
          <w:rFonts w:eastAsia="MS Mincho"/>
          <w:sz w:val="16"/>
          <w:szCs w:val="16"/>
          <w:lang w:eastAsia="en-GB" w:bidi="ar-SA"/>
        </w:rPr>
      </w:pPr>
    </w:p>
    <w:p w:rsidR="009536A7" w:rsidRDefault="009536A7" w:rsidP="00A213A6">
      <w:pPr>
        <w:pStyle w:val="icode"/>
      </w:pPr>
      <w:r>
        <w:t xml:space="preserve">// </w:t>
      </w:r>
      <w:r w:rsidRPr="00A213A6">
        <w:t>my_</w:t>
      </w:r>
      <w:r>
        <w:t>simple_</w:t>
      </w:r>
      <w:r w:rsidRPr="00A213A6">
        <w:t>class</w:t>
      </w:r>
      <w:r>
        <w:t>.h</w:t>
      </w:r>
    </w:p>
    <w:p w:rsidR="00A213A6" w:rsidRPr="00A213A6" w:rsidRDefault="00A213A6" w:rsidP="00A213A6">
      <w:pPr>
        <w:pStyle w:val="icode"/>
      </w:pPr>
      <w:r w:rsidRPr="00A213A6">
        <w:t>class my_</w:t>
      </w:r>
      <w:r w:rsidR="00555932">
        <w:t>simple_</w:t>
      </w:r>
      <w:r w:rsidRPr="00A213A6">
        <w:t>class</w:t>
      </w:r>
    </w:p>
    <w:p w:rsidR="00A213A6" w:rsidRPr="00A213A6" w:rsidRDefault="00A213A6" w:rsidP="00A213A6">
      <w:pPr>
        <w:pStyle w:val="icode"/>
      </w:pPr>
      <w:r w:rsidRPr="00A213A6">
        <w:t>{</w:t>
      </w:r>
    </w:p>
    <w:p w:rsidR="00A213A6" w:rsidRPr="00A213A6" w:rsidRDefault="00A213A6" w:rsidP="00A213A6">
      <w:pPr>
        <w:pStyle w:val="icode"/>
      </w:pPr>
      <w:r w:rsidRPr="00A213A6">
        <w:t>public:</w:t>
      </w:r>
    </w:p>
    <w:p w:rsidR="00A213A6" w:rsidRDefault="00A213A6" w:rsidP="00A213A6">
      <w:pPr>
        <w:pStyle w:val="icode"/>
      </w:pPr>
      <w:r w:rsidRPr="00A213A6">
        <w:tab/>
        <w:t>Car</w:t>
      </w:r>
      <w:r w:rsidR="00191040">
        <w:t xml:space="preserve"> </w:t>
      </w:r>
      <w:r w:rsidRPr="00A213A6">
        <w:t>*m_p_</w:t>
      </w:r>
      <w:r w:rsidR="008B7B58">
        <w:t>A_C</w:t>
      </w:r>
      <w:r w:rsidRPr="00A213A6">
        <w:t>ar;</w:t>
      </w:r>
      <w:r w:rsidR="008B7B58">
        <w:t xml:space="preserve">     // this member is a pointer, constructor is </w:t>
      </w:r>
      <w:r w:rsidR="008B7B58" w:rsidRPr="008B7B58">
        <w:rPr>
          <w:b/>
        </w:rPr>
        <w:t>NOT</w:t>
      </w:r>
      <w:r w:rsidR="008B7B58">
        <w:t xml:space="preserve"> called</w:t>
      </w:r>
    </w:p>
    <w:p w:rsidR="008B7B58" w:rsidRPr="00A213A6" w:rsidRDefault="008B7B58" w:rsidP="00A213A6">
      <w:pPr>
        <w:pStyle w:val="icode"/>
      </w:pPr>
      <w:r w:rsidRPr="008B7B58">
        <w:tab/>
        <w:t>Car</w:t>
      </w:r>
      <w:r>
        <w:t xml:space="preserve">  m_Another_Car; // this member is an object, default constructor </w:t>
      </w:r>
      <w:r w:rsidRPr="008B7B58">
        <w:rPr>
          <w:b/>
        </w:rPr>
        <w:t>IS</w:t>
      </w:r>
      <w:r>
        <w:t xml:space="preserve"> called</w:t>
      </w:r>
    </w:p>
    <w:p w:rsidR="00A213A6" w:rsidRPr="00A213A6" w:rsidRDefault="00A213A6" w:rsidP="00A213A6">
      <w:pPr>
        <w:pStyle w:val="icode"/>
      </w:pPr>
      <w:r w:rsidRPr="00A213A6">
        <w:t>}</w:t>
      </w:r>
      <w:r>
        <w:t>;</w:t>
      </w:r>
    </w:p>
    <w:p w:rsidR="00A213A6" w:rsidRPr="008B7B58" w:rsidRDefault="00A213A6" w:rsidP="009536A7">
      <w:pPr>
        <w:pStyle w:val="NoSpacing"/>
        <w:rPr>
          <w:rFonts w:eastAsia="MS Mincho"/>
          <w:sz w:val="6"/>
          <w:szCs w:val="10"/>
        </w:rPr>
      </w:pPr>
    </w:p>
    <w:p w:rsidR="009536A7" w:rsidRDefault="009536A7" w:rsidP="00A213A6">
      <w:pPr>
        <w:pStyle w:val="icode"/>
      </w:pPr>
      <w:r>
        <w:t>// main.cpp</w:t>
      </w:r>
    </w:p>
    <w:p w:rsidR="00A213A6" w:rsidRPr="00A213A6" w:rsidRDefault="00555932" w:rsidP="00A213A6">
      <w:pPr>
        <w:pStyle w:val="icode"/>
      </w:pPr>
      <w:r w:rsidRPr="00A213A6">
        <w:t>my_</w:t>
      </w:r>
      <w:r>
        <w:t>simple_</w:t>
      </w:r>
      <w:r w:rsidRPr="00A213A6">
        <w:t>class</w:t>
      </w:r>
      <w:r w:rsidR="00A213A6" w:rsidRPr="00A213A6">
        <w:t xml:space="preserve"> TestObject;</w:t>
      </w:r>
    </w:p>
    <w:p w:rsidR="00A213A6" w:rsidRDefault="00A213A6" w:rsidP="00A213A6">
      <w:pPr>
        <w:pStyle w:val="icode"/>
      </w:pPr>
      <w:r w:rsidRPr="00A213A6">
        <w:t>TestObject.</w:t>
      </w:r>
      <w:r w:rsidR="008B7B58">
        <w:t>m_p_A_Car</w:t>
      </w:r>
      <w:r w:rsidRPr="00A213A6">
        <w:t xml:space="preserve"> = new Car;</w:t>
      </w:r>
    </w:p>
    <w:p w:rsidR="00A213A6" w:rsidRPr="008B7B58" w:rsidRDefault="00A213A6" w:rsidP="00A213A6">
      <w:pPr>
        <w:pStyle w:val="icode"/>
        <w:rPr>
          <w:sz w:val="10"/>
          <w:szCs w:val="16"/>
        </w:rPr>
      </w:pPr>
    </w:p>
    <w:p w:rsidR="00A213A6" w:rsidRDefault="00A213A6" w:rsidP="00A213A6">
      <w:pPr>
        <w:pStyle w:val="icode"/>
      </w:pPr>
      <w:r>
        <w:t xml:space="preserve">delete </w:t>
      </w:r>
      <w:r w:rsidRPr="00A213A6">
        <w:t>TestObject.</w:t>
      </w:r>
      <w:r w:rsidR="008B7B58">
        <w:t>m_p_A_Car</w:t>
      </w:r>
      <w:r>
        <w:t>;</w:t>
      </w:r>
    </w:p>
    <w:p w:rsidR="002B3201" w:rsidRDefault="002B3201" w:rsidP="00A213A6">
      <w:pPr>
        <w:pStyle w:val="icode"/>
      </w:pPr>
      <w:r w:rsidRPr="00A213A6">
        <w:t>TestObject.</w:t>
      </w:r>
      <w:r w:rsidR="008B7B58">
        <w:t>m_p_A_Car</w:t>
      </w:r>
      <w:r>
        <w:t xml:space="preserve"> = NULL;</w:t>
      </w:r>
    </w:p>
    <w:p w:rsidR="00694CE6" w:rsidRPr="008B7B58" w:rsidRDefault="00694CE6" w:rsidP="00FF3A8F">
      <w:pPr>
        <w:pStyle w:val="NoSpacing"/>
        <w:rPr>
          <w:rFonts w:eastAsia="MS Mincho"/>
          <w:sz w:val="14"/>
          <w:lang w:eastAsia="en-GB" w:bidi="ar-SA"/>
        </w:rPr>
      </w:pPr>
    </w:p>
    <w:p w:rsidR="00555932" w:rsidRDefault="00555932" w:rsidP="00FF3A8F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lang w:eastAsia="en-GB" w:bidi="ar-SA"/>
        </w:rPr>
        <w:t xml:space="preserve">However, by using the special features </w:t>
      </w:r>
      <w:r w:rsidR="00C447DF">
        <w:rPr>
          <w:rFonts w:eastAsia="MS Mincho"/>
          <w:lang w:eastAsia="en-GB" w:bidi="ar-SA"/>
        </w:rPr>
        <w:t>provide</w:t>
      </w:r>
      <w:r>
        <w:rPr>
          <w:rFonts w:eastAsia="MS Mincho"/>
          <w:lang w:eastAsia="en-GB" w:bidi="ar-SA"/>
        </w:rPr>
        <w:t xml:space="preserve"> by classes you can improve on this.</w:t>
      </w:r>
      <w:r w:rsidR="00191040">
        <w:rPr>
          <w:rFonts w:eastAsia="MS Mincho"/>
          <w:lang w:eastAsia="en-GB" w:bidi="ar-SA"/>
        </w:rPr>
        <w:t xml:space="preserve"> </w:t>
      </w:r>
      <w:r>
        <w:rPr>
          <w:rFonts w:eastAsia="MS Mincho"/>
          <w:lang w:eastAsia="en-GB" w:bidi="ar-SA"/>
        </w:rPr>
        <w:t xml:space="preserve"> </w:t>
      </w:r>
      <w:r w:rsidR="00D34504">
        <w:rPr>
          <w:rFonts w:eastAsia="MS Mincho"/>
          <w:lang w:eastAsia="en-GB" w:bidi="ar-SA"/>
        </w:rPr>
        <w:t>I</w:t>
      </w:r>
      <w:r>
        <w:rPr>
          <w:rFonts w:eastAsia="MS Mincho"/>
          <w:lang w:eastAsia="en-GB" w:bidi="ar-SA"/>
        </w:rPr>
        <w:t xml:space="preserve">nstead of relying on the person using the class to initialise the dynamic objects, you could use constructors to </w:t>
      </w:r>
      <w:r w:rsidR="00C447DF">
        <w:rPr>
          <w:rFonts w:eastAsia="MS Mincho"/>
          <w:lang w:eastAsia="en-GB" w:bidi="ar-SA"/>
        </w:rPr>
        <w:t>initialise</w:t>
      </w:r>
      <w:r>
        <w:rPr>
          <w:rFonts w:eastAsia="MS Mincho"/>
          <w:lang w:eastAsia="en-GB" w:bidi="ar-SA"/>
        </w:rPr>
        <w:t xml:space="preserve"> them.</w:t>
      </w:r>
      <w:r w:rsidR="00191040">
        <w:rPr>
          <w:rFonts w:eastAsia="MS Mincho"/>
          <w:lang w:eastAsia="en-GB" w:bidi="ar-SA"/>
        </w:rPr>
        <w:t xml:space="preserve"> </w:t>
      </w:r>
      <w:r>
        <w:rPr>
          <w:rFonts w:eastAsia="MS Mincho"/>
          <w:lang w:eastAsia="en-GB" w:bidi="ar-SA"/>
        </w:rPr>
        <w:t xml:space="preserve"> In this way you can guarantee that the dynamic objects get memory allocated to them:</w:t>
      </w:r>
    </w:p>
    <w:p w:rsidR="009536A7" w:rsidRPr="007827E5" w:rsidRDefault="009536A7" w:rsidP="00FF3A8F">
      <w:pPr>
        <w:pStyle w:val="NoSpacing"/>
        <w:rPr>
          <w:rFonts w:eastAsia="MS Mincho"/>
          <w:sz w:val="18"/>
          <w:lang w:eastAsia="en-GB" w:bidi="ar-SA"/>
        </w:rPr>
      </w:pPr>
    </w:p>
    <w:p w:rsidR="009536A7" w:rsidRPr="009536A7" w:rsidRDefault="009536A7" w:rsidP="009536A7">
      <w:pPr>
        <w:pStyle w:val="icode"/>
      </w:pPr>
      <w:r w:rsidRPr="009536A7">
        <w:t>// my_class.h</w:t>
      </w:r>
    </w:p>
    <w:p w:rsidR="009536A7" w:rsidRPr="009536A7" w:rsidRDefault="009536A7" w:rsidP="009536A7">
      <w:pPr>
        <w:pStyle w:val="icode"/>
      </w:pPr>
      <w:r w:rsidRPr="009536A7">
        <w:t>class my_class</w:t>
      </w:r>
    </w:p>
    <w:p w:rsidR="009536A7" w:rsidRDefault="009536A7" w:rsidP="009536A7">
      <w:pPr>
        <w:pStyle w:val="icode"/>
      </w:pPr>
      <w:r w:rsidRPr="009536A7">
        <w:t>{</w:t>
      </w:r>
      <w:r w:rsidRPr="009536A7">
        <w:tab/>
      </w:r>
    </w:p>
    <w:p w:rsidR="009536A7" w:rsidRPr="009536A7" w:rsidRDefault="009536A7" w:rsidP="009536A7">
      <w:pPr>
        <w:pStyle w:val="icode"/>
      </w:pPr>
      <w:r>
        <w:t>private:</w:t>
      </w:r>
    </w:p>
    <w:p w:rsidR="009536A7" w:rsidRDefault="009536A7" w:rsidP="009536A7">
      <w:pPr>
        <w:pStyle w:val="icode"/>
      </w:pPr>
      <w:r w:rsidRPr="009536A7">
        <w:tab/>
        <w:t>Car</w:t>
      </w:r>
      <w:r w:rsidR="00191040">
        <w:t xml:space="preserve"> </w:t>
      </w:r>
      <w:r w:rsidRPr="009536A7">
        <w:t>*</w:t>
      </w:r>
      <w:r w:rsidR="008B7B58">
        <w:t>m_p_A_Car</w:t>
      </w:r>
      <w:r w:rsidRPr="009536A7">
        <w:t>;</w:t>
      </w:r>
      <w:r>
        <w:t xml:space="preserve"> // good practice to make attributes private (encapsulation)</w:t>
      </w:r>
    </w:p>
    <w:p w:rsidR="008B7B58" w:rsidRPr="009536A7" w:rsidRDefault="008B7B58" w:rsidP="009536A7">
      <w:pPr>
        <w:pStyle w:val="icode"/>
      </w:pPr>
      <w:r>
        <w:tab/>
      </w:r>
      <w:r w:rsidRPr="008B7B58">
        <w:t>Car</w:t>
      </w:r>
      <w:r>
        <w:t xml:space="preserve">  m_Another_Car;</w:t>
      </w:r>
    </w:p>
    <w:p w:rsidR="009536A7" w:rsidRPr="009536A7" w:rsidRDefault="009536A7" w:rsidP="009536A7">
      <w:pPr>
        <w:pStyle w:val="icode"/>
      </w:pPr>
      <w:r w:rsidRPr="009536A7">
        <w:t>public:</w:t>
      </w:r>
    </w:p>
    <w:p w:rsidR="009536A7" w:rsidRPr="009536A7" w:rsidRDefault="009536A7" w:rsidP="009536A7">
      <w:pPr>
        <w:pStyle w:val="icode"/>
      </w:pPr>
      <w:r w:rsidRPr="009536A7">
        <w:tab/>
        <w:t>my_class(</w:t>
      </w:r>
      <w:r w:rsidR="005D3FC4">
        <w:t>void</w:t>
      </w:r>
      <w:r w:rsidRPr="009536A7">
        <w:t>);</w:t>
      </w:r>
      <w:r w:rsidR="005D3FC4">
        <w:t xml:space="preserve"> // constructor declaration</w:t>
      </w:r>
    </w:p>
    <w:p w:rsidR="009536A7" w:rsidRDefault="009536A7" w:rsidP="009536A7">
      <w:pPr>
        <w:pStyle w:val="icode"/>
      </w:pPr>
      <w:r w:rsidRPr="009536A7">
        <w:t>};</w:t>
      </w:r>
    </w:p>
    <w:p w:rsidR="009536A7" w:rsidRPr="008B7B58" w:rsidRDefault="009536A7" w:rsidP="009536A7">
      <w:pPr>
        <w:autoSpaceDE w:val="0"/>
        <w:autoSpaceDN w:val="0"/>
        <w:adjustRightInd w:val="0"/>
        <w:rPr>
          <w:rFonts w:ascii="Consolas" w:eastAsia="MS Mincho" w:hAnsi="Consolas" w:cs="Consolas"/>
          <w:sz w:val="6"/>
          <w:szCs w:val="19"/>
          <w:lang w:eastAsia="en-GB" w:bidi="ar-SA"/>
        </w:rPr>
      </w:pPr>
    </w:p>
    <w:p w:rsidR="009536A7" w:rsidRDefault="009536A7" w:rsidP="009536A7">
      <w:pPr>
        <w:pStyle w:val="icode"/>
      </w:pPr>
      <w:r w:rsidRPr="009536A7">
        <w:t>// my_class</w:t>
      </w:r>
      <w:r>
        <w:t>.cpp</w:t>
      </w:r>
    </w:p>
    <w:p w:rsidR="009536A7" w:rsidRPr="009536A7" w:rsidRDefault="009536A7" w:rsidP="009536A7">
      <w:pPr>
        <w:pStyle w:val="icode"/>
      </w:pPr>
      <w:r w:rsidRPr="009536A7">
        <w:t>my_class::my_class(</w:t>
      </w:r>
      <w:r w:rsidR="005D3FC4">
        <w:t>void</w:t>
      </w:r>
      <w:r w:rsidRPr="009536A7">
        <w:t>)</w:t>
      </w:r>
      <w:r w:rsidR="005D3FC4">
        <w:t xml:space="preserve"> // constructor definition</w:t>
      </w:r>
    </w:p>
    <w:p w:rsidR="009536A7" w:rsidRPr="009536A7" w:rsidRDefault="009536A7" w:rsidP="009536A7">
      <w:pPr>
        <w:pStyle w:val="icode"/>
      </w:pPr>
      <w:r w:rsidRPr="009536A7">
        <w:t>{</w:t>
      </w:r>
    </w:p>
    <w:p w:rsidR="009536A7" w:rsidRPr="009536A7" w:rsidRDefault="009536A7" w:rsidP="009536A7">
      <w:pPr>
        <w:pStyle w:val="icode"/>
      </w:pPr>
      <w:r w:rsidRPr="009536A7">
        <w:tab/>
      </w:r>
      <w:r w:rsidR="008B7B58">
        <w:t>m_p_A_Car</w:t>
      </w:r>
      <w:r w:rsidRPr="009536A7">
        <w:t xml:space="preserve"> = new Car;</w:t>
      </w:r>
      <w:r w:rsidR="008B7B58">
        <w:t xml:space="preserve"> // </w:t>
      </w:r>
      <w:r w:rsidR="008B7B58" w:rsidRPr="008B7B58">
        <w:rPr>
          <w:b/>
        </w:rPr>
        <w:t>Don't</w:t>
      </w:r>
      <w:r w:rsidR="008B7B58">
        <w:t xml:space="preserve"> need to dynamically allocate for </w:t>
      </w:r>
      <w:r w:rsidR="008B7B58" w:rsidRPr="008B7B58">
        <w:rPr>
          <w:b/>
        </w:rPr>
        <w:t>m_Another_Car</w:t>
      </w:r>
    </w:p>
    <w:p w:rsidR="009536A7" w:rsidRDefault="009536A7" w:rsidP="009536A7">
      <w:pPr>
        <w:pStyle w:val="icode"/>
      </w:pPr>
      <w:r w:rsidRPr="009536A7">
        <w:t>}</w:t>
      </w:r>
    </w:p>
    <w:p w:rsidR="00555932" w:rsidRPr="008B7B58" w:rsidRDefault="00555932" w:rsidP="00FF3A8F">
      <w:pPr>
        <w:pStyle w:val="NoSpacing"/>
        <w:rPr>
          <w:rFonts w:eastAsia="MS Mincho"/>
          <w:sz w:val="6"/>
          <w:lang w:eastAsia="en-GB" w:bidi="ar-SA"/>
        </w:rPr>
      </w:pPr>
    </w:p>
    <w:p w:rsidR="009536A7" w:rsidRDefault="009536A7" w:rsidP="009536A7">
      <w:pPr>
        <w:pStyle w:val="icode"/>
      </w:pPr>
      <w:r>
        <w:t>// main.cpp</w:t>
      </w:r>
    </w:p>
    <w:p w:rsidR="009536A7" w:rsidRDefault="009536A7" w:rsidP="009536A7">
      <w:pPr>
        <w:pStyle w:val="icode"/>
      </w:pPr>
      <w:r w:rsidRPr="00A213A6">
        <w:t>my_class</w:t>
      </w:r>
      <w:r>
        <w:t xml:space="preserve"> TestObject;</w:t>
      </w:r>
    </w:p>
    <w:p w:rsidR="007F4CA7" w:rsidRDefault="009536A7" w:rsidP="00FF3A8F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lang w:eastAsia="en-GB" w:bidi="ar-SA"/>
        </w:rPr>
        <w:lastRenderedPageBreak/>
        <w:t xml:space="preserve">Now every time a </w:t>
      </w:r>
      <w:r w:rsidRPr="009536A7">
        <w:rPr>
          <w:rStyle w:val="inlinecode"/>
          <w:rFonts w:eastAsia="MS Mincho"/>
        </w:rPr>
        <w:t>my_class</w:t>
      </w:r>
      <w:r>
        <w:rPr>
          <w:rFonts w:eastAsia="MS Mincho"/>
          <w:lang w:eastAsia="en-GB" w:bidi="ar-SA"/>
        </w:rPr>
        <w:t xml:space="preserve"> object is created the constructor is called which automatically allocates memory for th</w:t>
      </w:r>
      <w:r w:rsidR="00191040">
        <w:rPr>
          <w:rFonts w:eastAsia="MS Mincho"/>
          <w:lang w:eastAsia="en-GB" w:bidi="ar-SA"/>
        </w:rPr>
        <w:t>e dynamic object attribute.</w:t>
      </w:r>
    </w:p>
    <w:p w:rsidR="007F4CA7" w:rsidRDefault="007F4CA7" w:rsidP="00FF3A8F">
      <w:pPr>
        <w:pStyle w:val="NoSpacing"/>
        <w:rPr>
          <w:rFonts w:eastAsia="MS Mincho"/>
          <w:lang w:eastAsia="en-GB" w:bidi="ar-SA"/>
        </w:rPr>
      </w:pPr>
    </w:p>
    <w:p w:rsidR="009536A7" w:rsidRDefault="009536A7" w:rsidP="00FF3A8F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lang w:eastAsia="en-GB" w:bidi="ar-SA"/>
        </w:rPr>
        <w:t>However</w:t>
      </w:r>
      <w:r w:rsidR="00191040">
        <w:rPr>
          <w:rFonts w:eastAsia="MS Mincho"/>
          <w:lang w:eastAsia="en-GB" w:bidi="ar-SA"/>
        </w:rPr>
        <w:t>,</w:t>
      </w:r>
      <w:r>
        <w:rPr>
          <w:rFonts w:eastAsia="MS Mincho"/>
          <w:lang w:eastAsia="en-GB" w:bidi="ar-SA"/>
        </w:rPr>
        <w:t xml:space="preserve"> there is still the question of </w:t>
      </w:r>
      <w:r w:rsidR="00C447DF">
        <w:rPr>
          <w:rFonts w:eastAsia="MS Mincho"/>
          <w:lang w:eastAsia="en-GB" w:bidi="ar-SA"/>
        </w:rPr>
        <w:t>de-allocating</w:t>
      </w:r>
      <w:r>
        <w:rPr>
          <w:rFonts w:eastAsia="MS Mincho"/>
          <w:lang w:eastAsia="en-GB" w:bidi="ar-SA"/>
        </w:rPr>
        <w:t xml:space="preserve"> the memory before </w:t>
      </w:r>
      <w:r w:rsidRPr="009536A7">
        <w:rPr>
          <w:rStyle w:val="inlinecode"/>
          <w:rFonts w:eastAsia="MS Mincho"/>
        </w:rPr>
        <w:t>TestObject</w:t>
      </w:r>
      <w:r>
        <w:rPr>
          <w:rFonts w:eastAsia="MS Mincho"/>
          <w:lang w:eastAsia="en-GB" w:bidi="ar-SA"/>
        </w:rPr>
        <w:t xml:space="preserve"> goes out of scope. </w:t>
      </w:r>
      <w:r w:rsidR="00191040">
        <w:rPr>
          <w:rFonts w:eastAsia="MS Mincho"/>
          <w:lang w:eastAsia="en-GB" w:bidi="ar-SA"/>
        </w:rPr>
        <w:t xml:space="preserve"> </w:t>
      </w:r>
      <w:r>
        <w:rPr>
          <w:rFonts w:eastAsia="MS Mincho"/>
          <w:lang w:eastAsia="en-GB" w:bidi="ar-SA"/>
        </w:rPr>
        <w:t xml:space="preserve">You </w:t>
      </w:r>
      <w:r w:rsidRPr="009536A7">
        <w:rPr>
          <w:rFonts w:eastAsia="MS Mincho"/>
          <w:i/>
          <w:lang w:eastAsia="en-GB" w:bidi="ar-SA"/>
        </w:rPr>
        <w:t>could</w:t>
      </w:r>
      <w:r>
        <w:rPr>
          <w:rFonts w:eastAsia="MS Mincho"/>
          <w:lang w:eastAsia="en-GB" w:bidi="ar-SA"/>
        </w:rPr>
        <w:t xml:space="preserve"> write another method</w:t>
      </w:r>
      <w:r w:rsidR="005D3FC4">
        <w:rPr>
          <w:rFonts w:eastAsia="MS Mincho"/>
          <w:lang w:eastAsia="en-GB" w:bidi="ar-SA"/>
        </w:rPr>
        <w:t xml:space="preserve"> that calls </w:t>
      </w:r>
      <w:r w:rsidR="005D3FC4" w:rsidRPr="00BF1BF5">
        <w:rPr>
          <w:rStyle w:val="inlinecode"/>
          <w:rFonts w:eastAsia="MS Mincho"/>
        </w:rPr>
        <w:t>delete</w:t>
      </w:r>
      <w:r w:rsidR="005D3FC4">
        <w:rPr>
          <w:rFonts w:eastAsia="MS Mincho"/>
          <w:lang w:eastAsia="en-GB" w:bidi="ar-SA"/>
        </w:rPr>
        <w:t xml:space="preserve"> on the Car </w:t>
      </w:r>
      <w:r w:rsidR="00C447DF">
        <w:rPr>
          <w:rFonts w:eastAsia="MS Mincho"/>
          <w:lang w:eastAsia="en-GB" w:bidi="ar-SA"/>
        </w:rPr>
        <w:t>attribute</w:t>
      </w:r>
      <w:r w:rsidR="005D3FC4">
        <w:rPr>
          <w:rFonts w:eastAsia="MS Mincho"/>
          <w:lang w:eastAsia="en-GB" w:bidi="ar-SA"/>
        </w:rPr>
        <w:t xml:space="preserve">, e.g. </w:t>
      </w:r>
      <w:r w:rsidR="005D3FC4" w:rsidRPr="005D3FC4">
        <w:rPr>
          <w:rStyle w:val="inlinecode"/>
          <w:rFonts w:eastAsia="MS Mincho"/>
        </w:rPr>
        <w:t>TestObject.DeleteCar</w:t>
      </w:r>
      <w:r w:rsidR="00632B89">
        <w:rPr>
          <w:rStyle w:val="inlinecode"/>
          <w:rFonts w:eastAsia="MS Mincho"/>
        </w:rPr>
        <w:t>()</w:t>
      </w:r>
      <w:r w:rsidR="005D3FC4">
        <w:rPr>
          <w:rFonts w:eastAsia="MS Mincho"/>
          <w:lang w:eastAsia="en-GB" w:bidi="ar-SA"/>
        </w:rPr>
        <w:t xml:space="preserve">, but this would still require the programmer to remember to call this method before the object goes out of scope. </w:t>
      </w:r>
      <w:r w:rsidR="00191040">
        <w:rPr>
          <w:rFonts w:eastAsia="MS Mincho"/>
          <w:lang w:eastAsia="en-GB" w:bidi="ar-SA"/>
        </w:rPr>
        <w:t xml:space="preserve"> </w:t>
      </w:r>
      <w:r w:rsidR="005D3FC4">
        <w:rPr>
          <w:rFonts w:eastAsia="MS Mincho"/>
          <w:lang w:eastAsia="en-GB" w:bidi="ar-SA"/>
        </w:rPr>
        <w:t xml:space="preserve">Fortunately there is another special feature of C++, called a </w:t>
      </w:r>
      <w:r w:rsidR="005D3FC4" w:rsidRPr="005D3FC4">
        <w:rPr>
          <w:rFonts w:eastAsia="MS Mincho"/>
          <w:b/>
          <w:lang w:eastAsia="en-GB" w:bidi="ar-SA"/>
        </w:rPr>
        <w:t>destructor</w:t>
      </w:r>
      <w:r w:rsidR="005D3FC4">
        <w:rPr>
          <w:rFonts w:eastAsia="MS Mincho"/>
          <w:lang w:eastAsia="en-GB" w:bidi="ar-SA"/>
        </w:rPr>
        <w:t>, that can help here.</w:t>
      </w:r>
    </w:p>
    <w:p w:rsidR="009536A7" w:rsidRDefault="009536A7" w:rsidP="00FF3A8F">
      <w:pPr>
        <w:pStyle w:val="NoSpacing"/>
        <w:rPr>
          <w:rFonts w:eastAsia="MS Mincho"/>
          <w:lang w:eastAsia="en-GB" w:bidi="ar-SA"/>
        </w:rPr>
      </w:pPr>
    </w:p>
    <w:p w:rsidR="005D3FC4" w:rsidRDefault="005D3FC4" w:rsidP="00675AC5">
      <w:pPr>
        <w:pStyle w:val="Heading2"/>
        <w:rPr>
          <w:lang w:eastAsia="en-GB" w:bidi="ar-SA"/>
        </w:rPr>
      </w:pPr>
      <w:r>
        <w:rPr>
          <w:lang w:eastAsia="en-GB" w:bidi="ar-SA"/>
        </w:rPr>
        <w:t>Destructors</w:t>
      </w:r>
      <w:r w:rsidR="00BC6934">
        <w:rPr>
          <w:lang w:eastAsia="en-GB" w:bidi="ar-SA"/>
        </w:rPr>
        <w:t xml:space="preserve"> and Memory Management</w:t>
      </w:r>
    </w:p>
    <w:p w:rsidR="005D3FC4" w:rsidRDefault="005D3FC4" w:rsidP="00FF3A8F">
      <w:pPr>
        <w:pStyle w:val="NoSpacing"/>
        <w:rPr>
          <w:rFonts w:eastAsia="MS Mincho"/>
          <w:lang w:eastAsia="en-GB" w:bidi="ar-SA"/>
        </w:rPr>
      </w:pPr>
    </w:p>
    <w:p w:rsidR="00F91331" w:rsidRDefault="005D3FC4" w:rsidP="00FF3A8F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lang w:eastAsia="en-GB" w:bidi="ar-SA"/>
        </w:rPr>
        <w:t>A destructor can be thought of as the opposite to a constructor</w:t>
      </w:r>
      <w:r w:rsidR="00191040">
        <w:rPr>
          <w:rFonts w:eastAsia="MS Mincho"/>
          <w:lang w:eastAsia="en-GB" w:bidi="ar-SA"/>
        </w:rPr>
        <w:t>.</w:t>
      </w:r>
      <w:r>
        <w:rPr>
          <w:rFonts w:eastAsia="MS Mincho"/>
          <w:lang w:eastAsia="en-GB" w:bidi="ar-SA"/>
        </w:rPr>
        <w:t xml:space="preserve"> </w:t>
      </w:r>
      <w:r w:rsidR="00191040">
        <w:rPr>
          <w:rFonts w:eastAsia="MS Mincho"/>
          <w:lang w:eastAsia="en-GB" w:bidi="ar-SA"/>
        </w:rPr>
        <w:t xml:space="preserve"> I</w:t>
      </w:r>
      <w:r w:rsidR="00F91331">
        <w:rPr>
          <w:rFonts w:eastAsia="MS Mincho"/>
          <w:lang w:eastAsia="en-GB" w:bidi="ar-SA"/>
        </w:rPr>
        <w:t>t is a</w:t>
      </w:r>
      <w:r>
        <w:rPr>
          <w:rFonts w:eastAsia="MS Mincho"/>
          <w:lang w:eastAsia="en-GB" w:bidi="ar-SA"/>
        </w:rPr>
        <w:t xml:space="preserve"> method </w:t>
      </w:r>
      <w:r w:rsidR="00F91331">
        <w:rPr>
          <w:rFonts w:eastAsia="MS Mincho"/>
          <w:lang w:eastAsia="en-GB" w:bidi="ar-SA"/>
        </w:rPr>
        <w:t xml:space="preserve">that is </w:t>
      </w:r>
      <w:r w:rsidR="00F91331" w:rsidRPr="00F91331">
        <w:rPr>
          <w:rFonts w:eastAsia="MS Mincho"/>
          <w:b/>
          <w:lang w:eastAsia="en-GB" w:bidi="ar-SA"/>
        </w:rPr>
        <w:t xml:space="preserve">automatically </w:t>
      </w:r>
      <w:r w:rsidRPr="00F91331">
        <w:rPr>
          <w:rFonts w:eastAsia="MS Mincho"/>
          <w:b/>
          <w:lang w:eastAsia="en-GB" w:bidi="ar-SA"/>
        </w:rPr>
        <w:t>called when an object</w:t>
      </w:r>
      <w:r w:rsidR="00F91331" w:rsidRPr="00F91331">
        <w:rPr>
          <w:rFonts w:eastAsia="MS Mincho"/>
          <w:b/>
          <w:lang w:eastAsia="en-GB" w:bidi="ar-SA"/>
        </w:rPr>
        <w:t xml:space="preserve"> is being deleted</w:t>
      </w:r>
      <w:r w:rsidR="00F91331">
        <w:rPr>
          <w:rFonts w:eastAsia="MS Mincho"/>
          <w:lang w:eastAsia="en-GB" w:bidi="ar-SA"/>
        </w:rPr>
        <w:t xml:space="preserve">, that is when a normal object goes out of scope or when </w:t>
      </w:r>
      <w:r w:rsidR="00F91331" w:rsidRPr="00F91331">
        <w:rPr>
          <w:rStyle w:val="inlinecode"/>
          <w:rFonts w:eastAsia="MS Mincho"/>
        </w:rPr>
        <w:t>delete</w:t>
      </w:r>
      <w:r w:rsidR="00F91331">
        <w:rPr>
          <w:rFonts w:eastAsia="MS Mincho"/>
          <w:lang w:eastAsia="en-GB" w:bidi="ar-SA"/>
        </w:rPr>
        <w:t xml:space="preserve"> is called on a dynamically created object. </w:t>
      </w:r>
      <w:r w:rsidR="00191040">
        <w:rPr>
          <w:rFonts w:eastAsia="MS Mincho"/>
          <w:lang w:eastAsia="en-GB" w:bidi="ar-SA"/>
        </w:rPr>
        <w:t xml:space="preserve"> </w:t>
      </w:r>
      <w:r w:rsidR="00C447DF">
        <w:rPr>
          <w:rFonts w:eastAsia="MS Mincho"/>
          <w:lang w:eastAsia="en-GB" w:bidi="ar-SA"/>
        </w:rPr>
        <w:t>Destructors</w:t>
      </w:r>
      <w:r w:rsidR="00F91331">
        <w:rPr>
          <w:rFonts w:eastAsia="MS Mincho"/>
          <w:lang w:eastAsia="en-GB" w:bidi="ar-SA"/>
        </w:rPr>
        <w:t xml:space="preserve"> are used to help manage the process of </w:t>
      </w:r>
      <w:r w:rsidR="00C447DF">
        <w:rPr>
          <w:rFonts w:eastAsia="MS Mincho"/>
          <w:lang w:eastAsia="en-GB" w:bidi="ar-SA"/>
        </w:rPr>
        <w:t>deleting</w:t>
      </w:r>
      <w:r w:rsidR="00191040">
        <w:rPr>
          <w:rFonts w:eastAsia="MS Mincho"/>
          <w:lang w:eastAsia="en-GB" w:bidi="ar-SA"/>
        </w:rPr>
        <w:t xml:space="preserve"> objects.</w:t>
      </w:r>
      <w:r w:rsidR="00F91331">
        <w:rPr>
          <w:rFonts w:eastAsia="MS Mincho"/>
          <w:lang w:eastAsia="en-GB" w:bidi="ar-SA"/>
        </w:rPr>
        <w:t xml:space="preserve"> </w:t>
      </w:r>
      <w:r w:rsidR="00191040">
        <w:rPr>
          <w:rFonts w:eastAsia="MS Mincho"/>
          <w:lang w:eastAsia="en-GB" w:bidi="ar-SA"/>
        </w:rPr>
        <w:t xml:space="preserve"> This</w:t>
      </w:r>
      <w:r w:rsidR="00F91331">
        <w:rPr>
          <w:rFonts w:eastAsia="MS Mincho"/>
          <w:lang w:eastAsia="en-GB" w:bidi="ar-SA"/>
        </w:rPr>
        <w:t xml:space="preserve"> is especially useful when it comes to classes that have dynamically allocated attributes, though there are often other useful housekeeping duties that they can perform. </w:t>
      </w:r>
      <w:r w:rsidR="00191040">
        <w:rPr>
          <w:rFonts w:eastAsia="MS Mincho"/>
          <w:lang w:eastAsia="en-GB" w:bidi="ar-SA"/>
        </w:rPr>
        <w:t xml:space="preserve"> </w:t>
      </w:r>
      <w:r w:rsidR="00F91331">
        <w:rPr>
          <w:rFonts w:eastAsia="MS Mincho"/>
          <w:lang w:eastAsia="en-GB" w:bidi="ar-SA"/>
        </w:rPr>
        <w:t>Th</w:t>
      </w:r>
      <w:r w:rsidR="00BF1BF5">
        <w:rPr>
          <w:rFonts w:eastAsia="MS Mincho"/>
          <w:lang w:eastAsia="en-GB" w:bidi="ar-SA"/>
        </w:rPr>
        <w:t>e memory that a destr</w:t>
      </w:r>
      <w:r w:rsidR="00191040">
        <w:rPr>
          <w:rFonts w:eastAsia="MS Mincho"/>
          <w:lang w:eastAsia="en-GB" w:bidi="ar-SA"/>
        </w:rPr>
        <w:t>uctor can</w:t>
      </w:r>
      <w:r w:rsidR="00BF1BF5">
        <w:rPr>
          <w:rFonts w:eastAsia="MS Mincho"/>
          <w:lang w:eastAsia="en-GB" w:bidi="ar-SA"/>
        </w:rPr>
        <w:t xml:space="preserve"> </w:t>
      </w:r>
      <w:r w:rsidR="00191040">
        <w:rPr>
          <w:rFonts w:eastAsia="MS Mincho"/>
          <w:lang w:eastAsia="en-GB" w:bidi="ar-SA"/>
        </w:rPr>
        <w:t>clear</w:t>
      </w:r>
      <w:r w:rsidR="00F91331">
        <w:rPr>
          <w:rFonts w:eastAsia="MS Mincho"/>
          <w:lang w:eastAsia="en-GB" w:bidi="ar-SA"/>
        </w:rPr>
        <w:t xml:space="preserve"> includes both dynamically allocated objects as well as any other type of </w:t>
      </w:r>
      <w:r w:rsidR="00ED776C">
        <w:rPr>
          <w:rFonts w:eastAsia="MS Mincho"/>
          <w:lang w:eastAsia="en-GB" w:bidi="ar-SA"/>
        </w:rPr>
        <w:t xml:space="preserve">dynamically allocated </w:t>
      </w:r>
      <w:r w:rsidR="00F91331">
        <w:rPr>
          <w:rFonts w:eastAsia="MS Mincho"/>
          <w:lang w:eastAsia="en-GB" w:bidi="ar-SA"/>
        </w:rPr>
        <w:t>variable.</w:t>
      </w:r>
    </w:p>
    <w:p w:rsidR="00F91331" w:rsidRDefault="00F91331" w:rsidP="00FF3A8F">
      <w:pPr>
        <w:pStyle w:val="NoSpacing"/>
        <w:rPr>
          <w:rFonts w:eastAsia="MS Mincho"/>
          <w:lang w:eastAsia="en-GB" w:bidi="ar-SA"/>
        </w:rPr>
      </w:pPr>
    </w:p>
    <w:p w:rsidR="00F91331" w:rsidRDefault="0074596C" w:rsidP="00FF3A8F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lang w:eastAsia="en-GB" w:bidi="ar-SA"/>
        </w:rPr>
        <w:t>There can only be one destructor for any class, and</w:t>
      </w:r>
      <w:r w:rsidR="00F91331">
        <w:rPr>
          <w:rFonts w:eastAsia="MS Mincho"/>
          <w:lang w:eastAsia="en-GB" w:bidi="ar-SA"/>
        </w:rPr>
        <w:t xml:space="preserve"> </w:t>
      </w:r>
      <w:r>
        <w:rPr>
          <w:rFonts w:eastAsia="MS Mincho"/>
          <w:lang w:eastAsia="en-GB" w:bidi="ar-SA"/>
        </w:rPr>
        <w:t>it</w:t>
      </w:r>
      <w:r w:rsidR="00F91331">
        <w:rPr>
          <w:rFonts w:eastAsia="MS Mincho"/>
          <w:lang w:eastAsia="en-GB" w:bidi="ar-SA"/>
        </w:rPr>
        <w:t xml:space="preserve"> </w:t>
      </w:r>
      <w:r>
        <w:rPr>
          <w:rFonts w:eastAsia="MS Mincho"/>
          <w:lang w:eastAsia="en-GB" w:bidi="ar-SA"/>
        </w:rPr>
        <w:t xml:space="preserve">needs to be declared in a particular way. </w:t>
      </w:r>
      <w:r w:rsidR="00191040">
        <w:rPr>
          <w:rFonts w:eastAsia="MS Mincho"/>
          <w:lang w:eastAsia="en-GB" w:bidi="ar-SA"/>
        </w:rPr>
        <w:t xml:space="preserve"> </w:t>
      </w:r>
      <w:r>
        <w:rPr>
          <w:rFonts w:eastAsia="MS Mincho"/>
          <w:lang w:eastAsia="en-GB" w:bidi="ar-SA"/>
        </w:rPr>
        <w:t xml:space="preserve">The destructor needs to have the same name as the class, but </w:t>
      </w:r>
      <w:r w:rsidR="00191040">
        <w:rPr>
          <w:rFonts w:eastAsia="MS Mincho"/>
          <w:lang w:eastAsia="en-GB" w:bidi="ar-SA"/>
        </w:rPr>
        <w:t xml:space="preserve">is </w:t>
      </w:r>
      <w:r w:rsidR="00C447DF">
        <w:rPr>
          <w:rFonts w:eastAsia="MS Mincho"/>
          <w:lang w:eastAsia="en-GB" w:bidi="ar-SA"/>
        </w:rPr>
        <w:t>preceded</w:t>
      </w:r>
      <w:r>
        <w:rPr>
          <w:rFonts w:eastAsia="MS Mincho"/>
          <w:lang w:eastAsia="en-GB" w:bidi="ar-SA"/>
        </w:rPr>
        <w:t xml:space="preserve"> by a tilde </w:t>
      </w:r>
      <w:r w:rsidRPr="0074596C">
        <w:rPr>
          <w:rStyle w:val="inlinecode"/>
          <w:rFonts w:eastAsia="MS Mincho"/>
        </w:rPr>
        <w:t>'~'</w:t>
      </w:r>
      <w:r>
        <w:rPr>
          <w:rFonts w:eastAsia="MS Mincho"/>
          <w:lang w:eastAsia="en-GB" w:bidi="ar-SA"/>
        </w:rPr>
        <w:t xml:space="preserve"> character</w:t>
      </w:r>
      <w:r w:rsidR="005B03A4">
        <w:rPr>
          <w:rFonts w:eastAsia="MS Mincho"/>
          <w:lang w:eastAsia="en-GB" w:bidi="ar-SA"/>
        </w:rPr>
        <w:t>.  Like a constructor</w:t>
      </w:r>
      <w:r w:rsidR="00191040">
        <w:rPr>
          <w:rFonts w:eastAsia="MS Mincho"/>
          <w:lang w:eastAsia="en-GB" w:bidi="ar-SA"/>
        </w:rPr>
        <w:t xml:space="preserve"> i</w:t>
      </w:r>
      <w:r>
        <w:rPr>
          <w:rFonts w:eastAsia="MS Mincho"/>
          <w:lang w:eastAsia="en-GB" w:bidi="ar-SA"/>
        </w:rPr>
        <w:t xml:space="preserve">t has no return value </w:t>
      </w:r>
      <w:r w:rsidR="00191040">
        <w:rPr>
          <w:rFonts w:eastAsia="MS Mincho"/>
          <w:lang w:eastAsia="en-GB" w:bidi="ar-SA"/>
        </w:rPr>
        <w:t>but, unlike a constructor,</w:t>
      </w:r>
      <w:r>
        <w:rPr>
          <w:rFonts w:eastAsia="MS Mincho"/>
          <w:lang w:eastAsia="en-GB" w:bidi="ar-SA"/>
        </w:rPr>
        <w:t xml:space="preserve"> it </w:t>
      </w:r>
      <w:r w:rsidRPr="0074596C">
        <w:rPr>
          <w:rFonts w:eastAsia="MS Mincho"/>
          <w:b/>
          <w:lang w:eastAsia="en-GB" w:bidi="ar-SA"/>
        </w:rPr>
        <w:t>cannot</w:t>
      </w:r>
      <w:r>
        <w:rPr>
          <w:rFonts w:eastAsia="MS Mincho"/>
          <w:lang w:eastAsia="en-GB" w:bidi="ar-SA"/>
        </w:rPr>
        <w:t xml:space="preserve"> have any parameters. </w:t>
      </w:r>
      <w:r w:rsidR="00191040">
        <w:rPr>
          <w:rFonts w:eastAsia="MS Mincho"/>
          <w:lang w:eastAsia="en-GB" w:bidi="ar-SA"/>
        </w:rPr>
        <w:t xml:space="preserve"> </w:t>
      </w:r>
      <w:r>
        <w:rPr>
          <w:rFonts w:eastAsia="MS Mincho"/>
          <w:lang w:eastAsia="en-GB" w:bidi="ar-SA"/>
        </w:rPr>
        <w:t xml:space="preserve">The following code demonstrates the declaration and definition of a destructor for </w:t>
      </w:r>
      <w:r w:rsidRPr="0074596C">
        <w:rPr>
          <w:rStyle w:val="inlinecode"/>
          <w:rFonts w:eastAsia="MS Mincho"/>
        </w:rPr>
        <w:t>my_class</w:t>
      </w:r>
      <w:r>
        <w:rPr>
          <w:rFonts w:eastAsia="MS Mincho"/>
          <w:lang w:eastAsia="en-GB" w:bidi="ar-SA"/>
        </w:rPr>
        <w:t>:</w:t>
      </w:r>
    </w:p>
    <w:p w:rsidR="00F91331" w:rsidRDefault="00F91331" w:rsidP="00FF3A8F">
      <w:pPr>
        <w:pStyle w:val="NoSpacing"/>
        <w:rPr>
          <w:rFonts w:eastAsia="MS Mincho"/>
          <w:lang w:eastAsia="en-GB" w:bidi="ar-SA"/>
        </w:rPr>
      </w:pPr>
    </w:p>
    <w:p w:rsidR="00F91331" w:rsidRPr="009536A7" w:rsidRDefault="00F91331" w:rsidP="00F91331">
      <w:pPr>
        <w:pStyle w:val="icode"/>
      </w:pPr>
      <w:r w:rsidRPr="009536A7">
        <w:t>// my_class.h</w:t>
      </w:r>
    </w:p>
    <w:p w:rsidR="00F91331" w:rsidRPr="009536A7" w:rsidRDefault="00F91331" w:rsidP="00F91331">
      <w:pPr>
        <w:pStyle w:val="icode"/>
      </w:pPr>
      <w:r w:rsidRPr="009536A7">
        <w:t>class my_class</w:t>
      </w:r>
    </w:p>
    <w:p w:rsidR="00F91331" w:rsidRDefault="00F91331" w:rsidP="00F91331">
      <w:pPr>
        <w:pStyle w:val="icode"/>
      </w:pPr>
      <w:r w:rsidRPr="009536A7">
        <w:t>{</w:t>
      </w:r>
      <w:r w:rsidRPr="009536A7">
        <w:tab/>
      </w:r>
    </w:p>
    <w:p w:rsidR="00F91331" w:rsidRPr="009536A7" w:rsidRDefault="00F91331" w:rsidP="00F91331">
      <w:pPr>
        <w:pStyle w:val="icode"/>
      </w:pPr>
      <w:r>
        <w:t>private:</w:t>
      </w:r>
    </w:p>
    <w:p w:rsidR="00F91331" w:rsidRPr="009536A7" w:rsidRDefault="00F91331" w:rsidP="00F91331">
      <w:pPr>
        <w:pStyle w:val="icode"/>
      </w:pPr>
      <w:r w:rsidRPr="009536A7">
        <w:tab/>
        <w:t>Car</w:t>
      </w:r>
      <w:r w:rsidR="005B03A4">
        <w:t xml:space="preserve"> </w:t>
      </w:r>
      <w:r w:rsidRPr="009536A7">
        <w:t>*</w:t>
      </w:r>
      <w:r w:rsidR="008B7B58">
        <w:t>m_p_A_Car</w:t>
      </w:r>
      <w:r w:rsidRPr="009536A7">
        <w:t>;</w:t>
      </w:r>
      <w:r>
        <w:t xml:space="preserve"> </w:t>
      </w:r>
      <w:r w:rsidR="008B7B58">
        <w:t xml:space="preserve">    </w:t>
      </w:r>
      <w:r>
        <w:t>// good practice to make attributes private (encapsulation)</w:t>
      </w:r>
    </w:p>
    <w:p w:rsidR="008B7B58" w:rsidRPr="009536A7" w:rsidRDefault="008B7B58" w:rsidP="008B7B58">
      <w:pPr>
        <w:pStyle w:val="icode"/>
      </w:pPr>
      <w:r>
        <w:tab/>
      </w:r>
      <w:r w:rsidRPr="008B7B58">
        <w:t>Car</w:t>
      </w:r>
      <w:r>
        <w:t xml:space="preserve">  m_Another_Car;</w:t>
      </w:r>
    </w:p>
    <w:p w:rsidR="00F91331" w:rsidRPr="009536A7" w:rsidRDefault="00F91331" w:rsidP="00F91331">
      <w:pPr>
        <w:pStyle w:val="icode"/>
      </w:pPr>
      <w:r w:rsidRPr="009536A7">
        <w:t>public:</w:t>
      </w:r>
    </w:p>
    <w:p w:rsidR="00F91331" w:rsidRDefault="00F91331" w:rsidP="00F91331">
      <w:pPr>
        <w:pStyle w:val="icode"/>
      </w:pPr>
      <w:r w:rsidRPr="009536A7">
        <w:tab/>
        <w:t>my_class(</w:t>
      </w:r>
      <w:r>
        <w:t>void</w:t>
      </w:r>
      <w:r w:rsidRPr="009536A7">
        <w:t>);</w:t>
      </w:r>
      <w:r>
        <w:t xml:space="preserve"> </w:t>
      </w:r>
      <w:r>
        <w:tab/>
        <w:t>// constructor declaration</w:t>
      </w:r>
    </w:p>
    <w:p w:rsidR="00F91331" w:rsidRPr="00F91331" w:rsidRDefault="00F91331" w:rsidP="00F91331">
      <w:pPr>
        <w:pStyle w:val="icode"/>
      </w:pPr>
      <w:r w:rsidRPr="00F91331">
        <w:tab/>
      </w:r>
      <w:r w:rsidRPr="00F91331">
        <w:rPr>
          <w:highlight w:val="yellow"/>
        </w:rPr>
        <w:t>~</w:t>
      </w:r>
      <w:r w:rsidRPr="0074596C">
        <w:rPr>
          <w:highlight w:val="cyan"/>
        </w:rPr>
        <w:t>my_class(</w:t>
      </w:r>
      <w:r w:rsidR="0074596C">
        <w:rPr>
          <w:highlight w:val="cyan"/>
        </w:rPr>
        <w:t>void</w:t>
      </w:r>
      <w:r w:rsidRPr="0074596C">
        <w:rPr>
          <w:highlight w:val="cyan"/>
        </w:rPr>
        <w:t>);</w:t>
      </w:r>
      <w:r>
        <w:tab/>
        <w:t>// destructor declaration</w:t>
      </w:r>
    </w:p>
    <w:p w:rsidR="00F91331" w:rsidRPr="00F91331" w:rsidRDefault="00F91331" w:rsidP="00F91331">
      <w:pPr>
        <w:pStyle w:val="icode"/>
      </w:pPr>
    </w:p>
    <w:p w:rsidR="00F91331" w:rsidRPr="00F91331" w:rsidRDefault="00F91331" w:rsidP="00F91331">
      <w:pPr>
        <w:pStyle w:val="icode"/>
      </w:pPr>
      <w:r w:rsidRPr="00F91331">
        <w:t>};</w:t>
      </w:r>
    </w:p>
    <w:p w:rsidR="00C447DF" w:rsidRPr="007F4CA7" w:rsidRDefault="00C447DF" w:rsidP="00F91331">
      <w:pPr>
        <w:autoSpaceDE w:val="0"/>
        <w:autoSpaceDN w:val="0"/>
        <w:adjustRightInd w:val="0"/>
        <w:rPr>
          <w:rFonts w:ascii="Consolas" w:eastAsia="MS Mincho" w:hAnsi="Consolas" w:cs="Consolas"/>
          <w:sz w:val="10"/>
          <w:szCs w:val="19"/>
          <w:lang w:eastAsia="en-GB" w:bidi="ar-SA"/>
        </w:rPr>
      </w:pPr>
    </w:p>
    <w:p w:rsidR="00F91331" w:rsidRDefault="00F91331" w:rsidP="00F91331">
      <w:pPr>
        <w:pStyle w:val="icode"/>
      </w:pPr>
      <w:r w:rsidRPr="009536A7">
        <w:t>// my_class</w:t>
      </w:r>
      <w:r>
        <w:t>.cpp</w:t>
      </w:r>
    </w:p>
    <w:p w:rsidR="00F91331" w:rsidRPr="00F91331" w:rsidRDefault="00F91331" w:rsidP="00F91331">
      <w:pPr>
        <w:pStyle w:val="icode"/>
      </w:pPr>
      <w:r w:rsidRPr="0074596C">
        <w:rPr>
          <w:highlight w:val="yellow"/>
        </w:rPr>
        <w:t>my_class::~my_class(</w:t>
      </w:r>
      <w:r w:rsidR="0074596C">
        <w:rPr>
          <w:highlight w:val="yellow"/>
        </w:rPr>
        <w:t>void</w:t>
      </w:r>
      <w:r w:rsidRPr="0074596C">
        <w:rPr>
          <w:highlight w:val="yellow"/>
        </w:rPr>
        <w:t>)</w:t>
      </w:r>
      <w:r w:rsidR="0074596C">
        <w:t xml:space="preserve"> // destructor definition</w:t>
      </w:r>
    </w:p>
    <w:p w:rsidR="00F91331" w:rsidRPr="00F91331" w:rsidRDefault="00F91331" w:rsidP="00F91331">
      <w:pPr>
        <w:pStyle w:val="icode"/>
      </w:pPr>
      <w:r w:rsidRPr="00F91331">
        <w:t>{</w:t>
      </w:r>
    </w:p>
    <w:p w:rsidR="00F91331" w:rsidRDefault="00F91331" w:rsidP="00F91331">
      <w:pPr>
        <w:pStyle w:val="icode"/>
      </w:pPr>
      <w:r w:rsidRPr="00F91331">
        <w:tab/>
      </w:r>
      <w:r w:rsidRPr="0074596C">
        <w:rPr>
          <w:highlight w:val="green"/>
        </w:rPr>
        <w:t xml:space="preserve">delete </w:t>
      </w:r>
      <w:r w:rsidR="008B7B58">
        <w:rPr>
          <w:highlight w:val="green"/>
        </w:rPr>
        <w:t>m_p_A_Car</w:t>
      </w:r>
      <w:r w:rsidRPr="0074596C">
        <w:rPr>
          <w:highlight w:val="green"/>
        </w:rPr>
        <w:t>;</w:t>
      </w:r>
      <w:r w:rsidR="008B7B58">
        <w:t xml:space="preserve"> // </w:t>
      </w:r>
      <w:r w:rsidR="008B7B58" w:rsidRPr="008B7B58">
        <w:rPr>
          <w:b/>
        </w:rPr>
        <w:t>Don't</w:t>
      </w:r>
      <w:r w:rsidR="008B7B58">
        <w:t xml:space="preserve"> need to de-allocate </w:t>
      </w:r>
      <w:r w:rsidR="008B7B58" w:rsidRPr="008B7B58">
        <w:rPr>
          <w:b/>
        </w:rPr>
        <w:t>m_Another_Car</w:t>
      </w:r>
    </w:p>
    <w:p w:rsidR="0074596C" w:rsidRPr="00F91331" w:rsidRDefault="0074596C" w:rsidP="00F91331">
      <w:pPr>
        <w:pStyle w:val="icode"/>
      </w:pPr>
      <w:r>
        <w:tab/>
      </w:r>
      <w:r w:rsidR="008B7B58">
        <w:rPr>
          <w:highlight w:val="cyan"/>
        </w:rPr>
        <w:t>m_p_A_Car</w:t>
      </w:r>
      <w:r w:rsidRPr="00BC6934">
        <w:rPr>
          <w:highlight w:val="cyan"/>
        </w:rPr>
        <w:t xml:space="preserve"> = NULL;</w:t>
      </w:r>
      <w:r w:rsidR="00BC6934">
        <w:t xml:space="preserve"> // not strictly necessary, as object is about to be deleted</w:t>
      </w:r>
    </w:p>
    <w:p w:rsidR="00F91331" w:rsidRPr="00F91331" w:rsidRDefault="00F91331" w:rsidP="00F91331">
      <w:pPr>
        <w:pStyle w:val="icode"/>
      </w:pPr>
      <w:r w:rsidRPr="00F91331">
        <w:t>}</w:t>
      </w:r>
    </w:p>
    <w:p w:rsidR="00555932" w:rsidRDefault="00555932" w:rsidP="00FF3A8F">
      <w:pPr>
        <w:pStyle w:val="NoSpacing"/>
        <w:rPr>
          <w:rFonts w:eastAsia="MS Mincho"/>
          <w:lang w:eastAsia="en-GB" w:bidi="ar-SA"/>
        </w:rPr>
      </w:pPr>
    </w:p>
    <w:p w:rsidR="00555932" w:rsidRDefault="005B03A4" w:rsidP="00FF3A8F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lang w:eastAsia="en-GB" w:bidi="ar-SA"/>
        </w:rPr>
        <w:t>You</w:t>
      </w:r>
      <w:r w:rsidR="00BC6934">
        <w:rPr>
          <w:rFonts w:eastAsia="MS Mincho"/>
          <w:lang w:eastAsia="en-GB" w:bidi="ar-SA"/>
        </w:rPr>
        <w:t xml:space="preserve"> </w:t>
      </w:r>
      <w:r w:rsidR="00F91331">
        <w:rPr>
          <w:rFonts w:eastAsia="MS Mincho"/>
          <w:lang w:eastAsia="en-GB" w:bidi="ar-SA"/>
        </w:rPr>
        <w:t xml:space="preserve">cannot </w:t>
      </w:r>
      <w:r w:rsidR="00F91331" w:rsidRPr="00BC6934">
        <w:rPr>
          <w:rFonts w:eastAsia="MS Mincho"/>
          <w:b/>
          <w:lang w:eastAsia="en-GB" w:bidi="ar-SA"/>
        </w:rPr>
        <w:t>explicitly</w:t>
      </w:r>
      <w:r w:rsidR="00F91331">
        <w:rPr>
          <w:rFonts w:eastAsia="MS Mincho"/>
          <w:lang w:eastAsia="en-GB" w:bidi="ar-SA"/>
        </w:rPr>
        <w:t xml:space="preserve"> call destructors, </w:t>
      </w:r>
      <w:r w:rsidR="00BC6934">
        <w:rPr>
          <w:rFonts w:eastAsia="MS Mincho"/>
          <w:lang w:eastAsia="en-GB" w:bidi="ar-SA"/>
        </w:rPr>
        <w:t xml:space="preserve">the only time a destructor will be called is when an object is being deleted. </w:t>
      </w:r>
      <w:r>
        <w:rPr>
          <w:rFonts w:eastAsia="MS Mincho"/>
          <w:lang w:eastAsia="en-GB" w:bidi="ar-SA"/>
        </w:rPr>
        <w:t xml:space="preserve"> </w:t>
      </w:r>
      <w:r w:rsidR="00BC6934">
        <w:rPr>
          <w:rFonts w:eastAsia="MS Mincho"/>
          <w:lang w:eastAsia="en-GB" w:bidi="ar-SA"/>
        </w:rPr>
        <w:t xml:space="preserve">As you can see, the destructor allows a class to free up memory allocated inside an object automatically, without any intervention required from the user of the class. </w:t>
      </w:r>
      <w:r>
        <w:rPr>
          <w:rFonts w:eastAsia="MS Mincho"/>
          <w:lang w:eastAsia="en-GB" w:bidi="ar-SA"/>
        </w:rPr>
        <w:t xml:space="preserve"> </w:t>
      </w:r>
      <w:r w:rsidR="00BC6934">
        <w:rPr>
          <w:rFonts w:eastAsia="MS Mincho"/>
          <w:lang w:eastAsia="en-GB" w:bidi="ar-SA"/>
        </w:rPr>
        <w:t xml:space="preserve">Finally, although in this class it is an object that is being deleted, the same </w:t>
      </w:r>
      <w:r w:rsidR="007F4CA7">
        <w:rPr>
          <w:rFonts w:eastAsia="MS Mincho"/>
          <w:lang w:eastAsia="en-GB" w:bidi="ar-SA"/>
        </w:rPr>
        <w:t xml:space="preserve">principle </w:t>
      </w:r>
      <w:r w:rsidR="00BC6934">
        <w:rPr>
          <w:rFonts w:eastAsia="MS Mincho"/>
          <w:lang w:eastAsia="en-GB" w:bidi="ar-SA"/>
        </w:rPr>
        <w:t xml:space="preserve">also applies to </w:t>
      </w:r>
      <w:r w:rsidR="00BC6934" w:rsidRPr="007F4CA7">
        <w:rPr>
          <w:rFonts w:eastAsia="MS Mincho"/>
          <w:b/>
          <w:lang w:eastAsia="en-GB" w:bidi="ar-SA"/>
        </w:rPr>
        <w:t>any</w:t>
      </w:r>
      <w:r w:rsidR="00BC6934">
        <w:rPr>
          <w:rFonts w:eastAsia="MS Mincho"/>
          <w:lang w:eastAsia="en-GB" w:bidi="ar-SA"/>
        </w:rPr>
        <w:t xml:space="preserve"> dynamic data created for the class, e.g. a dynamically created array. </w:t>
      </w:r>
    </w:p>
    <w:p w:rsidR="00BC6934" w:rsidRDefault="00BC6934" w:rsidP="00FF3A8F">
      <w:pPr>
        <w:pStyle w:val="NoSpacing"/>
        <w:rPr>
          <w:rFonts w:eastAsia="MS Mincho"/>
          <w:lang w:eastAsia="en-GB" w:bidi="ar-SA"/>
        </w:rPr>
      </w:pPr>
    </w:p>
    <w:p w:rsidR="00BC6934" w:rsidRDefault="007F4CA7" w:rsidP="00675AC5">
      <w:pPr>
        <w:pStyle w:val="Heading2"/>
        <w:rPr>
          <w:lang w:eastAsia="en-GB" w:bidi="ar-SA"/>
        </w:rPr>
      </w:pPr>
      <w:r>
        <w:rPr>
          <w:lang w:eastAsia="en-GB" w:bidi="ar-SA"/>
        </w:rPr>
        <w:t>Other U</w:t>
      </w:r>
      <w:r w:rsidR="00BC6934">
        <w:rPr>
          <w:lang w:eastAsia="en-GB" w:bidi="ar-SA"/>
        </w:rPr>
        <w:t>ses for Destructors</w:t>
      </w:r>
    </w:p>
    <w:p w:rsidR="00BC6934" w:rsidRDefault="00BC6934" w:rsidP="00FF3A8F">
      <w:pPr>
        <w:pStyle w:val="NoSpacing"/>
        <w:rPr>
          <w:rFonts w:eastAsia="MS Mincho"/>
          <w:lang w:eastAsia="en-GB" w:bidi="ar-SA"/>
        </w:rPr>
      </w:pPr>
    </w:p>
    <w:p w:rsidR="005D3FC4" w:rsidRDefault="00BC6934" w:rsidP="00FF3A8F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lang w:eastAsia="en-GB" w:bidi="ar-SA"/>
        </w:rPr>
        <w:t>De</w:t>
      </w:r>
      <w:r w:rsidR="005D3FC4">
        <w:rPr>
          <w:rFonts w:eastAsia="MS Mincho"/>
          <w:lang w:eastAsia="en-GB" w:bidi="ar-SA"/>
        </w:rPr>
        <w:t>st</w:t>
      </w:r>
      <w:r>
        <w:rPr>
          <w:rFonts w:eastAsia="MS Mincho"/>
          <w:lang w:eastAsia="en-GB" w:bidi="ar-SA"/>
        </w:rPr>
        <w:t>r</w:t>
      </w:r>
      <w:r w:rsidR="005D3FC4">
        <w:rPr>
          <w:rFonts w:eastAsia="MS Mincho"/>
          <w:lang w:eastAsia="en-GB" w:bidi="ar-SA"/>
        </w:rPr>
        <w:t>uctors</w:t>
      </w:r>
      <w:r>
        <w:rPr>
          <w:rFonts w:eastAsia="MS Mincho"/>
          <w:lang w:eastAsia="en-GB" w:bidi="ar-SA"/>
        </w:rPr>
        <w:t xml:space="preserve"> can be used for other 'housekeeping' purposes</w:t>
      </w:r>
      <w:r w:rsidR="005B03A4">
        <w:rPr>
          <w:rFonts w:eastAsia="MS Mincho"/>
          <w:lang w:eastAsia="en-GB" w:bidi="ar-SA"/>
        </w:rPr>
        <w:t>,</w:t>
      </w:r>
      <w:r>
        <w:rPr>
          <w:rFonts w:eastAsia="MS Mincho"/>
          <w:lang w:eastAsia="en-GB" w:bidi="ar-SA"/>
        </w:rPr>
        <w:t xml:space="preserve"> in addition to the role of correctly </w:t>
      </w:r>
      <w:r w:rsidR="00C447DF">
        <w:rPr>
          <w:rFonts w:eastAsia="MS Mincho"/>
          <w:lang w:eastAsia="en-GB" w:bidi="ar-SA"/>
        </w:rPr>
        <w:t>de-allocating</w:t>
      </w:r>
      <w:r>
        <w:rPr>
          <w:rFonts w:eastAsia="MS Mincho"/>
          <w:lang w:eastAsia="en-GB" w:bidi="ar-SA"/>
        </w:rPr>
        <w:t xml:space="preserve"> memory. For instance</w:t>
      </w:r>
      <w:r w:rsidR="005B03A4">
        <w:rPr>
          <w:rFonts w:eastAsia="MS Mincho"/>
          <w:lang w:eastAsia="en-GB" w:bidi="ar-SA"/>
        </w:rPr>
        <w:t>,</w:t>
      </w:r>
      <w:r>
        <w:rPr>
          <w:rFonts w:eastAsia="MS Mincho"/>
          <w:lang w:eastAsia="en-GB" w:bidi="ar-SA"/>
        </w:rPr>
        <w:t xml:space="preserve"> you might want to keep track of how many objects of a class are currently active. </w:t>
      </w:r>
      <w:r w:rsidR="005B03A4">
        <w:rPr>
          <w:rFonts w:eastAsia="MS Mincho"/>
          <w:lang w:eastAsia="en-GB" w:bidi="ar-SA"/>
        </w:rPr>
        <w:t xml:space="preserve"> </w:t>
      </w:r>
      <w:r w:rsidR="000E5E99">
        <w:rPr>
          <w:rFonts w:eastAsia="MS Mincho"/>
          <w:lang w:eastAsia="en-GB" w:bidi="ar-SA"/>
        </w:rPr>
        <w:t>To do this you might have a</w:t>
      </w:r>
      <w:r w:rsidR="007827E5">
        <w:rPr>
          <w:rFonts w:eastAsia="MS Mincho"/>
          <w:lang w:eastAsia="en-GB" w:bidi="ar-SA"/>
        </w:rPr>
        <w:t>n integer</w:t>
      </w:r>
      <w:r w:rsidR="000E5E99">
        <w:rPr>
          <w:rFonts w:eastAsia="MS Mincho"/>
          <w:lang w:eastAsia="en-GB" w:bidi="ar-SA"/>
        </w:rPr>
        <w:t xml:space="preserve"> </w:t>
      </w:r>
      <w:r w:rsidR="000E5E99" w:rsidRPr="000E5E99">
        <w:rPr>
          <w:rFonts w:eastAsia="MS Mincho"/>
          <w:b/>
          <w:lang w:eastAsia="en-GB" w:bidi="ar-SA"/>
        </w:rPr>
        <w:t>static attribute</w:t>
      </w:r>
      <w:r w:rsidR="005D3FC4">
        <w:rPr>
          <w:rFonts w:eastAsia="MS Mincho"/>
          <w:lang w:eastAsia="en-GB" w:bidi="ar-SA"/>
        </w:rPr>
        <w:t xml:space="preserve"> </w:t>
      </w:r>
      <w:r w:rsidR="000E5E99">
        <w:rPr>
          <w:rFonts w:eastAsia="MS Mincho"/>
          <w:lang w:eastAsia="en-GB" w:bidi="ar-SA"/>
        </w:rPr>
        <w:t xml:space="preserve">in a class called </w:t>
      </w:r>
      <w:r w:rsidR="007827E5">
        <w:rPr>
          <w:rStyle w:val="inlinecode"/>
          <w:rFonts w:eastAsia="MS Mincho"/>
        </w:rPr>
        <w:t>number_of_a</w:t>
      </w:r>
      <w:r w:rsidR="000E5E99" w:rsidRPr="000E5E99">
        <w:rPr>
          <w:rStyle w:val="inlinecode"/>
          <w:rFonts w:eastAsia="MS Mincho"/>
        </w:rPr>
        <w:t>ctive_objec</w:t>
      </w:r>
      <w:r w:rsidR="007827E5">
        <w:rPr>
          <w:rStyle w:val="inlinecode"/>
          <w:rFonts w:eastAsia="MS Mincho"/>
        </w:rPr>
        <w:t>ts</w:t>
      </w:r>
      <w:r w:rsidR="005B03A4">
        <w:rPr>
          <w:rFonts w:eastAsia="MS Mincho"/>
          <w:lang w:eastAsia="en-GB" w:bidi="ar-SA"/>
        </w:rPr>
        <w:t xml:space="preserve">.  You could </w:t>
      </w:r>
      <w:r w:rsidR="000E5E99">
        <w:rPr>
          <w:rFonts w:eastAsia="MS Mincho"/>
          <w:lang w:eastAsia="en-GB" w:bidi="ar-SA"/>
        </w:rPr>
        <w:t xml:space="preserve">increment this amount by one in the constructor(s) to count the number of times an object is created, and </w:t>
      </w:r>
      <w:r w:rsidR="005B03A4">
        <w:rPr>
          <w:rFonts w:eastAsia="MS Mincho"/>
          <w:lang w:eastAsia="en-GB" w:bidi="ar-SA"/>
        </w:rPr>
        <w:t xml:space="preserve">then </w:t>
      </w:r>
      <w:r w:rsidR="000E5E99">
        <w:rPr>
          <w:rFonts w:eastAsia="MS Mincho"/>
          <w:lang w:eastAsia="en-GB" w:bidi="ar-SA"/>
        </w:rPr>
        <w:t xml:space="preserve">decrement the amount by one in the destructor whenever an object </w:t>
      </w:r>
      <w:r w:rsidR="005B03A4">
        <w:rPr>
          <w:rFonts w:eastAsia="MS Mincho"/>
          <w:lang w:eastAsia="en-GB" w:bidi="ar-SA"/>
        </w:rPr>
        <w:t>is destroyed.</w:t>
      </w:r>
    </w:p>
    <w:p w:rsidR="00675AC5" w:rsidRDefault="007F4CA7" w:rsidP="00675AC5">
      <w:pPr>
        <w:pStyle w:val="Heading2"/>
        <w:rPr>
          <w:lang w:eastAsia="en-GB" w:bidi="ar-SA"/>
        </w:rPr>
      </w:pPr>
      <w:r>
        <w:rPr>
          <w:lang w:eastAsia="en-GB" w:bidi="ar-SA"/>
        </w:rPr>
        <w:br w:type="page"/>
      </w:r>
      <w:r w:rsidR="00C2545C">
        <w:rPr>
          <w:lang w:eastAsia="en-GB" w:bidi="ar-SA"/>
        </w:rPr>
        <w:lastRenderedPageBreak/>
        <w:t>Class</w:t>
      </w:r>
      <w:r w:rsidR="00675AC5" w:rsidRPr="00675AC5">
        <w:rPr>
          <w:lang w:eastAsia="en-GB" w:bidi="ar-SA"/>
        </w:rPr>
        <w:t xml:space="preserve"> Associations</w:t>
      </w:r>
      <w:r w:rsidR="00675AC5">
        <w:rPr>
          <w:lang w:eastAsia="en-GB" w:bidi="ar-SA"/>
        </w:rPr>
        <w:t xml:space="preserve"> - Composition and Aggregation</w:t>
      </w:r>
    </w:p>
    <w:p w:rsidR="00675AC5" w:rsidRPr="00675AC5" w:rsidRDefault="00675AC5" w:rsidP="00675AC5">
      <w:pPr>
        <w:pStyle w:val="NoSpacing"/>
        <w:rPr>
          <w:rFonts w:eastAsia="MS Mincho"/>
          <w:lang w:eastAsia="en-GB" w:bidi="ar-SA"/>
        </w:rPr>
      </w:pPr>
    </w:p>
    <w:p w:rsidR="00675AC5" w:rsidRDefault="00675AC5" w:rsidP="00675AC5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lang w:eastAsia="en-GB" w:bidi="ar-SA"/>
        </w:rPr>
        <w:t xml:space="preserve">As you have seen </w:t>
      </w:r>
      <w:r w:rsidR="00C2545C">
        <w:rPr>
          <w:rFonts w:eastAsia="MS Mincho"/>
          <w:lang w:eastAsia="en-GB" w:bidi="ar-SA"/>
        </w:rPr>
        <w:t>classes</w:t>
      </w:r>
      <w:r w:rsidRPr="00675AC5">
        <w:rPr>
          <w:rFonts w:eastAsia="MS Mincho"/>
          <w:lang w:eastAsia="en-GB" w:bidi="ar-SA"/>
        </w:rPr>
        <w:t xml:space="preserve"> may be associated with other </w:t>
      </w:r>
      <w:r w:rsidR="00C2545C">
        <w:rPr>
          <w:rFonts w:eastAsia="MS Mincho"/>
          <w:lang w:eastAsia="en-GB" w:bidi="ar-SA"/>
        </w:rPr>
        <w:t>classes</w:t>
      </w:r>
      <w:r w:rsidRPr="00675AC5">
        <w:rPr>
          <w:rFonts w:eastAsia="MS Mincho"/>
          <w:lang w:eastAsia="en-GB" w:bidi="ar-SA"/>
        </w:rPr>
        <w:t>, that is to say objects may contain other objects</w:t>
      </w:r>
      <w:r>
        <w:rPr>
          <w:rFonts w:eastAsia="MS Mincho"/>
          <w:lang w:eastAsia="en-GB" w:bidi="ar-SA"/>
        </w:rPr>
        <w:t xml:space="preserve"> (or pointers to objects)</w:t>
      </w:r>
      <w:r w:rsidRPr="00675AC5">
        <w:rPr>
          <w:rFonts w:eastAsia="MS Mincho"/>
          <w:lang w:eastAsia="en-GB" w:bidi="ar-SA"/>
        </w:rPr>
        <w:t xml:space="preserve"> as attributes</w:t>
      </w:r>
      <w:r w:rsidR="00ED776C">
        <w:rPr>
          <w:rFonts w:eastAsia="MS Mincho"/>
          <w:lang w:eastAsia="en-GB" w:bidi="ar-SA"/>
        </w:rPr>
        <w:t>,</w:t>
      </w:r>
      <w:r w:rsidRPr="00675AC5">
        <w:rPr>
          <w:rFonts w:eastAsia="MS Mincho"/>
          <w:lang w:eastAsia="en-GB" w:bidi="ar-SA"/>
        </w:rPr>
        <w:t xml:space="preserve"> and may pass objects to their methods as parameters in just the same way as they use and pass </w:t>
      </w:r>
      <w:r>
        <w:rPr>
          <w:rFonts w:eastAsia="MS Mincho"/>
          <w:lang w:eastAsia="en-GB" w:bidi="ar-SA"/>
        </w:rPr>
        <w:t>other data types</w:t>
      </w:r>
      <w:r w:rsidRPr="00675AC5">
        <w:rPr>
          <w:rFonts w:eastAsia="MS Mincho"/>
          <w:lang w:eastAsia="en-GB" w:bidi="ar-SA"/>
        </w:rPr>
        <w:t>.</w:t>
      </w:r>
      <w:r>
        <w:rPr>
          <w:rFonts w:eastAsia="MS Mincho"/>
          <w:lang w:eastAsia="en-GB" w:bidi="ar-SA"/>
        </w:rPr>
        <w:t xml:space="preserve"> </w:t>
      </w:r>
      <w:r w:rsidR="0030019E">
        <w:rPr>
          <w:rFonts w:eastAsia="MS Mincho"/>
          <w:lang w:eastAsia="en-GB" w:bidi="ar-SA"/>
        </w:rPr>
        <w:t xml:space="preserve"> </w:t>
      </w:r>
      <w:r w:rsidRPr="00675AC5">
        <w:rPr>
          <w:rFonts w:eastAsia="MS Mincho"/>
          <w:lang w:eastAsia="en-GB" w:bidi="ar-SA"/>
        </w:rPr>
        <w:t xml:space="preserve">There are two types of associations in </w:t>
      </w:r>
      <w:r>
        <w:rPr>
          <w:rFonts w:eastAsia="MS Mincho"/>
          <w:lang w:eastAsia="en-GB" w:bidi="ar-SA"/>
        </w:rPr>
        <w:t>o</w:t>
      </w:r>
      <w:r w:rsidRPr="00675AC5">
        <w:rPr>
          <w:rFonts w:eastAsia="MS Mincho"/>
          <w:lang w:eastAsia="en-GB" w:bidi="ar-SA"/>
        </w:rPr>
        <w:t xml:space="preserve">bject </w:t>
      </w:r>
      <w:r>
        <w:rPr>
          <w:rFonts w:eastAsia="MS Mincho"/>
          <w:lang w:eastAsia="en-GB" w:bidi="ar-SA"/>
        </w:rPr>
        <w:t>o</w:t>
      </w:r>
      <w:r w:rsidRPr="00675AC5">
        <w:rPr>
          <w:rFonts w:eastAsia="MS Mincho"/>
          <w:lang w:eastAsia="en-GB" w:bidi="ar-SA"/>
        </w:rPr>
        <w:t xml:space="preserve">riented </w:t>
      </w:r>
      <w:r>
        <w:rPr>
          <w:rFonts w:eastAsia="MS Mincho"/>
          <w:lang w:eastAsia="en-GB" w:bidi="ar-SA"/>
        </w:rPr>
        <w:t>p</w:t>
      </w:r>
      <w:r w:rsidR="0030019E">
        <w:rPr>
          <w:rFonts w:eastAsia="MS Mincho"/>
          <w:lang w:eastAsia="en-GB" w:bidi="ar-SA"/>
        </w:rPr>
        <w:t>rogramming -</w:t>
      </w:r>
      <w:r w:rsidRPr="00675AC5">
        <w:rPr>
          <w:rFonts w:eastAsia="MS Mincho"/>
          <w:lang w:eastAsia="en-GB" w:bidi="ar-SA"/>
        </w:rPr>
        <w:t xml:space="preserve"> </w:t>
      </w:r>
      <w:r w:rsidRPr="00675AC5">
        <w:rPr>
          <w:rFonts w:eastAsia="MS Mincho"/>
          <w:b/>
          <w:lang w:eastAsia="en-GB" w:bidi="ar-SA"/>
        </w:rPr>
        <w:t>composition</w:t>
      </w:r>
      <w:r>
        <w:rPr>
          <w:rFonts w:eastAsia="MS Mincho"/>
          <w:lang w:eastAsia="en-GB" w:bidi="ar-SA"/>
        </w:rPr>
        <w:t xml:space="preserve"> and </w:t>
      </w:r>
      <w:r w:rsidRPr="00675AC5">
        <w:rPr>
          <w:rFonts w:eastAsia="MS Mincho"/>
          <w:b/>
          <w:lang w:eastAsia="en-GB" w:bidi="ar-SA"/>
        </w:rPr>
        <w:t>aggregation</w:t>
      </w:r>
      <w:r w:rsidR="0030019E">
        <w:rPr>
          <w:rFonts w:eastAsia="MS Mincho"/>
          <w:lang w:eastAsia="en-GB" w:bidi="ar-SA"/>
        </w:rPr>
        <w:t>.</w:t>
      </w:r>
    </w:p>
    <w:p w:rsidR="00454509" w:rsidRDefault="00454509" w:rsidP="00675AC5">
      <w:pPr>
        <w:pStyle w:val="NoSpacing"/>
        <w:rPr>
          <w:rFonts w:eastAsia="MS Mincho"/>
          <w:lang w:eastAsia="en-GB" w:bidi="ar-SA"/>
        </w:rPr>
      </w:pPr>
    </w:p>
    <w:p w:rsidR="00675AC5" w:rsidRDefault="00675AC5" w:rsidP="00675AC5">
      <w:pPr>
        <w:pStyle w:val="Heading3"/>
      </w:pPr>
      <w:r>
        <w:t xml:space="preserve">Composition </w:t>
      </w:r>
    </w:p>
    <w:p w:rsidR="00675AC5" w:rsidRDefault="00675AC5" w:rsidP="00675AC5">
      <w:pPr>
        <w:pStyle w:val="NoSpacing"/>
        <w:rPr>
          <w:rFonts w:eastAsia="MS Mincho"/>
          <w:lang w:eastAsia="en-GB" w:bidi="ar-SA"/>
        </w:rPr>
      </w:pPr>
    </w:p>
    <w:p w:rsidR="00454509" w:rsidRPr="0030019E" w:rsidRDefault="00675AC5" w:rsidP="00A44D2B">
      <w:pPr>
        <w:rPr>
          <w:b/>
        </w:rPr>
      </w:pPr>
      <w:r>
        <w:t xml:space="preserve">Composition is a </w:t>
      </w:r>
      <w:r w:rsidRPr="00E077DB">
        <w:rPr>
          <w:b/>
        </w:rPr>
        <w:t>tight</w:t>
      </w:r>
      <w:r>
        <w:t xml:space="preserve"> </w:t>
      </w:r>
      <w:r w:rsidRPr="00620EA8">
        <w:rPr>
          <w:b/>
        </w:rPr>
        <w:t>association</w:t>
      </w:r>
      <w:r>
        <w:t xml:space="preserve"> between</w:t>
      </w:r>
      <w:r w:rsidR="00620EA8">
        <w:t xml:space="preserve"> parent and child objects. </w:t>
      </w:r>
      <w:r w:rsidR="0030019E">
        <w:t xml:space="preserve"> </w:t>
      </w:r>
      <w:r w:rsidR="00620EA8">
        <w:t>In a</w:t>
      </w:r>
      <w:r>
        <w:t xml:space="preserve"> composite relationship the child object </w:t>
      </w:r>
      <w:r w:rsidRPr="00E077DB">
        <w:rPr>
          <w:b/>
        </w:rPr>
        <w:t>has no existence outside of the relationship with the parent</w:t>
      </w:r>
      <w:r>
        <w:t xml:space="preserve"> and may not be referenced by other objects while it is referenced by the parent</w:t>
      </w:r>
      <w:r w:rsidR="00454509">
        <w:t>.</w:t>
      </w:r>
      <w:r w:rsidR="0030019E">
        <w:t xml:space="preserve"> </w:t>
      </w:r>
      <w:r w:rsidR="00454509">
        <w:t xml:space="preserve"> The parent can be said to </w:t>
      </w:r>
      <w:r w:rsidR="0030019E">
        <w:t>‘</w:t>
      </w:r>
      <w:r w:rsidR="0030019E">
        <w:rPr>
          <w:b/>
        </w:rPr>
        <w:t>contain’</w:t>
      </w:r>
      <w:r w:rsidR="00454509">
        <w:t xml:space="preserve"> </w:t>
      </w:r>
      <w:r w:rsidR="0030019E">
        <w:t>a child object and</w:t>
      </w:r>
      <w:r w:rsidR="00454509">
        <w:t xml:space="preserve"> the child object is </w:t>
      </w:r>
      <w:r w:rsidR="00454509" w:rsidRPr="00454509">
        <w:rPr>
          <w:b/>
        </w:rPr>
        <w:t>'part of'</w:t>
      </w:r>
      <w:r w:rsidR="00454509">
        <w:t xml:space="preserve"> the parent</w:t>
      </w:r>
      <w:r w:rsidR="00620EA8">
        <w:t xml:space="preserve">. </w:t>
      </w:r>
      <w:r w:rsidR="0030019E">
        <w:t xml:space="preserve"> </w:t>
      </w:r>
      <w:r>
        <w:t>Also, when the parent object is destroyed the child object ceases to exist.</w:t>
      </w:r>
      <w:r w:rsidR="00A44D2B">
        <w:t xml:space="preserve"> </w:t>
      </w:r>
      <w:r w:rsidR="0030019E">
        <w:t xml:space="preserve"> </w:t>
      </w:r>
      <w:r w:rsidR="00A44D2B">
        <w:t xml:space="preserve">Composition is indicated on class diagrams using a line between the two classes with a </w:t>
      </w:r>
      <w:r w:rsidR="00A44D2B" w:rsidRPr="00A44D2B">
        <w:rPr>
          <w:b/>
        </w:rPr>
        <w:t xml:space="preserve">solid diamond </w:t>
      </w:r>
      <w:r w:rsidR="00A44D2B">
        <w:t>shape representing the parent class, i.e. the class</w:t>
      </w:r>
      <w:r w:rsidR="0030019E">
        <w:t xml:space="preserve"> that contains the other class.</w:t>
      </w:r>
    </w:p>
    <w:p w:rsidR="00454509" w:rsidRDefault="00454509" w:rsidP="00A44D2B"/>
    <w:p w:rsidR="00C447DF" w:rsidRDefault="00A44D2B" w:rsidP="00A44D2B">
      <w:r>
        <w:t xml:space="preserve">In the following diagram </w:t>
      </w:r>
      <w:r w:rsidRPr="00A44D2B">
        <w:rPr>
          <w:rStyle w:val="inlinecode"/>
        </w:rPr>
        <w:t>Class1</w:t>
      </w:r>
      <w:r>
        <w:t xml:space="preserve"> will contain </w:t>
      </w:r>
      <w:r w:rsidRPr="00A44D2B">
        <w:rPr>
          <w:rStyle w:val="inlinecode"/>
        </w:rPr>
        <w:t>Class2</w:t>
      </w:r>
      <w:r>
        <w:t xml:space="preserve">, in other words it will have </w:t>
      </w:r>
      <w:r w:rsidRPr="00A44D2B">
        <w:rPr>
          <w:rStyle w:val="inlinecode"/>
        </w:rPr>
        <w:t>Class2</w:t>
      </w:r>
      <w:r>
        <w:t xml:space="preserve"> as an attribute:</w:t>
      </w:r>
    </w:p>
    <w:p w:rsidR="00A44D2B" w:rsidRPr="00A44D2B" w:rsidRDefault="00A44D2B" w:rsidP="00A44D2B"/>
    <w:p w:rsidR="00620EA8" w:rsidRDefault="00E8288E" w:rsidP="00675AC5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noProof/>
          <w:lang w:eastAsia="en-GB" w:bidi="ar-SA"/>
        </w:rPr>
        <mc:AlternateContent>
          <mc:Choice Requires="wpc">
            <w:drawing>
              <wp:inline distT="0" distB="0" distL="0" distR="0">
                <wp:extent cx="6645910" cy="1099185"/>
                <wp:effectExtent l="0" t="12700" r="2540" b="12065"/>
                <wp:docPr id="56" name="Canvas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828893" y="0"/>
                            <a:ext cx="1663324" cy="381162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247954" y="81216"/>
                            <a:ext cx="826124" cy="248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A44D2B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>Class1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828893" y="381162"/>
                            <a:ext cx="1663324" cy="34886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28893" y="730021"/>
                            <a:ext cx="1663324" cy="369164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06428" y="426384"/>
                            <a:ext cx="1295952" cy="244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A44D2B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>Attributes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894429" y="780781"/>
                            <a:ext cx="1166726" cy="244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A44D2B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>Methods()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879550" y="0"/>
                            <a:ext cx="1664247" cy="381162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4298612" y="81216"/>
                            <a:ext cx="826124" cy="248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A44D2B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>Class2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879550" y="381162"/>
                            <a:ext cx="1664247" cy="34886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879550" y="730021"/>
                            <a:ext cx="1664247" cy="369164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958009" y="426384"/>
                            <a:ext cx="1295952" cy="244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A44D2B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>Attributes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946009" y="780781"/>
                            <a:ext cx="1166726" cy="244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A44D2B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>Methods()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3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2910355" y="539902"/>
                            <a:ext cx="969195" cy="184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71"/>
                        <wps:cNvSpPr>
                          <a:spLocks noChangeArrowheads="1"/>
                        </wps:cNvSpPr>
                        <wps:spPr bwMode="auto">
                          <a:xfrm>
                            <a:off x="2492216" y="426384"/>
                            <a:ext cx="457829" cy="227959"/>
                          </a:xfrm>
                          <a:prstGeom prst="diamond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6" o:spid="_x0000_s1026" editas="canvas" style="width:523.3pt;height:86.55pt;mso-position-horizontal-relative:char;mso-position-vertical-relative:line" coordsize="66459,10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459;height:10991;visibility:visible;mso-wrap-style:square">
                  <v:fill o:detectmouseclick="t"/>
                  <v:path o:connecttype="none"/>
                </v:shape>
                <v:rect id="Rectangle 58" o:spid="_x0000_s1028" style="position:absolute;left:8288;width:16634;height:3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" fillcolor="#d8d8d8" strokeweight=".0012mm">
                  <v:stroke joinstyle="round" endcap="round"/>
                </v:rect>
                <v:rect id="Rectangle 59" o:spid="_x0000_s1029" style="position:absolute;left:12479;top:812;width:8261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" filled="f" stroked="f">
                  <v:textbox style="mso-fit-shape-to-text:t" inset="0,0,0,0">
                    <w:txbxContent>
                      <w:p w:rsidR="00985FD5" w:rsidRPr="00777D1A" w:rsidRDefault="00985FD5" w:rsidP="00A44D2B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Class1</w:t>
                        </w:r>
                      </w:p>
                    </w:txbxContent>
                  </v:textbox>
                </v:rect>
                <v:rect id="Rectangle 60" o:spid="_x0000_s1030" style="position:absolute;left:8288;top:3811;width:16634;height:3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" fillcolor="#d8d8d8" strokeweight=".0012mm">
                  <v:stroke joinstyle="round" endcap="round"/>
                </v:rect>
                <v:rect id="Rectangle 61" o:spid="_x0000_s1031" style="position:absolute;left:8288;top:7300;width:16634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" fillcolor="#d8d8d8" strokeweight=".0012mm">
                  <v:stroke joinstyle="round" endcap="round"/>
                </v:rect>
                <v:rect id="Rectangle 62" o:spid="_x0000_s1032" style="position:absolute;left:9064;top:4263;width:12959;height:24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x2vwAAANwAAAAPAAAAZHJzL2Rvd25yZXYueG1sRE/bagIx&#10;EH0X+g9hCn1zE4WK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B4bBx2vwAAANwAAAAPAAAAAAAA&#10;AAAAAAAAAAcCAABkcnMvZG93bnJldi54bWxQSwUGAAAAAAMAAwC3AAAA8wIAAAAA&#10;" filled="f" stroked="f">
                  <v:textbox style="mso-fit-shape-to-text:t" inset="0,0,0,0">
                    <w:txbxContent>
                      <w:p w:rsidR="00985FD5" w:rsidRPr="00777D1A" w:rsidRDefault="00985FD5" w:rsidP="00A44D2B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Attributes</w:t>
                        </w:r>
                      </w:p>
                    </w:txbxContent>
                  </v:textbox>
                </v:rect>
                <v:rect id="Rectangle 63" o:spid="_x0000_s1033" style="position:absolute;left:8944;top:7807;width:11667;height:24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" filled="f" stroked="f">
                  <v:textbox style="mso-fit-shape-to-text:t" inset="0,0,0,0">
                    <w:txbxContent>
                      <w:p w:rsidR="00985FD5" w:rsidRPr="00777D1A" w:rsidRDefault="00985FD5" w:rsidP="00A44D2B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Methods(</w:t>
                        </w:r>
                        <w:proofErr w:type="gramEnd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)</w:t>
                        </w:r>
                      </w:p>
                    </w:txbxContent>
                  </v:textbox>
                </v:rect>
                <v:rect id="Rectangle 64" o:spid="_x0000_s1034" style="position:absolute;left:38795;width:16642;height:3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" fillcolor="#d8d8d8" strokeweight=".0012mm">
                  <v:stroke joinstyle="round" endcap="round"/>
                </v:rect>
                <v:rect id="Rectangle 65" o:spid="_x0000_s1035" style="position:absolute;left:42986;top:812;width:8261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" filled="f" stroked="f">
                  <v:textbox style="mso-fit-shape-to-text:t" inset="0,0,0,0">
                    <w:txbxContent>
                      <w:p w:rsidR="00985FD5" w:rsidRPr="00777D1A" w:rsidRDefault="00985FD5" w:rsidP="00A44D2B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Class2</w:t>
                        </w:r>
                      </w:p>
                    </w:txbxContent>
                  </v:textbox>
                </v:rect>
                <v:rect id="Rectangle 66" o:spid="_x0000_s1036" style="position:absolute;left:38795;top:3811;width:16642;height:3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" fillcolor="#d8d8d8" strokeweight=".0012mm">
                  <v:stroke joinstyle="round" endcap="round"/>
                </v:rect>
                <v:rect id="Rectangle 67" o:spid="_x0000_s1037" style="position:absolute;left:38795;top:7300;width:16642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" fillcolor="#d8d8d8" strokeweight=".0012mm">
                  <v:stroke joinstyle="round" endcap="round"/>
                </v:rect>
                <v:rect id="Rectangle 68" o:spid="_x0000_s1038" style="position:absolute;left:39580;top:4263;width:12959;height:24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<v:textbox style="mso-fit-shape-to-text:t" inset="0,0,0,0">
                    <w:txbxContent>
                      <w:p w:rsidR="00985FD5" w:rsidRPr="00777D1A" w:rsidRDefault="00985FD5" w:rsidP="00A44D2B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Attributes</w:t>
                        </w:r>
                      </w:p>
                    </w:txbxContent>
                  </v:textbox>
                </v:rect>
                <v:rect id="Rectangle 69" o:spid="_x0000_s1039" style="position:absolute;left:39460;top:7807;width:11667;height:24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Lf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GUO&#10;v8+kC+T2AwAA//8DAFBLAQItABQABgAIAAAAIQDb4fbL7gAAAIUBAAATAAAAAAAAAAAAAAAAAAAA&#10;AABbQ29udGVudF9UeXBlc10ueG1sUEsBAi0AFAAGAAgAAAAhAFr0LFu/AAAAFQEAAAsAAAAAAAAA&#10;AAAAAAAAHwEAAF9yZWxzLy5yZWxzUEsBAi0AFAAGAAgAAAAhAHJcEt++AAAA3AAAAA8AAAAAAAAA&#10;AAAAAAAABwIAAGRycy9kb3ducmV2LnhtbFBLBQYAAAAAAwADALcAAADyAgAAAAA=&#10;" filled="f" stroked="f">
                  <v:textbox style="mso-fit-shape-to-text:t" inset="0,0,0,0">
                    <w:txbxContent>
                      <w:p w:rsidR="00985FD5" w:rsidRPr="00777D1A" w:rsidRDefault="00985FD5" w:rsidP="00A44D2B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Methods(</w:t>
                        </w:r>
                        <w:proofErr w:type="gramEnd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0" o:spid="_x0000_s1040" type="#_x0000_t32" style="position:absolute;left:29103;top:5399;width:9692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" strokeweight="1.25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71" o:spid="_x0000_s1041" type="#_x0000_t4" style="position:absolute;left:24922;top:4263;width:457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" fillcolor="black"/>
                <w10:anchorlock/>
              </v:group>
            </w:pict>
          </mc:Fallback>
        </mc:AlternateContent>
      </w:r>
    </w:p>
    <w:p w:rsidR="00620EA8" w:rsidRDefault="00620EA8" w:rsidP="00675AC5">
      <w:pPr>
        <w:pStyle w:val="NoSpacing"/>
        <w:rPr>
          <w:rFonts w:eastAsia="MS Mincho"/>
          <w:lang w:eastAsia="en-GB" w:bidi="ar-SA"/>
        </w:rPr>
      </w:pPr>
    </w:p>
    <w:p w:rsidR="004B66D2" w:rsidRDefault="004B66D2" w:rsidP="00675AC5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lang w:eastAsia="en-GB" w:bidi="ar-SA"/>
        </w:rPr>
        <w:t xml:space="preserve">As an example, </w:t>
      </w:r>
      <w:r w:rsidR="00C447DF">
        <w:rPr>
          <w:rFonts w:eastAsia="MS Mincho"/>
          <w:lang w:eastAsia="en-GB" w:bidi="ar-SA"/>
        </w:rPr>
        <w:t>let's</w:t>
      </w:r>
      <w:r>
        <w:rPr>
          <w:rFonts w:eastAsia="MS Mincho"/>
          <w:lang w:eastAsia="en-GB" w:bidi="ar-SA"/>
        </w:rPr>
        <w:t xml:space="preserve"> say that we are </w:t>
      </w:r>
      <w:r w:rsidR="00C447DF">
        <w:rPr>
          <w:rFonts w:eastAsia="MS Mincho"/>
          <w:lang w:eastAsia="en-GB" w:bidi="ar-SA"/>
        </w:rPr>
        <w:t>redesigning</w:t>
      </w:r>
      <w:r>
        <w:rPr>
          <w:rFonts w:eastAsia="MS Mincho"/>
          <w:lang w:eastAsia="en-GB" w:bidi="ar-SA"/>
        </w:rPr>
        <w:t xml:space="preserve"> the Car class to include more information about the engine. In this case it might be appropriate to </w:t>
      </w:r>
      <w:r w:rsidR="00636B11">
        <w:rPr>
          <w:rFonts w:eastAsia="MS Mincho"/>
          <w:lang w:eastAsia="en-GB" w:bidi="ar-SA"/>
        </w:rPr>
        <w:t>design</w:t>
      </w:r>
      <w:r>
        <w:rPr>
          <w:rFonts w:eastAsia="MS Mincho"/>
          <w:lang w:eastAsia="en-GB" w:bidi="ar-SA"/>
        </w:rPr>
        <w:t xml:space="preserve"> an Engine class</w:t>
      </w:r>
      <w:r w:rsidR="00636B11">
        <w:rPr>
          <w:rFonts w:eastAsia="MS Mincho"/>
          <w:lang w:eastAsia="en-GB" w:bidi="ar-SA"/>
        </w:rPr>
        <w:t xml:space="preserve"> to store this information. Here's a partial class diagram that shows this:</w:t>
      </w:r>
    </w:p>
    <w:p w:rsidR="00C447DF" w:rsidRPr="00454509" w:rsidRDefault="00C447DF" w:rsidP="00675AC5">
      <w:pPr>
        <w:pStyle w:val="NoSpacing"/>
        <w:rPr>
          <w:rFonts w:eastAsia="MS Mincho"/>
          <w:sz w:val="18"/>
          <w:lang w:eastAsia="en-GB" w:bidi="ar-SA"/>
        </w:rPr>
      </w:pPr>
    </w:p>
    <w:p w:rsidR="00636B11" w:rsidRDefault="00E8288E" w:rsidP="00675AC5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noProof/>
          <w:lang w:eastAsia="en-GB" w:bidi="ar-SA"/>
        </w:rPr>
        <mc:AlternateContent>
          <mc:Choice Requires="wpc">
            <w:drawing>
              <wp:inline distT="0" distB="0" distL="0" distR="0">
                <wp:extent cx="6645910" cy="1551305"/>
                <wp:effectExtent l="0" t="6350" r="2540" b="13970"/>
                <wp:docPr id="73" name="Canvas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8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60609" y="0"/>
                            <a:ext cx="2332530" cy="381362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60609" y="381362"/>
                            <a:ext cx="2332530" cy="800584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60609" y="1181947"/>
                            <a:ext cx="2332530" cy="369358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38145" y="426609"/>
                            <a:ext cx="2514369" cy="20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636B11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 w:rsidRPr="00BF1BF5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highlight w:val="yellow"/>
                                </w:rPr>
                                <w:t>-m_the_engine: Engine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8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27069" y="1250278"/>
                            <a:ext cx="1166726" cy="24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636B11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>Methods()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3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2578982" y="742410"/>
                            <a:ext cx="1343951" cy="923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AutoShape 88"/>
                        <wps:cNvSpPr>
                          <a:spLocks noChangeArrowheads="1"/>
                        </wps:cNvSpPr>
                        <wps:spPr bwMode="auto">
                          <a:xfrm>
                            <a:off x="2493139" y="630679"/>
                            <a:ext cx="457829" cy="228079"/>
                          </a:xfrm>
                          <a:prstGeom prst="diamond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80594" y="81259"/>
                            <a:ext cx="826124" cy="300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636B11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 xml:space="preserve">  </w:t>
                              </w: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 xml:space="preserve"> Car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8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27069" y="630679"/>
                            <a:ext cx="2057463" cy="20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636B11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-m_speed: 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8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38145" y="834750"/>
                            <a:ext cx="2056540" cy="20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636B11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8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922933" y="0"/>
                            <a:ext cx="2134076" cy="381362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922933" y="381362"/>
                            <a:ext cx="2134076" cy="801508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922933" y="1182870"/>
                            <a:ext cx="2134076" cy="36843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000469" y="426609"/>
                            <a:ext cx="2056540" cy="20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636B11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-m_cylinders: 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9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3989392" y="1250278"/>
                            <a:ext cx="1166726" cy="24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636B11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>Methods()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4342918" y="81259"/>
                            <a:ext cx="1282107" cy="24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636B11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 xml:space="preserve"> </w:t>
                              </w: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9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3989392" y="630679"/>
                            <a:ext cx="2057463" cy="20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636B11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-m_size: float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000469" y="834750"/>
                            <a:ext cx="2056540" cy="20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636B11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3" o:spid="_x0000_s1042" editas="canvas" style="width:523.3pt;height:122.15pt;mso-position-horizontal-relative:char;mso-position-vertical-relative:line" coordsize="66459,15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">
                <v:shape id="_x0000_s1043" type="#_x0000_t75" style="position:absolute;width:66459;height:15513;visibility:visible;mso-wrap-style:square">
                  <v:fill o:detectmouseclick="t"/>
                  <v:path o:connecttype="none"/>
                </v:shape>
                <v:rect id="Rectangle 75" o:spid="_x0000_s1044" style="position:absolute;left:1606;width:23325;height:3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" fillcolor="#d8d8d8" strokeweight=".0012mm">
                  <v:stroke joinstyle="round" endcap="round"/>
                </v:rect>
                <v:rect id="Rectangle 77" o:spid="_x0000_s1045" style="position:absolute;left:1606;top:3813;width:23325;height: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" fillcolor="#d8d8d8" strokeweight=".0012mm">
                  <v:stroke joinstyle="round" endcap="round"/>
                </v:rect>
                <v:rect id="Rectangle 78" o:spid="_x0000_s1046" style="position:absolute;left:1606;top:11819;width:23325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" fillcolor="#d8d8d8" strokeweight=".0012mm">
                  <v:stroke joinstyle="round" endcap="round"/>
                </v:rect>
                <v:rect id="Rectangle 79" o:spid="_x0000_s1047" style="position:absolute;left:2381;top:4266;width:25144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" filled="f" stroked="f">
                  <v:textbox style="mso-fit-shape-to-text:t" inset="0,0,0,0">
                    <w:txbxContent>
                      <w:p w:rsidR="00985FD5" w:rsidRPr="00777D1A" w:rsidRDefault="00985FD5" w:rsidP="00636B11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 w:rsidRPr="00BF1BF5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  <w:highlight w:val="yellow"/>
                          </w:rPr>
                          <w:t>-</w:t>
                        </w:r>
                        <w:proofErr w:type="spellStart"/>
                        <w:r w:rsidRPr="00BF1BF5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  <w:highlight w:val="yellow"/>
                          </w:rPr>
                          <w:t>m_the_engine</w:t>
                        </w:r>
                        <w:proofErr w:type="spellEnd"/>
                        <w:r w:rsidRPr="00BF1BF5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  <w:highlight w:val="yellow"/>
                          </w:rPr>
                          <w:t>: Engine</w:t>
                        </w:r>
                      </w:p>
                    </w:txbxContent>
                  </v:textbox>
                </v:rect>
                <v:rect id="Rectangle 80" o:spid="_x0000_s1048" style="position:absolute;left:2270;top:12502;width:11667;height:24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" filled="f" stroked="f">
                  <v:textbox style="mso-fit-shape-to-text:t" inset="0,0,0,0">
                    <w:txbxContent>
                      <w:p w:rsidR="00985FD5" w:rsidRPr="00777D1A" w:rsidRDefault="00985FD5" w:rsidP="00636B11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Methods(</w:t>
                        </w:r>
                        <w:proofErr w:type="gramEnd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)</w:t>
                        </w:r>
                      </w:p>
                    </w:txbxContent>
                  </v:textbox>
                </v:rect>
                <v:shape id="AutoShape 87" o:spid="_x0000_s1049" type="#_x0000_t32" style="position:absolute;left:25789;top:7424;width:13440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" strokeweight="1.25pt"/>
                <v:shape id="AutoShape 88" o:spid="_x0000_s1050" type="#_x0000_t4" style="position:absolute;left:24931;top:6306;width:4578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" fillcolor="black"/>
                <v:rect id="Rectangle 76" o:spid="_x0000_s1051" style="position:absolute;left:5805;top:812;width:8262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985FD5" w:rsidRPr="00777D1A" w:rsidRDefault="00985FD5" w:rsidP="00636B11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 xml:space="preserve">  </w:t>
                        </w: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 xml:space="preserve"> Car</w:t>
                        </w:r>
                      </w:p>
                    </w:txbxContent>
                  </v:textbox>
                </v:rect>
                <v:rect id="Rectangle 89" o:spid="_x0000_s1052" style="position:absolute;left:2270;top:6306;width:20575;height:2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" filled="f" stroked="f">
                  <v:textbox style="mso-fit-shape-to-text:t" inset="0,0,0,0">
                    <w:txbxContent>
                      <w:p w:rsidR="00985FD5" w:rsidRPr="00777D1A" w:rsidRDefault="00985FD5" w:rsidP="00636B11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-</w:t>
                        </w:r>
                        <w:proofErr w:type="spellStart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m_speed</w:t>
                        </w:r>
                        <w:proofErr w:type="spellEnd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: </w:t>
                        </w:r>
                        <w:proofErr w:type="spellStart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90" o:spid="_x0000_s1053" style="position:absolute;left:2381;top:8347;width:20565;height:2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" filled="f" stroked="f">
                  <v:textbox style="mso-fit-shape-to-text:t" inset="0,0,0,0">
                    <w:txbxContent>
                      <w:p w:rsidR="00985FD5" w:rsidRPr="00777D1A" w:rsidRDefault="00985FD5" w:rsidP="00636B11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...</w:t>
                        </w:r>
                      </w:p>
                    </w:txbxContent>
                  </v:textbox>
                </v:rect>
                <v:rect id="Rectangle 91" o:spid="_x0000_s1054" style="position:absolute;left:39229;width:21341;height:3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" fillcolor="#d8d8d8" strokeweight=".0012mm">
                  <v:stroke joinstyle="round" endcap="round"/>
                </v:rect>
                <v:rect id="Rectangle 92" o:spid="_x0000_s1055" style="position:absolute;left:39229;top:3813;width:21341;height:8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" fillcolor="#d8d8d8" strokeweight=".0012mm">
                  <v:stroke joinstyle="round" endcap="round"/>
                </v:rect>
                <v:rect id="Rectangle 93" o:spid="_x0000_s1056" style="position:absolute;left:39229;top:11828;width:21341;height:3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" fillcolor="#d8d8d8" strokeweight=".0012mm">
                  <v:stroke joinstyle="round" endcap="round"/>
                </v:rect>
                <v:rect id="Rectangle 94" o:spid="_x0000_s1057" style="position:absolute;left:40004;top:4266;width:20566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" filled="f" stroked="f">
                  <v:textbox style="mso-fit-shape-to-text:t" inset="0,0,0,0">
                    <w:txbxContent>
                      <w:p w:rsidR="00985FD5" w:rsidRPr="00777D1A" w:rsidRDefault="00985FD5" w:rsidP="00636B11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-</w:t>
                        </w:r>
                        <w:proofErr w:type="spellStart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m_cylinders</w:t>
                        </w:r>
                        <w:proofErr w:type="spellEnd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: </w:t>
                        </w:r>
                        <w:proofErr w:type="spellStart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95" o:spid="_x0000_s1058" style="position:absolute;left:39893;top:12502;width:11668;height:24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g3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2UAoN8AAAADbAAAADwAAAAAA&#10;AAAAAAAAAAAHAgAAZHJzL2Rvd25yZXYueG1sUEsFBgAAAAADAAMAtwAAAPQCAAAAAA==&#10;" filled="f" stroked="f">
                  <v:textbox style="mso-fit-shape-to-text:t" inset="0,0,0,0">
                    <w:txbxContent>
                      <w:p w:rsidR="00985FD5" w:rsidRPr="00777D1A" w:rsidRDefault="00985FD5" w:rsidP="00636B11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Methods(</w:t>
                        </w:r>
                        <w:proofErr w:type="gramEnd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)</w:t>
                        </w:r>
                      </w:p>
                    </w:txbxContent>
                  </v:textbox>
                </v:rect>
                <v:rect id="Rectangle 96" o:spid="_x0000_s1059" style="position:absolute;left:43429;top:812;width:12821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" filled="f" stroked="f">
                  <v:textbox style="mso-fit-shape-to-text:t" inset="0,0,0,0">
                    <w:txbxContent>
                      <w:p w:rsidR="00985FD5" w:rsidRPr="00777D1A" w:rsidRDefault="00985FD5" w:rsidP="00636B11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 xml:space="preserve"> </w:t>
                        </w: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Engine</w:t>
                        </w:r>
                      </w:p>
                    </w:txbxContent>
                  </v:textbox>
                </v:rect>
                <v:rect id="Rectangle 97" o:spid="_x0000_s1060" style="position:absolute;left:39893;top:6306;width:20575;height:2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" filled="f" stroked="f">
                  <v:textbox style="mso-fit-shape-to-text:t" inset="0,0,0,0">
                    <w:txbxContent>
                      <w:p w:rsidR="00985FD5" w:rsidRPr="00777D1A" w:rsidRDefault="00985FD5" w:rsidP="00636B11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-</w:t>
                        </w:r>
                        <w:proofErr w:type="spellStart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m_size</w:t>
                        </w:r>
                        <w:proofErr w:type="spellEnd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: float</w:t>
                        </w:r>
                      </w:p>
                    </w:txbxContent>
                  </v:textbox>
                </v:rect>
                <v:rect id="Rectangle 98" o:spid="_x0000_s1061" style="position:absolute;left:40004;top:8347;width:20566;height:2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" filled="f" stroked="f">
                  <v:textbox style="mso-fit-shape-to-text:t" inset="0,0,0,0">
                    <w:txbxContent>
                      <w:p w:rsidR="00985FD5" w:rsidRPr="00777D1A" w:rsidRDefault="00985FD5" w:rsidP="00636B11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...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47DF" w:rsidRDefault="00C447DF" w:rsidP="00675AC5">
      <w:pPr>
        <w:pStyle w:val="NoSpacing"/>
        <w:rPr>
          <w:rFonts w:eastAsia="MS Mincho"/>
          <w:lang w:eastAsia="en-GB" w:bidi="ar-SA"/>
        </w:rPr>
      </w:pPr>
    </w:p>
    <w:p w:rsidR="00636B11" w:rsidRDefault="00636B11" w:rsidP="00675AC5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lang w:eastAsia="en-GB" w:bidi="ar-SA"/>
        </w:rPr>
        <w:t xml:space="preserve">As you can see, with this relationship </w:t>
      </w:r>
      <w:r w:rsidR="00777D1A">
        <w:rPr>
          <w:rFonts w:eastAsia="MS Mincho"/>
          <w:lang w:eastAsia="en-GB" w:bidi="ar-SA"/>
        </w:rPr>
        <w:t>an</w:t>
      </w:r>
      <w:r>
        <w:rPr>
          <w:rFonts w:eastAsia="MS Mincho"/>
          <w:lang w:eastAsia="en-GB" w:bidi="ar-SA"/>
        </w:rPr>
        <w:t xml:space="preserve"> Engine</w:t>
      </w:r>
      <w:r w:rsidR="00777D1A">
        <w:rPr>
          <w:rFonts w:eastAsia="MS Mincho"/>
          <w:lang w:eastAsia="en-GB" w:bidi="ar-SA"/>
        </w:rPr>
        <w:t xml:space="preserve"> object</w:t>
      </w:r>
      <w:r>
        <w:rPr>
          <w:rFonts w:eastAsia="MS Mincho"/>
          <w:lang w:eastAsia="en-GB" w:bidi="ar-SA"/>
        </w:rPr>
        <w:t xml:space="preserve"> is an integral part of </w:t>
      </w:r>
      <w:r w:rsidR="00777D1A">
        <w:rPr>
          <w:rFonts w:eastAsia="MS Mincho"/>
          <w:lang w:eastAsia="en-GB" w:bidi="ar-SA"/>
        </w:rPr>
        <w:t>a</w:t>
      </w:r>
      <w:r>
        <w:rPr>
          <w:rFonts w:eastAsia="MS Mincho"/>
          <w:lang w:eastAsia="en-GB" w:bidi="ar-SA"/>
        </w:rPr>
        <w:t xml:space="preserve"> Car </w:t>
      </w:r>
      <w:r w:rsidR="0030019E">
        <w:rPr>
          <w:rFonts w:eastAsia="MS Mincho"/>
          <w:lang w:eastAsia="en-GB" w:bidi="ar-SA"/>
        </w:rPr>
        <w:t>object.  A</w:t>
      </w:r>
      <w:r w:rsidR="00777D1A">
        <w:rPr>
          <w:rFonts w:eastAsia="MS Mincho"/>
          <w:lang w:eastAsia="en-GB" w:bidi="ar-SA"/>
        </w:rPr>
        <w:t xml:space="preserve">s such </w:t>
      </w:r>
      <w:r w:rsidR="0030019E">
        <w:rPr>
          <w:rFonts w:eastAsia="MS Mincho"/>
          <w:lang w:eastAsia="en-GB" w:bidi="ar-SA"/>
        </w:rPr>
        <w:t xml:space="preserve">it </w:t>
      </w:r>
      <w:r w:rsidR="00777D1A">
        <w:rPr>
          <w:rFonts w:eastAsia="MS Mincho"/>
          <w:lang w:eastAsia="en-GB" w:bidi="ar-SA"/>
        </w:rPr>
        <w:t xml:space="preserve">should only </w:t>
      </w:r>
      <w:r w:rsidR="0030019E">
        <w:rPr>
          <w:rFonts w:eastAsia="MS Mincho"/>
          <w:lang w:eastAsia="en-GB" w:bidi="ar-SA"/>
        </w:rPr>
        <w:t>be referenced by the Car object</w:t>
      </w:r>
      <w:r w:rsidR="00777D1A">
        <w:rPr>
          <w:rFonts w:eastAsia="MS Mincho"/>
          <w:lang w:eastAsia="en-GB" w:bidi="ar-SA"/>
        </w:rPr>
        <w:t xml:space="preserve"> and be deleted when the Car is deleted.</w:t>
      </w:r>
      <w:r w:rsidR="0030019E">
        <w:rPr>
          <w:rFonts w:eastAsia="MS Mincho"/>
          <w:lang w:eastAsia="en-GB" w:bidi="ar-SA"/>
        </w:rPr>
        <w:t xml:space="preserve"> </w:t>
      </w:r>
      <w:r w:rsidR="00454509">
        <w:rPr>
          <w:rFonts w:eastAsia="MS Mincho"/>
          <w:lang w:eastAsia="en-GB" w:bidi="ar-SA"/>
        </w:rPr>
        <w:t xml:space="preserve"> This would happen automatically in this case as the Engine has not been dynamically allocated. </w:t>
      </w:r>
      <w:r w:rsidR="0030019E">
        <w:rPr>
          <w:rFonts w:eastAsia="MS Mincho"/>
          <w:lang w:eastAsia="en-GB" w:bidi="ar-SA"/>
        </w:rPr>
        <w:t xml:space="preserve"> </w:t>
      </w:r>
      <w:r w:rsidR="00454509">
        <w:rPr>
          <w:rFonts w:eastAsia="MS Mincho"/>
          <w:lang w:eastAsia="en-GB" w:bidi="ar-SA"/>
        </w:rPr>
        <w:t>The association c</w:t>
      </w:r>
      <w:r w:rsidR="00985FD5">
        <w:rPr>
          <w:rFonts w:eastAsia="MS Mincho"/>
          <w:lang w:eastAsia="en-GB" w:bidi="ar-SA"/>
        </w:rPr>
        <w:t xml:space="preserve">an clearly be seen as the Car </w:t>
      </w:r>
      <w:r w:rsidR="00985FD5" w:rsidRPr="00985FD5">
        <w:rPr>
          <w:rFonts w:eastAsia="MS Mincho"/>
          <w:b/>
          <w:lang w:eastAsia="en-GB" w:bidi="ar-SA"/>
        </w:rPr>
        <w:t>'contains’</w:t>
      </w:r>
      <w:r w:rsidR="00985FD5">
        <w:rPr>
          <w:rFonts w:eastAsia="MS Mincho"/>
          <w:lang w:eastAsia="en-GB" w:bidi="ar-SA"/>
        </w:rPr>
        <w:t xml:space="preserve"> an</w:t>
      </w:r>
      <w:r w:rsidR="00454509">
        <w:rPr>
          <w:rFonts w:eastAsia="MS Mincho"/>
          <w:lang w:eastAsia="en-GB" w:bidi="ar-SA"/>
        </w:rPr>
        <w:t xml:space="preserve"> Engine</w:t>
      </w:r>
      <w:r w:rsidR="00985FD5">
        <w:rPr>
          <w:rFonts w:eastAsia="MS Mincho"/>
          <w:lang w:eastAsia="en-GB" w:bidi="ar-SA"/>
        </w:rPr>
        <w:t xml:space="preserve"> and</w:t>
      </w:r>
      <w:r w:rsidR="00454509">
        <w:rPr>
          <w:rFonts w:eastAsia="MS Mincho"/>
          <w:lang w:eastAsia="en-GB" w:bidi="ar-SA"/>
        </w:rPr>
        <w:t xml:space="preserve"> the Engine is </w:t>
      </w:r>
      <w:r w:rsidR="00454509" w:rsidRPr="00985FD5">
        <w:rPr>
          <w:rFonts w:eastAsia="MS Mincho"/>
          <w:b/>
          <w:lang w:eastAsia="en-GB" w:bidi="ar-SA"/>
        </w:rPr>
        <w:t>'part of'</w:t>
      </w:r>
      <w:r w:rsidR="00454509">
        <w:rPr>
          <w:rFonts w:eastAsia="MS Mincho"/>
          <w:lang w:eastAsia="en-GB" w:bidi="ar-SA"/>
        </w:rPr>
        <w:t xml:space="preserve"> the Car.</w:t>
      </w:r>
    </w:p>
    <w:p w:rsidR="00777D1A" w:rsidRDefault="00777D1A" w:rsidP="00675AC5">
      <w:pPr>
        <w:pStyle w:val="NoSpacing"/>
        <w:rPr>
          <w:rFonts w:eastAsia="MS Mincho"/>
          <w:lang w:eastAsia="en-GB" w:bidi="ar-SA"/>
        </w:rPr>
      </w:pPr>
    </w:p>
    <w:p w:rsidR="00675AC5" w:rsidRDefault="00675AC5" w:rsidP="00777D1A">
      <w:pPr>
        <w:pStyle w:val="Heading3"/>
        <w:rPr>
          <w:lang w:eastAsia="en-GB" w:bidi="ar-SA"/>
        </w:rPr>
      </w:pPr>
      <w:r w:rsidRPr="00675AC5">
        <w:rPr>
          <w:lang w:eastAsia="en-GB" w:bidi="ar-SA"/>
        </w:rPr>
        <w:t>Aggregation</w:t>
      </w:r>
    </w:p>
    <w:p w:rsidR="00777D1A" w:rsidRPr="00675AC5" w:rsidRDefault="00777D1A" w:rsidP="00675AC5">
      <w:pPr>
        <w:pStyle w:val="NoSpacing"/>
        <w:rPr>
          <w:rFonts w:eastAsia="MS Mincho"/>
          <w:lang w:eastAsia="en-GB" w:bidi="ar-SA"/>
        </w:rPr>
      </w:pPr>
    </w:p>
    <w:p w:rsidR="00454509" w:rsidRDefault="00675AC5" w:rsidP="00675AC5">
      <w:pPr>
        <w:pStyle w:val="NoSpacing"/>
        <w:rPr>
          <w:rFonts w:eastAsia="MS Mincho"/>
          <w:lang w:eastAsia="en-GB" w:bidi="ar-SA"/>
        </w:rPr>
      </w:pPr>
      <w:r w:rsidRPr="00675AC5">
        <w:rPr>
          <w:rFonts w:eastAsia="MS Mincho"/>
          <w:lang w:eastAsia="en-GB" w:bidi="ar-SA"/>
        </w:rPr>
        <w:t xml:space="preserve">Aggregation is a </w:t>
      </w:r>
      <w:r w:rsidRPr="00777D1A">
        <w:rPr>
          <w:rFonts w:eastAsia="MS Mincho"/>
          <w:b/>
          <w:lang w:eastAsia="en-GB" w:bidi="ar-SA"/>
        </w:rPr>
        <w:t>loose association</w:t>
      </w:r>
      <w:r w:rsidRPr="00675AC5">
        <w:rPr>
          <w:rFonts w:eastAsia="MS Mincho"/>
          <w:lang w:eastAsia="en-GB" w:bidi="ar-SA"/>
        </w:rPr>
        <w:t xml:space="preserve"> b</w:t>
      </w:r>
      <w:r w:rsidR="00777D1A">
        <w:rPr>
          <w:rFonts w:eastAsia="MS Mincho"/>
          <w:lang w:eastAsia="en-GB" w:bidi="ar-SA"/>
        </w:rPr>
        <w:t xml:space="preserve">etween parent and child objects in </w:t>
      </w:r>
      <w:r w:rsidR="00BF1BF5">
        <w:rPr>
          <w:rFonts w:eastAsia="MS Mincho"/>
          <w:lang w:eastAsia="en-GB" w:bidi="ar-SA"/>
        </w:rPr>
        <w:t>which</w:t>
      </w:r>
      <w:r w:rsidRPr="00675AC5">
        <w:rPr>
          <w:rFonts w:eastAsia="MS Mincho"/>
          <w:lang w:eastAsia="en-GB" w:bidi="ar-SA"/>
        </w:rPr>
        <w:t xml:space="preserve"> the parent object in the relationship </w:t>
      </w:r>
      <w:r w:rsidR="00777D1A">
        <w:rPr>
          <w:rFonts w:eastAsia="MS Mincho"/>
          <w:lang w:eastAsia="en-GB" w:bidi="ar-SA"/>
        </w:rPr>
        <w:t>simply</w:t>
      </w:r>
      <w:r w:rsidRPr="00675AC5">
        <w:rPr>
          <w:rFonts w:eastAsia="MS Mincho"/>
          <w:lang w:eastAsia="en-GB" w:bidi="ar-SA"/>
        </w:rPr>
        <w:t xml:space="preserve"> contains </w:t>
      </w:r>
      <w:r w:rsidR="00777D1A">
        <w:rPr>
          <w:rFonts w:eastAsia="MS Mincho"/>
          <w:lang w:eastAsia="en-GB" w:bidi="ar-SA"/>
        </w:rPr>
        <w:t>a</w:t>
      </w:r>
      <w:r w:rsidRPr="00675AC5">
        <w:rPr>
          <w:rFonts w:eastAsia="MS Mincho"/>
          <w:lang w:eastAsia="en-GB" w:bidi="ar-SA"/>
        </w:rPr>
        <w:t xml:space="preserve"> reference to the child.</w:t>
      </w:r>
      <w:r w:rsidR="00985FD5">
        <w:rPr>
          <w:rFonts w:eastAsia="MS Mincho"/>
          <w:lang w:eastAsia="en-GB" w:bidi="ar-SA"/>
        </w:rPr>
        <w:t xml:space="preserve"> </w:t>
      </w:r>
      <w:r w:rsidRPr="00675AC5">
        <w:rPr>
          <w:rFonts w:eastAsia="MS Mincho"/>
          <w:lang w:eastAsia="en-GB" w:bidi="ar-SA"/>
        </w:rPr>
        <w:t xml:space="preserve"> In an aggregate relationship the child object has an existence outside of the relationship with the parent and may be referenced by other objects.</w:t>
      </w:r>
      <w:r w:rsidR="00985FD5">
        <w:rPr>
          <w:rFonts w:eastAsia="MS Mincho"/>
          <w:lang w:eastAsia="en-GB" w:bidi="ar-SA"/>
        </w:rPr>
        <w:t xml:space="preserve"> </w:t>
      </w:r>
      <w:r w:rsidRPr="00675AC5">
        <w:rPr>
          <w:rFonts w:eastAsia="MS Mincho"/>
          <w:lang w:eastAsia="en-GB" w:bidi="ar-SA"/>
        </w:rPr>
        <w:t xml:space="preserve"> Also, when the parent object is destroyed the child object is not.</w:t>
      </w:r>
      <w:r w:rsidR="00777D1A">
        <w:rPr>
          <w:rFonts w:eastAsia="MS Mincho"/>
          <w:lang w:eastAsia="en-GB" w:bidi="ar-SA"/>
        </w:rPr>
        <w:t xml:space="preserve"> </w:t>
      </w:r>
      <w:r w:rsidR="00985FD5">
        <w:rPr>
          <w:rFonts w:eastAsia="MS Mincho"/>
          <w:lang w:eastAsia="en-GB" w:bidi="ar-SA"/>
        </w:rPr>
        <w:t xml:space="preserve"> </w:t>
      </w:r>
      <w:r w:rsidR="00454509">
        <w:rPr>
          <w:rFonts w:eastAsia="MS Mincho"/>
          <w:lang w:eastAsia="en-GB" w:bidi="ar-SA"/>
        </w:rPr>
        <w:t xml:space="preserve">This type of association can be </w:t>
      </w:r>
      <w:r w:rsidR="00386FD1">
        <w:rPr>
          <w:rFonts w:eastAsia="MS Mincho"/>
          <w:lang w:eastAsia="en-GB" w:bidi="ar-SA"/>
        </w:rPr>
        <w:t>described</w:t>
      </w:r>
      <w:r w:rsidR="00012240">
        <w:rPr>
          <w:rFonts w:eastAsia="MS Mincho"/>
          <w:lang w:eastAsia="en-GB" w:bidi="ar-SA"/>
        </w:rPr>
        <w:t xml:space="preserve"> as the parent object</w:t>
      </w:r>
      <w:r w:rsidR="00454509">
        <w:rPr>
          <w:rFonts w:eastAsia="MS Mincho"/>
          <w:lang w:eastAsia="en-GB" w:bidi="ar-SA"/>
        </w:rPr>
        <w:t xml:space="preserve"> </w:t>
      </w:r>
      <w:r w:rsidR="00454509" w:rsidRPr="00454509">
        <w:rPr>
          <w:rFonts w:eastAsia="MS Mincho"/>
          <w:b/>
          <w:lang w:eastAsia="en-GB" w:bidi="ar-SA"/>
        </w:rPr>
        <w:t>'</w:t>
      </w:r>
      <w:r w:rsidR="00985FD5">
        <w:rPr>
          <w:rFonts w:eastAsia="MS Mincho"/>
          <w:b/>
          <w:lang w:eastAsia="en-GB" w:bidi="ar-SA"/>
        </w:rPr>
        <w:t>refers to'</w:t>
      </w:r>
      <w:r w:rsidR="00985FD5" w:rsidRPr="00985FD5">
        <w:rPr>
          <w:rFonts w:eastAsia="MS Mincho"/>
          <w:lang w:eastAsia="en-GB" w:bidi="ar-SA"/>
        </w:rPr>
        <w:t xml:space="preserve"> </w:t>
      </w:r>
      <w:r w:rsidR="00012240" w:rsidRPr="00012240">
        <w:rPr>
          <w:rFonts w:eastAsia="MS Mincho"/>
          <w:lang w:eastAsia="en-GB" w:bidi="ar-SA"/>
        </w:rPr>
        <w:t>the child</w:t>
      </w:r>
      <w:r w:rsidR="00012240">
        <w:rPr>
          <w:rFonts w:eastAsia="MS Mincho"/>
          <w:b/>
          <w:lang w:eastAsia="en-GB" w:bidi="ar-SA"/>
        </w:rPr>
        <w:t xml:space="preserve"> </w:t>
      </w:r>
      <w:r w:rsidR="00454509" w:rsidRPr="00454509">
        <w:rPr>
          <w:rFonts w:eastAsia="MS Mincho"/>
          <w:lang w:eastAsia="en-GB" w:bidi="ar-SA"/>
        </w:rPr>
        <w:t xml:space="preserve">or </w:t>
      </w:r>
      <w:r w:rsidR="00012240">
        <w:rPr>
          <w:rFonts w:eastAsia="MS Mincho"/>
          <w:lang w:eastAsia="en-GB" w:bidi="ar-SA"/>
        </w:rPr>
        <w:t>the child is</w:t>
      </w:r>
      <w:r w:rsidR="00454509">
        <w:rPr>
          <w:rFonts w:eastAsia="MS Mincho"/>
          <w:b/>
          <w:lang w:eastAsia="en-GB" w:bidi="ar-SA"/>
        </w:rPr>
        <w:t xml:space="preserve"> </w:t>
      </w:r>
      <w:r w:rsidR="00012240">
        <w:rPr>
          <w:rFonts w:eastAsia="MS Mincho"/>
          <w:b/>
          <w:lang w:eastAsia="en-GB" w:bidi="ar-SA"/>
        </w:rPr>
        <w:t>'linked</w:t>
      </w:r>
      <w:r w:rsidR="00386FD1">
        <w:rPr>
          <w:rFonts w:eastAsia="MS Mincho"/>
          <w:b/>
          <w:lang w:eastAsia="en-GB" w:bidi="ar-SA"/>
        </w:rPr>
        <w:t xml:space="preserve"> </w:t>
      </w:r>
      <w:r w:rsidR="00012240">
        <w:rPr>
          <w:rFonts w:eastAsia="MS Mincho"/>
          <w:b/>
          <w:lang w:eastAsia="en-GB" w:bidi="ar-SA"/>
        </w:rPr>
        <w:t>to'</w:t>
      </w:r>
      <w:r w:rsidR="00454509" w:rsidRPr="00454509">
        <w:rPr>
          <w:rFonts w:eastAsia="MS Mincho"/>
          <w:lang w:eastAsia="en-GB" w:bidi="ar-SA"/>
        </w:rPr>
        <w:t xml:space="preserve"> </w:t>
      </w:r>
      <w:r w:rsidR="00012240">
        <w:rPr>
          <w:rFonts w:eastAsia="MS Mincho"/>
          <w:lang w:eastAsia="en-GB" w:bidi="ar-SA"/>
        </w:rPr>
        <w:t>the parent</w:t>
      </w:r>
      <w:r w:rsidR="00454509" w:rsidRPr="00454509">
        <w:rPr>
          <w:rFonts w:eastAsia="MS Mincho"/>
          <w:lang w:eastAsia="en-GB" w:bidi="ar-SA"/>
        </w:rPr>
        <w:t>.</w:t>
      </w:r>
    </w:p>
    <w:p w:rsidR="00454509" w:rsidRDefault="00454509" w:rsidP="00675AC5">
      <w:pPr>
        <w:pStyle w:val="NoSpacing"/>
        <w:rPr>
          <w:rFonts w:eastAsia="MS Mincho"/>
          <w:lang w:eastAsia="en-GB" w:bidi="ar-SA"/>
        </w:rPr>
      </w:pPr>
    </w:p>
    <w:p w:rsidR="00675AC5" w:rsidRDefault="00454509" w:rsidP="00675AC5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lang w:eastAsia="en-GB" w:bidi="ar-SA"/>
        </w:rPr>
        <w:br w:type="page"/>
      </w:r>
      <w:r w:rsidR="00777D1A">
        <w:rPr>
          <w:rFonts w:eastAsia="MS Mincho"/>
          <w:lang w:eastAsia="en-GB" w:bidi="ar-SA"/>
        </w:rPr>
        <w:lastRenderedPageBreak/>
        <w:t xml:space="preserve">Aggregation is </w:t>
      </w:r>
      <w:r w:rsidR="005031E7">
        <w:rPr>
          <w:rFonts w:eastAsia="MS Mincho"/>
          <w:lang w:eastAsia="en-GB" w:bidi="ar-SA"/>
        </w:rPr>
        <w:t>represented using an unfilled diamond as below:</w:t>
      </w:r>
    </w:p>
    <w:p w:rsidR="00675AC5" w:rsidRDefault="00675AC5" w:rsidP="00675AC5">
      <w:pPr>
        <w:pStyle w:val="NoSpacing"/>
        <w:rPr>
          <w:rFonts w:eastAsia="MS Mincho"/>
          <w:lang w:eastAsia="en-GB" w:bidi="ar-SA"/>
        </w:rPr>
      </w:pPr>
    </w:p>
    <w:p w:rsidR="00675AC5" w:rsidRDefault="00E8288E" w:rsidP="00675AC5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noProof/>
          <w:lang w:eastAsia="en-GB" w:bidi="ar-SA"/>
        </w:rPr>
        <mc:AlternateContent>
          <mc:Choice Requires="wpc">
            <w:drawing>
              <wp:inline distT="0" distB="0" distL="0" distR="0">
                <wp:extent cx="6645910" cy="1099185"/>
                <wp:effectExtent l="0" t="7620" r="2540" b="7620"/>
                <wp:docPr id="99" name="Canvas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828893" y="0"/>
                            <a:ext cx="1663324" cy="381162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247954" y="81216"/>
                            <a:ext cx="826124" cy="248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777D1A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>Class1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6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28893" y="381162"/>
                            <a:ext cx="1663324" cy="34886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828893" y="730021"/>
                            <a:ext cx="1663324" cy="369164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06428" y="426384"/>
                            <a:ext cx="1295952" cy="244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777D1A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>Attributes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894429" y="780781"/>
                            <a:ext cx="1166726" cy="244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777D1A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>Methods()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9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3879550" y="0"/>
                            <a:ext cx="1664247" cy="381162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4298612" y="81216"/>
                            <a:ext cx="826124" cy="248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777D1A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>Class2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7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879550" y="381162"/>
                            <a:ext cx="1664247" cy="34886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3879550" y="730021"/>
                            <a:ext cx="1664247" cy="369164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958009" y="426384"/>
                            <a:ext cx="1295952" cy="244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777D1A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>Attributes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5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946009" y="780781"/>
                            <a:ext cx="1166726" cy="244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777D1A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>Methods()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6" name="AutoShape 113"/>
                        <wps:cNvCnPr>
                          <a:cxnSpLocks noChangeShapeType="1"/>
                        </wps:cNvCnPr>
                        <wps:spPr bwMode="auto">
                          <a:xfrm>
                            <a:off x="2910355" y="539902"/>
                            <a:ext cx="969195" cy="184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AutoShape 114"/>
                        <wps:cNvSpPr>
                          <a:spLocks noChangeArrowheads="1"/>
                        </wps:cNvSpPr>
                        <wps:spPr bwMode="auto">
                          <a:xfrm>
                            <a:off x="2492216" y="426384"/>
                            <a:ext cx="457829" cy="227959"/>
                          </a:xfrm>
                          <a:prstGeom prst="diamond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99" o:spid="_x0000_s1062" editas="canvas" style="width:523.3pt;height:86.55pt;mso-position-horizontal-relative:char;mso-position-vertical-relative:line" coordsize="66459,10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">
                <v:shape id="_x0000_s1063" type="#_x0000_t75" style="position:absolute;width:66459;height:10991;visibility:visible;mso-wrap-style:square">
                  <v:fill o:detectmouseclick="t"/>
                  <v:path o:connecttype="none"/>
                </v:shape>
                <v:rect id="Rectangle 101" o:spid="_x0000_s1064" style="position:absolute;left:8288;width:16634;height:3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" fillcolor="#d8d8d8" strokeweight=".0012mm">
                  <v:stroke joinstyle="round" endcap="round"/>
                </v:rect>
                <v:rect id="Rectangle 102" o:spid="_x0000_s1065" style="position:absolute;left:12479;top:812;width:8261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" filled="f" stroked="f">
                  <v:textbox style="mso-fit-shape-to-text:t" inset="0,0,0,0">
                    <w:txbxContent>
                      <w:p w:rsidR="00985FD5" w:rsidRPr="00777D1A" w:rsidRDefault="00985FD5" w:rsidP="00777D1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Class1</w:t>
                        </w:r>
                      </w:p>
                    </w:txbxContent>
                  </v:textbox>
                </v:rect>
                <v:rect id="Rectangle 103" o:spid="_x0000_s1066" style="position:absolute;left:8288;top:3811;width:16634;height:3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" fillcolor="#d8d8d8" strokeweight=".0012mm">
                  <v:stroke joinstyle="round" endcap="round"/>
                </v:rect>
                <v:rect id="Rectangle 104" o:spid="_x0000_s1067" style="position:absolute;left:8288;top:7300;width:16634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" fillcolor="#d8d8d8" strokeweight=".0012mm">
                  <v:stroke joinstyle="round" endcap="round"/>
                </v:rect>
                <v:rect id="Rectangle 105" o:spid="_x0000_s1068" style="position:absolute;left:9064;top:4263;width:12959;height:24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" filled="f" stroked="f">
                  <v:textbox style="mso-fit-shape-to-text:t" inset="0,0,0,0">
                    <w:txbxContent>
                      <w:p w:rsidR="00985FD5" w:rsidRPr="00777D1A" w:rsidRDefault="00985FD5" w:rsidP="00777D1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Attributes</w:t>
                        </w:r>
                      </w:p>
                    </w:txbxContent>
                  </v:textbox>
                </v:rect>
                <v:rect id="Rectangle 106" o:spid="_x0000_s1069" style="position:absolute;left:8944;top:7807;width:11667;height:24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" filled="f" stroked="f">
                  <v:textbox style="mso-fit-shape-to-text:t" inset="0,0,0,0">
                    <w:txbxContent>
                      <w:p w:rsidR="00985FD5" w:rsidRPr="00777D1A" w:rsidRDefault="00985FD5" w:rsidP="00777D1A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Methods(</w:t>
                        </w:r>
                        <w:proofErr w:type="gramEnd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)</w:t>
                        </w:r>
                      </w:p>
                    </w:txbxContent>
                  </v:textbox>
                </v:rect>
                <v:rect id="Rectangle 107" o:spid="_x0000_s1070" style="position:absolute;left:38795;width:16642;height:3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" fillcolor="#d8d8d8" strokeweight=".0012mm">
                  <v:stroke joinstyle="round" endcap="round"/>
                </v:rect>
                <v:rect id="Rectangle 108" o:spid="_x0000_s1071" style="position:absolute;left:42986;top:812;width:8261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" filled="f" stroked="f">
                  <v:textbox style="mso-fit-shape-to-text:t" inset="0,0,0,0">
                    <w:txbxContent>
                      <w:p w:rsidR="00985FD5" w:rsidRPr="00777D1A" w:rsidRDefault="00985FD5" w:rsidP="00777D1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Class2</w:t>
                        </w:r>
                      </w:p>
                    </w:txbxContent>
                  </v:textbox>
                </v:rect>
                <v:rect id="Rectangle 109" o:spid="_x0000_s1072" style="position:absolute;left:38795;top:3811;width:16642;height:3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" fillcolor="#d8d8d8" strokeweight=".0012mm">
                  <v:stroke joinstyle="round" endcap="round"/>
                </v:rect>
                <v:rect id="Rectangle 110" o:spid="_x0000_s1073" style="position:absolute;left:38795;top:7300;width:16642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" fillcolor="#d8d8d8" strokeweight=".0012mm">
                  <v:stroke joinstyle="round" endcap="round"/>
                </v:rect>
                <v:rect id="Rectangle 111" o:spid="_x0000_s1074" style="position:absolute;left:39580;top:4263;width:12959;height:24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qQvwAAANwAAAAPAAAAZHJzL2Rvd25yZXYueG1sRE/bisIw&#10;EH0X/Icwgm+aKrI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BPJsqQvwAAANwAAAAPAAAAAAAA&#10;AAAAAAAAAAcCAABkcnMvZG93bnJldi54bWxQSwUGAAAAAAMAAwC3AAAA8wIAAAAA&#10;" filled="f" stroked="f">
                  <v:textbox style="mso-fit-shape-to-text:t" inset="0,0,0,0">
                    <w:txbxContent>
                      <w:p w:rsidR="00985FD5" w:rsidRPr="00777D1A" w:rsidRDefault="00985FD5" w:rsidP="00777D1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Attributes</w:t>
                        </w:r>
                      </w:p>
                    </w:txbxContent>
                  </v:textbox>
                </v:rect>
                <v:rect id="Rectangle 112" o:spid="_x0000_s1075" style="position:absolute;left:39460;top:7807;width:11667;height:24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m8LvwAAANwAAAAPAAAAZHJzL2Rvd25yZXYueG1sRE/bisIw&#10;EH0X/Icwgm+aKrg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Agam8LvwAAANwAAAAPAAAAAAAA&#10;AAAAAAAAAAcCAABkcnMvZG93bnJldi54bWxQSwUGAAAAAAMAAwC3AAAA8wIAAAAA&#10;" filled="f" stroked="f">
                  <v:textbox style="mso-fit-shape-to-text:t" inset="0,0,0,0">
                    <w:txbxContent>
                      <w:p w:rsidR="00985FD5" w:rsidRPr="00777D1A" w:rsidRDefault="00985FD5" w:rsidP="00777D1A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Methods(</w:t>
                        </w:r>
                        <w:proofErr w:type="gramEnd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)</w:t>
                        </w:r>
                      </w:p>
                    </w:txbxContent>
                  </v:textbox>
                </v:rect>
                <v:shape id="AutoShape 113" o:spid="_x0000_s1076" type="#_x0000_t32" style="position:absolute;left:29103;top:5399;width:9692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" strokeweight="1.25pt"/>
                <v:shape id="AutoShape 114" o:spid="_x0000_s1077" type="#_x0000_t4" style="position:absolute;left:24922;top:4263;width:457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" filled="f" fillcolor="black" strokeweight="1.5pt"/>
                <w10:anchorlock/>
              </v:group>
            </w:pict>
          </mc:Fallback>
        </mc:AlternateContent>
      </w:r>
    </w:p>
    <w:p w:rsidR="00454509" w:rsidRDefault="00454509" w:rsidP="00445BA8">
      <w:pPr>
        <w:pStyle w:val="NoSpacing"/>
        <w:rPr>
          <w:rStyle w:val="inlinecode"/>
          <w:rFonts w:eastAsia="MS Mincho"/>
        </w:rPr>
      </w:pPr>
    </w:p>
    <w:p w:rsidR="00C447DF" w:rsidRDefault="005031E7" w:rsidP="00445BA8">
      <w:pPr>
        <w:pStyle w:val="NoSpacing"/>
        <w:rPr>
          <w:rFonts w:eastAsia="MS Mincho"/>
          <w:lang w:eastAsia="en-GB" w:bidi="ar-SA"/>
        </w:rPr>
      </w:pPr>
      <w:r w:rsidRPr="005031E7">
        <w:rPr>
          <w:rStyle w:val="inlinecode"/>
          <w:rFonts w:eastAsia="MS Mincho"/>
        </w:rPr>
        <w:t>Class1</w:t>
      </w:r>
      <w:r>
        <w:rPr>
          <w:rFonts w:eastAsia="MS Mincho"/>
          <w:lang w:eastAsia="en-GB" w:bidi="ar-SA"/>
        </w:rPr>
        <w:t xml:space="preserve"> will still </w:t>
      </w:r>
      <w:r w:rsidR="00C447DF">
        <w:rPr>
          <w:rFonts w:eastAsia="MS Mincho"/>
          <w:lang w:eastAsia="en-GB" w:bidi="ar-SA"/>
        </w:rPr>
        <w:t>contain</w:t>
      </w:r>
      <w:r>
        <w:rPr>
          <w:rFonts w:eastAsia="MS Mincho"/>
          <w:lang w:eastAsia="en-GB" w:bidi="ar-SA"/>
        </w:rPr>
        <w:t xml:space="preserve"> an </w:t>
      </w:r>
      <w:r w:rsidR="00C447DF">
        <w:rPr>
          <w:rFonts w:eastAsia="MS Mincho"/>
          <w:lang w:eastAsia="en-GB" w:bidi="ar-SA"/>
        </w:rPr>
        <w:t>attribute</w:t>
      </w:r>
      <w:r>
        <w:rPr>
          <w:rFonts w:eastAsia="MS Mincho"/>
          <w:lang w:eastAsia="en-GB" w:bidi="ar-SA"/>
        </w:rPr>
        <w:t xml:space="preserve"> of type </w:t>
      </w:r>
      <w:r w:rsidRPr="005031E7">
        <w:rPr>
          <w:rStyle w:val="inlinecode"/>
          <w:rFonts w:eastAsia="MS Mincho"/>
        </w:rPr>
        <w:t>Class2</w:t>
      </w:r>
      <w:r>
        <w:rPr>
          <w:rFonts w:eastAsia="MS Mincho"/>
          <w:lang w:eastAsia="en-GB" w:bidi="ar-SA"/>
        </w:rPr>
        <w:t xml:space="preserve">, but the relationship is different from composition as the object represented by </w:t>
      </w:r>
      <w:r w:rsidRPr="005031E7">
        <w:rPr>
          <w:rStyle w:val="inlinecode"/>
          <w:rFonts w:eastAsia="MS Mincho"/>
        </w:rPr>
        <w:t>Class2</w:t>
      </w:r>
      <w:r>
        <w:rPr>
          <w:rFonts w:eastAsia="MS Mincho"/>
          <w:lang w:eastAsia="en-GB" w:bidi="ar-SA"/>
        </w:rPr>
        <w:t xml:space="preserve"> can exist </w:t>
      </w:r>
      <w:r w:rsidR="00C447DF">
        <w:rPr>
          <w:rFonts w:eastAsia="MS Mincho"/>
          <w:lang w:eastAsia="en-GB" w:bidi="ar-SA"/>
        </w:rPr>
        <w:t>independently</w:t>
      </w:r>
      <w:r>
        <w:rPr>
          <w:rFonts w:eastAsia="MS Mincho"/>
          <w:lang w:eastAsia="en-GB" w:bidi="ar-SA"/>
        </w:rPr>
        <w:t xml:space="preserve"> of </w:t>
      </w:r>
      <w:r w:rsidRPr="005031E7">
        <w:rPr>
          <w:rStyle w:val="inlinecode"/>
          <w:rFonts w:eastAsia="MS Mincho"/>
        </w:rPr>
        <w:t>Class1</w:t>
      </w:r>
      <w:r>
        <w:rPr>
          <w:rFonts w:eastAsia="MS Mincho"/>
          <w:lang w:eastAsia="en-GB" w:bidi="ar-SA"/>
        </w:rPr>
        <w:t xml:space="preserve">, and can also be referenced by other classes. </w:t>
      </w:r>
      <w:r w:rsidR="00985FD5">
        <w:rPr>
          <w:rFonts w:eastAsia="MS Mincho"/>
          <w:lang w:eastAsia="en-GB" w:bidi="ar-SA"/>
        </w:rPr>
        <w:t xml:space="preserve"> </w:t>
      </w:r>
      <w:r w:rsidRPr="00454509">
        <w:rPr>
          <w:rFonts w:eastAsia="MS Mincho"/>
          <w:lang w:eastAsia="en-GB" w:bidi="ar-SA"/>
        </w:rPr>
        <w:t>For</w:t>
      </w:r>
      <w:r>
        <w:rPr>
          <w:rFonts w:eastAsia="MS Mincho"/>
          <w:lang w:eastAsia="en-GB" w:bidi="ar-SA"/>
        </w:rPr>
        <w:t xml:space="preserve"> instance, a Person object clearly exists </w:t>
      </w:r>
      <w:r w:rsidR="00C447DF">
        <w:rPr>
          <w:rFonts w:eastAsia="MS Mincho"/>
          <w:lang w:eastAsia="en-GB" w:bidi="ar-SA"/>
        </w:rPr>
        <w:t>independently</w:t>
      </w:r>
      <w:r>
        <w:rPr>
          <w:rFonts w:eastAsia="MS Mincho"/>
          <w:lang w:eastAsia="en-GB" w:bidi="ar-SA"/>
        </w:rPr>
        <w:t xml:space="preserve"> of a Car object, </w:t>
      </w:r>
      <w:r w:rsidR="00BF1BF5">
        <w:rPr>
          <w:rFonts w:eastAsia="MS Mincho"/>
          <w:lang w:eastAsia="en-GB" w:bidi="ar-SA"/>
        </w:rPr>
        <w:t>so</w:t>
      </w:r>
      <w:r>
        <w:rPr>
          <w:rFonts w:eastAsia="MS Mincho"/>
          <w:lang w:eastAsia="en-GB" w:bidi="ar-SA"/>
        </w:rPr>
        <w:t xml:space="preserve"> it is sensible to link a Car to a Person using </w:t>
      </w:r>
      <w:r w:rsidR="00C447DF">
        <w:rPr>
          <w:rFonts w:eastAsia="MS Mincho"/>
          <w:lang w:eastAsia="en-GB" w:bidi="ar-SA"/>
        </w:rPr>
        <w:t>aggregation</w:t>
      </w:r>
      <w:r w:rsidR="00985FD5">
        <w:rPr>
          <w:rFonts w:eastAsia="MS Mincho"/>
          <w:lang w:eastAsia="en-GB" w:bidi="ar-SA"/>
        </w:rPr>
        <w:t>.</w:t>
      </w:r>
      <w:r>
        <w:rPr>
          <w:rFonts w:eastAsia="MS Mincho"/>
          <w:lang w:eastAsia="en-GB" w:bidi="ar-SA"/>
        </w:rPr>
        <w:t xml:space="preserve"> </w:t>
      </w:r>
      <w:r w:rsidR="00985FD5">
        <w:rPr>
          <w:rFonts w:eastAsia="MS Mincho"/>
          <w:lang w:eastAsia="en-GB" w:bidi="ar-SA"/>
        </w:rPr>
        <w:t xml:space="preserve"> A </w:t>
      </w:r>
      <w:r>
        <w:rPr>
          <w:rFonts w:eastAsia="MS Mincho"/>
          <w:lang w:eastAsia="en-GB" w:bidi="ar-SA"/>
        </w:rPr>
        <w:t xml:space="preserve">Car can </w:t>
      </w:r>
      <w:r w:rsidR="00C447DF">
        <w:rPr>
          <w:rFonts w:eastAsia="MS Mincho"/>
          <w:lang w:eastAsia="en-GB" w:bidi="ar-SA"/>
        </w:rPr>
        <w:t>contain</w:t>
      </w:r>
      <w:r w:rsidR="00454509">
        <w:rPr>
          <w:rFonts w:eastAsia="MS Mincho"/>
          <w:lang w:eastAsia="en-GB" w:bidi="ar-SA"/>
        </w:rPr>
        <w:t xml:space="preserve"> a Person</w:t>
      </w:r>
      <w:r w:rsidR="00985FD5">
        <w:rPr>
          <w:rFonts w:eastAsia="MS Mincho"/>
          <w:lang w:eastAsia="en-GB" w:bidi="ar-SA"/>
        </w:rPr>
        <w:t xml:space="preserve"> but a Person can </w:t>
      </w:r>
      <w:r w:rsidR="00844CDA">
        <w:rPr>
          <w:rFonts w:eastAsia="MS Mincho"/>
          <w:lang w:eastAsia="en-GB" w:bidi="ar-SA"/>
        </w:rPr>
        <w:t xml:space="preserve">also </w:t>
      </w:r>
      <w:r w:rsidR="00985FD5">
        <w:rPr>
          <w:rFonts w:eastAsia="MS Mincho"/>
          <w:lang w:eastAsia="en-GB" w:bidi="ar-SA"/>
        </w:rPr>
        <w:t>exist without a car</w:t>
      </w:r>
      <w:r w:rsidR="00454509">
        <w:rPr>
          <w:rFonts w:eastAsia="MS Mincho"/>
          <w:lang w:eastAsia="en-GB" w:bidi="ar-SA"/>
        </w:rPr>
        <w:t>:</w:t>
      </w:r>
    </w:p>
    <w:p w:rsidR="005031E7" w:rsidRDefault="005031E7" w:rsidP="00445BA8">
      <w:pPr>
        <w:pStyle w:val="NoSpacing"/>
        <w:rPr>
          <w:rFonts w:eastAsia="MS Mincho"/>
          <w:lang w:eastAsia="en-GB" w:bidi="ar-SA"/>
        </w:rPr>
      </w:pPr>
    </w:p>
    <w:p w:rsidR="005031E7" w:rsidRDefault="00E8288E" w:rsidP="00445BA8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noProof/>
          <w:lang w:eastAsia="en-GB" w:bidi="ar-SA"/>
        </w:rPr>
        <mc:AlternateContent>
          <mc:Choice Requires="wpc">
            <w:drawing>
              <wp:inline distT="0" distB="0" distL="0" distR="0">
                <wp:extent cx="6645910" cy="1551305"/>
                <wp:effectExtent l="0" t="8890" r="2540" b="11430"/>
                <wp:docPr id="115" name="Canvas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60609" y="0"/>
                            <a:ext cx="2332530" cy="381362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60609" y="381362"/>
                            <a:ext cx="2332530" cy="800584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60609" y="1181947"/>
                            <a:ext cx="2332530" cy="369358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38145" y="426609"/>
                            <a:ext cx="2514369" cy="20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5031E7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-m_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p_driver</w:t>
                              </w: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Person</w:t>
                              </w:r>
                              <w:r w:rsidRPr="00E2510D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highlight w:val="yellow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7069" y="1250278"/>
                            <a:ext cx="1166726" cy="24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5031E7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>Methods()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AutoShape 122"/>
                        <wps:cNvCnPr>
                          <a:cxnSpLocks noChangeShapeType="1"/>
                        </wps:cNvCnPr>
                        <wps:spPr bwMode="auto">
                          <a:xfrm flipV="1">
                            <a:off x="2959276" y="740563"/>
                            <a:ext cx="964580" cy="923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580594" y="81259"/>
                            <a:ext cx="826124" cy="300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5031E7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 xml:space="preserve">  </w:t>
                              </w: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 xml:space="preserve"> Car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4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227069" y="630679"/>
                            <a:ext cx="2057463" cy="20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5031E7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-m_speed: 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38145" y="834750"/>
                            <a:ext cx="2056540" cy="20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5031E7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922933" y="0"/>
                            <a:ext cx="2134076" cy="381362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922933" y="381362"/>
                            <a:ext cx="2134076" cy="801508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922933" y="1182870"/>
                            <a:ext cx="2134076" cy="36843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4000469" y="426609"/>
                            <a:ext cx="2056540" cy="20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5031E7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-m_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height</w:t>
                              </w: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float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3989392" y="1250278"/>
                            <a:ext cx="1166726" cy="24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5031E7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>Methods()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342918" y="81259"/>
                            <a:ext cx="1282107" cy="24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5031E7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 xml:space="preserve"> Person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60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3989392" y="630679"/>
                            <a:ext cx="2057463" cy="20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5031E7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-m_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weight</w:t>
                              </w: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: float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6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4000469" y="834750"/>
                            <a:ext cx="2056540" cy="20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5031E7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62" name="AutoShape 151"/>
                        <wps:cNvSpPr>
                          <a:spLocks noChangeArrowheads="1"/>
                        </wps:cNvSpPr>
                        <wps:spPr bwMode="auto">
                          <a:xfrm>
                            <a:off x="2492216" y="630679"/>
                            <a:ext cx="456906" cy="226232"/>
                          </a:xfrm>
                          <a:prstGeom prst="diamond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5" o:spid="_x0000_s1078" editas="canvas" style="width:523.3pt;height:122.15pt;mso-position-horizontal-relative:char;mso-position-vertical-relative:line" coordsize="66459,15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">
                <v:shape id="_x0000_s1079" type="#_x0000_t75" style="position:absolute;width:66459;height:15513;visibility:visible;mso-wrap-style:square">
                  <v:fill o:detectmouseclick="t"/>
                  <v:path o:connecttype="none"/>
                </v:shape>
                <v:rect id="Rectangle 117" o:spid="_x0000_s1080" style="position:absolute;left:1606;width:23325;height:3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" fillcolor="#d8d8d8" strokeweight=".0012mm">
                  <v:stroke joinstyle="round" endcap="round"/>
                </v:rect>
                <v:rect id="Rectangle 118" o:spid="_x0000_s1081" style="position:absolute;left:1606;top:3813;width:23325;height: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" fillcolor="#d8d8d8" strokeweight=".0012mm">
                  <v:stroke joinstyle="round" endcap="round"/>
                </v:rect>
                <v:rect id="Rectangle 119" o:spid="_x0000_s1082" style="position:absolute;left:1606;top:11819;width:23325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" fillcolor="#d8d8d8" strokeweight=".0012mm">
                  <v:stroke joinstyle="round" endcap="round"/>
                </v:rect>
                <v:rect id="Rectangle 120" o:spid="_x0000_s1083" style="position:absolute;left:2381;top:4266;width:25144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" filled="f" stroked="f">
                  <v:textbox style="mso-fit-shape-to-text:t" inset="0,0,0,0">
                    <w:txbxContent>
                      <w:p w:rsidR="00985FD5" w:rsidRPr="00777D1A" w:rsidRDefault="00985FD5" w:rsidP="005031E7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-</w:t>
                        </w:r>
                        <w:proofErr w:type="spellStart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m_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p_driver</w:t>
                        </w:r>
                        <w:proofErr w:type="spellEnd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Person</w:t>
                        </w:r>
                        <w:r w:rsidRPr="00E2510D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  <w:highlight w:val="yellow"/>
                          </w:rPr>
                          <w:t>*</w:t>
                        </w:r>
                      </w:p>
                    </w:txbxContent>
                  </v:textbox>
                </v:rect>
                <v:rect id="Rectangle 121" o:spid="_x0000_s1084" style="position:absolute;left:2270;top:12502;width:11667;height:24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:rsidR="00985FD5" w:rsidRPr="00777D1A" w:rsidRDefault="00985FD5" w:rsidP="005031E7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Methods(</w:t>
                        </w:r>
                        <w:proofErr w:type="gramEnd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)</w:t>
                        </w:r>
                      </w:p>
                    </w:txbxContent>
                  </v:textbox>
                </v:rect>
                <v:shape id="AutoShape 122" o:spid="_x0000_s1085" type="#_x0000_t32" style="position:absolute;left:29592;top:7405;width:9646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" strokeweight="1.25pt"/>
                <v:rect id="Rectangle 124" o:spid="_x0000_s1086" style="position:absolute;left:5805;top:812;width:8262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985FD5" w:rsidRPr="00777D1A" w:rsidRDefault="00985FD5" w:rsidP="005031E7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 xml:space="preserve">  </w:t>
                        </w: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 xml:space="preserve"> Car</w:t>
                        </w:r>
                      </w:p>
                    </w:txbxContent>
                  </v:textbox>
                </v:rect>
                <v:rect id="Rectangle 125" o:spid="_x0000_s1087" style="position:absolute;left:2270;top:6306;width:20575;height:2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" filled="f" stroked="f">
                  <v:textbox style="mso-fit-shape-to-text:t" inset="0,0,0,0">
                    <w:txbxContent>
                      <w:p w:rsidR="00985FD5" w:rsidRPr="00777D1A" w:rsidRDefault="00985FD5" w:rsidP="005031E7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-</w:t>
                        </w:r>
                        <w:proofErr w:type="spellStart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m_speed</w:t>
                        </w:r>
                        <w:proofErr w:type="spellEnd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: </w:t>
                        </w:r>
                        <w:proofErr w:type="spellStart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126" o:spid="_x0000_s1088" style="position:absolute;left:2381;top:8347;width:20565;height:2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" filled="f" stroked="f">
                  <v:textbox style="mso-fit-shape-to-text:t" inset="0,0,0,0">
                    <w:txbxContent>
                      <w:p w:rsidR="00985FD5" w:rsidRPr="00777D1A" w:rsidRDefault="00985FD5" w:rsidP="005031E7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...</w:t>
                        </w:r>
                      </w:p>
                    </w:txbxContent>
                  </v:textbox>
                </v:rect>
                <v:rect id="Rectangle 127" o:spid="_x0000_s1089" style="position:absolute;left:39229;width:21341;height:3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" fillcolor="#d8d8d8" strokeweight=".0012mm">
                  <v:stroke joinstyle="round" endcap="round"/>
                </v:rect>
                <v:rect id="Rectangle 128" o:spid="_x0000_s1090" style="position:absolute;left:39229;top:3813;width:21341;height:8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" fillcolor="#d8d8d8" strokeweight=".0012mm">
                  <v:stroke joinstyle="round" endcap="round"/>
                </v:rect>
                <v:rect id="Rectangle 129" o:spid="_x0000_s1091" style="position:absolute;left:39229;top:11828;width:21341;height:3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" fillcolor="#d8d8d8" strokeweight=".0012mm">
                  <v:stroke joinstyle="round" endcap="round"/>
                </v:rect>
                <v:rect id="Rectangle 130" o:spid="_x0000_s1092" style="position:absolute;left:40004;top:4266;width:20566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" filled="f" stroked="f">
                  <v:textbox style="mso-fit-shape-to-text:t" inset="0,0,0,0">
                    <w:txbxContent>
                      <w:p w:rsidR="00985FD5" w:rsidRPr="00777D1A" w:rsidRDefault="00985FD5" w:rsidP="005031E7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-</w:t>
                        </w:r>
                        <w:proofErr w:type="spellStart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m_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height</w:t>
                        </w:r>
                        <w:proofErr w:type="spellEnd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float</w:t>
                        </w:r>
                      </w:p>
                    </w:txbxContent>
                  </v:textbox>
                </v:rect>
                <v:rect id="Rectangle 131" o:spid="_x0000_s1093" style="position:absolute;left:39893;top:12502;width:11668;height:24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:rsidR="00985FD5" w:rsidRPr="00777D1A" w:rsidRDefault="00985FD5" w:rsidP="005031E7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Methods(</w:t>
                        </w:r>
                        <w:proofErr w:type="gramEnd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)</w:t>
                        </w:r>
                      </w:p>
                    </w:txbxContent>
                  </v:textbox>
                </v:rect>
                <v:rect id="Rectangle 132" o:spid="_x0000_s1094" style="position:absolute;left:43429;top:812;width:12821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" filled="f" stroked="f">
                  <v:textbox style="mso-fit-shape-to-text:t" inset="0,0,0,0">
                    <w:txbxContent>
                      <w:p w:rsidR="00985FD5" w:rsidRPr="00777D1A" w:rsidRDefault="00985FD5" w:rsidP="005031E7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 xml:space="preserve"> Person</w:t>
                        </w:r>
                      </w:p>
                    </w:txbxContent>
                  </v:textbox>
                </v:rect>
                <v:rect id="Rectangle 133" o:spid="_x0000_s1095" style="position:absolute;left:39893;top:6306;width:20575;height:2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" filled="f" stroked="f">
                  <v:textbox style="mso-fit-shape-to-text:t" inset="0,0,0,0">
                    <w:txbxContent>
                      <w:p w:rsidR="00985FD5" w:rsidRPr="00777D1A" w:rsidRDefault="00985FD5" w:rsidP="005031E7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-</w:t>
                        </w:r>
                        <w:proofErr w:type="spellStart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m_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weight</w:t>
                        </w:r>
                        <w:proofErr w:type="spellEnd"/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: float</w:t>
                        </w:r>
                      </w:p>
                    </w:txbxContent>
                  </v:textbox>
                </v:rect>
                <v:rect id="Rectangle 134" o:spid="_x0000_s1096" style="position:absolute;left:40004;top:8347;width:20566;height:2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" filled="f" stroked="f">
                  <v:textbox style="mso-fit-shape-to-text:t" inset="0,0,0,0">
                    <w:txbxContent>
                      <w:p w:rsidR="00985FD5" w:rsidRPr="00777D1A" w:rsidRDefault="00985FD5" w:rsidP="005031E7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...</w:t>
                        </w:r>
                      </w:p>
                    </w:txbxContent>
                  </v:textbox>
                </v:rect>
                <v:shape id="AutoShape 151" o:spid="_x0000_s1097" type="#_x0000_t4" style="position:absolute;left:24922;top:6306;width:4569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" filled="f" fillcolor="black" strokeweight="1.5pt"/>
                <w10:anchorlock/>
              </v:group>
            </w:pict>
          </mc:Fallback>
        </mc:AlternateContent>
      </w:r>
    </w:p>
    <w:p w:rsidR="00C447DF" w:rsidRDefault="00C447DF" w:rsidP="00445BA8">
      <w:pPr>
        <w:pStyle w:val="NoSpacing"/>
        <w:rPr>
          <w:rFonts w:eastAsia="MS Mincho"/>
          <w:lang w:eastAsia="en-GB" w:bidi="ar-SA"/>
        </w:rPr>
      </w:pPr>
    </w:p>
    <w:p w:rsidR="00454509" w:rsidRDefault="00454509" w:rsidP="00445BA8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lang w:eastAsia="en-GB" w:bidi="ar-SA"/>
        </w:rPr>
        <w:t xml:space="preserve">In this example the Car </w:t>
      </w:r>
      <w:r w:rsidRPr="00844CDA">
        <w:rPr>
          <w:rFonts w:eastAsia="MS Mincho"/>
          <w:b/>
          <w:lang w:eastAsia="en-GB" w:bidi="ar-SA"/>
        </w:rPr>
        <w:t>'</w:t>
      </w:r>
      <w:r w:rsidR="00386FD1" w:rsidRPr="00844CDA">
        <w:rPr>
          <w:rFonts w:eastAsia="MS Mincho"/>
          <w:b/>
          <w:lang w:eastAsia="en-GB" w:bidi="ar-SA"/>
        </w:rPr>
        <w:t>refers to</w:t>
      </w:r>
      <w:r w:rsidR="00012240" w:rsidRPr="00844CDA">
        <w:rPr>
          <w:rFonts w:eastAsia="MS Mincho"/>
          <w:b/>
          <w:lang w:eastAsia="en-GB" w:bidi="ar-SA"/>
        </w:rPr>
        <w:t>'</w:t>
      </w:r>
      <w:r>
        <w:rPr>
          <w:rFonts w:eastAsia="MS Mincho"/>
          <w:lang w:eastAsia="en-GB" w:bidi="ar-SA"/>
        </w:rPr>
        <w:t xml:space="preserve"> a driver</w:t>
      </w:r>
      <w:r w:rsidR="00844CDA">
        <w:rPr>
          <w:rFonts w:eastAsia="MS Mincho"/>
          <w:lang w:eastAsia="en-GB" w:bidi="ar-SA"/>
        </w:rPr>
        <w:t>, a Person object</w:t>
      </w:r>
      <w:r>
        <w:rPr>
          <w:rFonts w:eastAsia="MS Mincho"/>
          <w:lang w:eastAsia="en-GB" w:bidi="ar-SA"/>
        </w:rPr>
        <w:t>, which also implies the driver can be changed, or in fact there could be no driver.</w:t>
      </w:r>
    </w:p>
    <w:p w:rsidR="00454509" w:rsidRDefault="00454509" w:rsidP="00445BA8">
      <w:pPr>
        <w:pStyle w:val="NoSpacing"/>
        <w:rPr>
          <w:rFonts w:eastAsia="MS Mincho"/>
          <w:lang w:eastAsia="en-GB" w:bidi="ar-SA"/>
        </w:rPr>
      </w:pPr>
    </w:p>
    <w:p w:rsidR="005031E7" w:rsidRDefault="00BF1BF5" w:rsidP="00445BA8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lang w:eastAsia="en-GB" w:bidi="ar-SA"/>
        </w:rPr>
        <w:t xml:space="preserve">The use of aggregation implies the use of a </w:t>
      </w:r>
      <w:r w:rsidRPr="00454509">
        <w:rPr>
          <w:rFonts w:eastAsia="MS Mincho"/>
          <w:b/>
          <w:highlight w:val="yellow"/>
          <w:lang w:eastAsia="en-GB" w:bidi="ar-SA"/>
        </w:rPr>
        <w:t>pointer</w:t>
      </w:r>
      <w:r w:rsidRPr="00BF1BF5">
        <w:rPr>
          <w:rFonts w:eastAsia="MS Mincho"/>
          <w:b/>
          <w:lang w:eastAsia="en-GB" w:bidi="ar-SA"/>
        </w:rPr>
        <w:t xml:space="preserve"> to the child object</w:t>
      </w:r>
      <w:r>
        <w:rPr>
          <w:rFonts w:eastAsia="MS Mincho"/>
          <w:lang w:eastAsia="en-GB" w:bidi="ar-SA"/>
        </w:rPr>
        <w:t xml:space="preserve">, as it wouldn't make sense to copy the </w:t>
      </w:r>
      <w:r w:rsidR="00844CDA">
        <w:rPr>
          <w:rFonts w:eastAsia="MS Mincho"/>
          <w:lang w:eastAsia="en-GB" w:bidi="ar-SA"/>
        </w:rPr>
        <w:t>P</w:t>
      </w:r>
      <w:r>
        <w:rPr>
          <w:rFonts w:eastAsia="MS Mincho"/>
          <w:lang w:eastAsia="en-GB" w:bidi="ar-SA"/>
        </w:rPr>
        <w:t>erson into the Car data structure, ju</w:t>
      </w:r>
      <w:r w:rsidR="00454509">
        <w:rPr>
          <w:rFonts w:eastAsia="MS Mincho"/>
          <w:lang w:eastAsia="en-GB" w:bidi="ar-SA"/>
        </w:rPr>
        <w:t>st to provide a reference to an independent entity.</w:t>
      </w:r>
    </w:p>
    <w:p w:rsidR="00454509" w:rsidRDefault="00454509" w:rsidP="00445BA8">
      <w:pPr>
        <w:pStyle w:val="NoSpacing"/>
        <w:rPr>
          <w:rFonts w:eastAsia="MS Mincho"/>
          <w:lang w:eastAsia="en-GB" w:bidi="ar-SA"/>
        </w:rPr>
      </w:pPr>
    </w:p>
    <w:p w:rsidR="005031E7" w:rsidRDefault="00844CDA" w:rsidP="00445BA8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lang w:eastAsia="en-GB" w:bidi="ar-SA"/>
        </w:rPr>
        <w:t>A P</w:t>
      </w:r>
      <w:r w:rsidR="00806D9D">
        <w:rPr>
          <w:rFonts w:eastAsia="MS Mincho"/>
          <w:lang w:eastAsia="en-GB" w:bidi="ar-SA"/>
        </w:rPr>
        <w:t>ers</w:t>
      </w:r>
      <w:r>
        <w:rPr>
          <w:rFonts w:eastAsia="MS Mincho"/>
          <w:lang w:eastAsia="en-GB" w:bidi="ar-SA"/>
        </w:rPr>
        <w:t>on could also be a member of a C</w:t>
      </w:r>
      <w:r w:rsidR="00806D9D">
        <w:rPr>
          <w:rFonts w:eastAsia="MS Mincho"/>
          <w:lang w:eastAsia="en-GB" w:bidi="ar-SA"/>
        </w:rPr>
        <w:t>ar drivers</w:t>
      </w:r>
      <w:r w:rsidR="00985FD5">
        <w:rPr>
          <w:rFonts w:eastAsia="MS Mincho"/>
          <w:lang w:eastAsia="en-GB" w:bidi="ar-SA"/>
        </w:rPr>
        <w:t>’</w:t>
      </w:r>
      <w:r w:rsidR="00806D9D">
        <w:rPr>
          <w:rFonts w:eastAsia="MS Mincho"/>
          <w:lang w:eastAsia="en-GB" w:bidi="ar-SA"/>
        </w:rPr>
        <w:t xml:space="preserve"> club</w:t>
      </w:r>
      <w:r>
        <w:rPr>
          <w:rFonts w:eastAsia="MS Mincho"/>
          <w:lang w:eastAsia="en-GB" w:bidi="ar-SA"/>
        </w:rPr>
        <w:t xml:space="preserve">, </w:t>
      </w:r>
      <w:r w:rsidR="00012240">
        <w:rPr>
          <w:rFonts w:eastAsia="MS Mincho"/>
          <w:lang w:eastAsia="en-GB" w:bidi="ar-SA"/>
        </w:rPr>
        <w:t>a</w:t>
      </w:r>
      <w:r w:rsidR="00454509">
        <w:rPr>
          <w:rFonts w:eastAsia="MS Mincho"/>
          <w:lang w:eastAsia="en-GB" w:bidi="ar-SA"/>
        </w:rPr>
        <w:t xml:space="preserve"> </w:t>
      </w:r>
      <w:r w:rsidR="00454509" w:rsidRPr="00844CDA">
        <w:rPr>
          <w:rFonts w:eastAsia="MS Mincho"/>
          <w:b/>
          <w:lang w:eastAsia="en-GB" w:bidi="ar-SA"/>
        </w:rPr>
        <w:t>'</w:t>
      </w:r>
      <w:r w:rsidR="00012240" w:rsidRPr="00844CDA">
        <w:rPr>
          <w:rFonts w:eastAsia="MS Mincho"/>
          <w:b/>
          <w:lang w:eastAsia="en-GB" w:bidi="ar-SA"/>
        </w:rPr>
        <w:t>linked to</w:t>
      </w:r>
      <w:r w:rsidR="00454509" w:rsidRPr="00844CDA">
        <w:rPr>
          <w:rFonts w:eastAsia="MS Mincho"/>
          <w:b/>
          <w:lang w:eastAsia="en-GB" w:bidi="ar-SA"/>
        </w:rPr>
        <w:t>'</w:t>
      </w:r>
      <w:r>
        <w:rPr>
          <w:rFonts w:eastAsia="MS Mincho"/>
          <w:lang w:eastAsia="en-GB" w:bidi="ar-SA"/>
        </w:rPr>
        <w:t xml:space="preserve"> relationship</w:t>
      </w:r>
      <w:r w:rsidR="00806D9D">
        <w:rPr>
          <w:rFonts w:eastAsia="MS Mincho"/>
          <w:lang w:eastAsia="en-GB" w:bidi="ar-SA"/>
        </w:rPr>
        <w:t>, so would be ass</w:t>
      </w:r>
      <w:r w:rsidR="00454509">
        <w:rPr>
          <w:rFonts w:eastAsia="MS Mincho"/>
          <w:lang w:eastAsia="en-GB" w:bidi="ar-SA"/>
        </w:rPr>
        <w:t>ociated with both classes via</w:t>
      </w:r>
      <w:r>
        <w:rPr>
          <w:rFonts w:eastAsia="MS Mincho"/>
          <w:lang w:eastAsia="en-GB" w:bidi="ar-SA"/>
        </w:rPr>
        <w:t xml:space="preserve"> aggregation</w:t>
      </w:r>
      <w:r w:rsidR="00806D9D">
        <w:rPr>
          <w:rFonts w:eastAsia="MS Mincho"/>
          <w:lang w:eastAsia="en-GB" w:bidi="ar-SA"/>
        </w:rPr>
        <w:t>:</w:t>
      </w:r>
    </w:p>
    <w:p w:rsidR="00806D9D" w:rsidRDefault="00806D9D" w:rsidP="00445BA8">
      <w:pPr>
        <w:pStyle w:val="NoSpacing"/>
        <w:rPr>
          <w:rFonts w:eastAsia="MS Mincho"/>
          <w:lang w:eastAsia="en-GB" w:bidi="ar-SA"/>
        </w:rPr>
      </w:pPr>
    </w:p>
    <w:p w:rsidR="00806D9D" w:rsidRDefault="00E8288E" w:rsidP="00445BA8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noProof/>
          <w:lang w:eastAsia="en-GB" w:bidi="ar-SA"/>
        </w:rPr>
        <mc:AlternateContent>
          <mc:Choice Requires="wpc">
            <w:drawing>
              <wp:inline distT="0" distB="0" distL="0" distR="0">
                <wp:extent cx="6645910" cy="1036955"/>
                <wp:effectExtent l="0" t="10795" r="2540" b="9525"/>
                <wp:docPr id="172" name="Canvas 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71353" y="0"/>
                            <a:ext cx="1045808" cy="382279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871353" y="382279"/>
                            <a:ext cx="1045808" cy="316719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871353" y="697151"/>
                            <a:ext cx="1045808" cy="337957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79"/>
                        <wps:cNvCnPr>
                          <a:cxnSpLocks noChangeShapeType="1"/>
                        </wps:cNvCnPr>
                        <wps:spPr bwMode="auto">
                          <a:xfrm>
                            <a:off x="3896165" y="491238"/>
                            <a:ext cx="404293" cy="923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196264" y="82181"/>
                            <a:ext cx="543672" cy="300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2D4C3B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>Car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" name="AutoShape 191"/>
                        <wps:cNvSpPr>
                          <a:spLocks noChangeArrowheads="1"/>
                        </wps:cNvSpPr>
                        <wps:spPr bwMode="auto">
                          <a:xfrm>
                            <a:off x="4300458" y="382279"/>
                            <a:ext cx="429215" cy="226228"/>
                          </a:xfrm>
                          <a:prstGeom prst="diamond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4756441" y="0"/>
                            <a:ext cx="1045808" cy="382279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4756441" y="382279"/>
                            <a:ext cx="1045808" cy="316719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4756441" y="697151"/>
                            <a:ext cx="1045808" cy="339804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5015816" y="82181"/>
                            <a:ext cx="544595" cy="300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2D4C3B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777D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>lub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849434" y="0"/>
                            <a:ext cx="1046731" cy="382279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2849434" y="382279"/>
                            <a:ext cx="1046731" cy="316719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2849434" y="697151"/>
                            <a:ext cx="1046731" cy="337957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3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974045" y="82181"/>
                            <a:ext cx="806740" cy="300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FD5" w:rsidRPr="00777D1A" w:rsidRDefault="00985FD5" w:rsidP="002D4C3B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" name="AutoShape 200"/>
                        <wps:cNvSpPr>
                          <a:spLocks noChangeArrowheads="1"/>
                        </wps:cNvSpPr>
                        <wps:spPr bwMode="auto">
                          <a:xfrm>
                            <a:off x="1917160" y="382279"/>
                            <a:ext cx="456906" cy="226228"/>
                          </a:xfrm>
                          <a:prstGeom prst="diamond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01"/>
                        <wps:cNvCnPr>
                          <a:cxnSpLocks noChangeShapeType="1"/>
                        </wps:cNvCnPr>
                        <wps:spPr bwMode="auto">
                          <a:xfrm>
                            <a:off x="2354683" y="492161"/>
                            <a:ext cx="494751" cy="923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72" o:spid="_x0000_s1098" editas="canvas" style="width:523.3pt;height:81.65pt;mso-position-horizontal-relative:char;mso-position-vertical-relative:line" coordsize="66459,10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">
                <v:shape id="_x0000_s1099" type="#_x0000_t75" style="position:absolute;width:66459;height:10369;visibility:visible;mso-wrap-style:square">
                  <v:fill o:detectmouseclick="t"/>
                  <v:path o:connecttype="none"/>
                </v:shape>
                <v:rect id="Rectangle 174" o:spid="_x0000_s1100" style="position:absolute;left:8713;width:10458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" fillcolor="#d8d8d8" strokeweight=".0012mm">
                  <v:stroke joinstyle="round" endcap="round"/>
                </v:rect>
                <v:rect id="Rectangle 175" o:spid="_x0000_s1101" style="position:absolute;left:8713;top:3822;width:10458;height:3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" fillcolor="#d8d8d8" strokeweight=".0012mm">
                  <v:stroke joinstyle="round" endcap="round"/>
                </v:rect>
                <v:rect id="Rectangle 176" o:spid="_x0000_s1102" style="position:absolute;left:8713;top:6971;width:10458;height: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" fillcolor="#d8d8d8" strokeweight=".0012mm">
                  <v:stroke joinstyle="round" endcap="round"/>
                </v:rect>
                <v:shape id="AutoShape 179" o:spid="_x0000_s1103" type="#_x0000_t32" style="position:absolute;left:38961;top:4912;width:4043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" strokeweight="1.25pt"/>
                <v:rect id="Rectangle 180" o:spid="_x0000_s1104" style="position:absolute;left:11962;top:821;width:5437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985FD5" w:rsidRPr="00777D1A" w:rsidRDefault="00985FD5" w:rsidP="002D4C3B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Car</w:t>
                        </w:r>
                      </w:p>
                    </w:txbxContent>
                  </v:textbox>
                </v:rect>
                <v:shape id="AutoShape 191" o:spid="_x0000_s1105" type="#_x0000_t4" style="position:absolute;left:43004;top:3822;width:4292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" filled="f" fillcolor="black" strokeweight="1.5pt"/>
                <v:rect id="Rectangle 192" o:spid="_x0000_s1106" style="position:absolute;left:47564;width:10458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" fillcolor="#d8d8d8" strokeweight=".0012mm">
                  <v:stroke joinstyle="round" endcap="round"/>
                </v:rect>
                <v:rect id="Rectangle 193" o:spid="_x0000_s1107" style="position:absolute;left:47564;top:3822;width:10458;height:3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" fillcolor="#d8d8d8" strokeweight=".0012mm">
                  <v:stroke joinstyle="round" endcap="round"/>
                </v:rect>
                <v:rect id="Rectangle 194" o:spid="_x0000_s1108" style="position:absolute;left:47564;top:6971;width:10458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" fillcolor="#d8d8d8" strokeweight=".0012mm">
                  <v:stroke joinstyle="round" endcap="round"/>
                </v:rect>
                <v:rect id="Rectangle 195" o:spid="_x0000_s1109" style="position:absolute;left:50158;top:821;width:5446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985FD5" w:rsidRPr="00777D1A" w:rsidRDefault="00985FD5" w:rsidP="002D4C3B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77D1A"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C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lub</w:t>
                        </w:r>
                      </w:p>
                    </w:txbxContent>
                  </v:textbox>
                </v:rect>
                <v:rect id="Rectangle 196" o:spid="_x0000_s1110" style="position:absolute;left:28494;width:10467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" fillcolor="#d8d8d8" strokeweight=".0012mm">
                  <v:stroke joinstyle="round" endcap="round"/>
                </v:rect>
                <v:rect id="Rectangle 197" o:spid="_x0000_s1111" style="position:absolute;left:28494;top:3822;width:10467;height:3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" fillcolor="#d8d8d8" strokeweight=".0012mm">
                  <v:stroke joinstyle="round" endcap="round"/>
                </v:rect>
                <v:rect id="Rectangle 198" o:spid="_x0000_s1112" style="position:absolute;left:28494;top:6971;width:10467;height: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" fillcolor="#d8d8d8" strokeweight=".0012mm">
                  <v:stroke joinstyle="round" endcap="round"/>
                </v:rect>
                <v:rect id="Rectangle 199" o:spid="_x0000_s1113" style="position:absolute;left:29740;top:821;width:8067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985FD5" w:rsidRPr="00777D1A" w:rsidRDefault="00985FD5" w:rsidP="002D4C3B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  <w:sz w:val="34"/>
                            <w:szCs w:val="34"/>
                          </w:rPr>
                          <w:t>Person</w:t>
                        </w:r>
                      </w:p>
                    </w:txbxContent>
                  </v:textbox>
                </v:rect>
                <v:shape id="AutoShape 200" o:spid="_x0000_s1114" type="#_x0000_t4" style="position:absolute;left:19171;top:3822;width:4569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" filled="f" fillcolor="black" strokeweight="1.5pt"/>
                <v:shape id="AutoShape 201" o:spid="_x0000_s1115" type="#_x0000_t32" style="position:absolute;left:23546;top:4921;width:4948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" strokeweight="1.25pt"/>
                <w10:anchorlock/>
              </v:group>
            </w:pict>
          </mc:Fallback>
        </mc:AlternateContent>
      </w:r>
    </w:p>
    <w:p w:rsidR="005031E7" w:rsidRDefault="005031E7" w:rsidP="00445BA8">
      <w:pPr>
        <w:pStyle w:val="NoSpacing"/>
        <w:rPr>
          <w:rFonts w:eastAsia="MS Mincho"/>
          <w:lang w:eastAsia="en-GB" w:bidi="ar-SA"/>
        </w:rPr>
      </w:pPr>
    </w:p>
    <w:p w:rsidR="006C4D1C" w:rsidRDefault="006C4D1C" w:rsidP="00445BA8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lang w:eastAsia="en-GB" w:bidi="ar-SA"/>
        </w:rPr>
        <w:t>The Person can get out of the Car and/or leave the Club, and they will still exist</w:t>
      </w:r>
      <w:r w:rsidR="00844CDA">
        <w:rPr>
          <w:rFonts w:eastAsia="MS Mincho"/>
          <w:lang w:eastAsia="en-GB" w:bidi="ar-SA"/>
        </w:rPr>
        <w:t>.</w:t>
      </w:r>
      <w:r>
        <w:rPr>
          <w:rFonts w:eastAsia="MS Mincho"/>
          <w:lang w:eastAsia="en-GB" w:bidi="ar-SA"/>
        </w:rPr>
        <w:t xml:space="preserve"> </w:t>
      </w:r>
      <w:r w:rsidR="00844CDA">
        <w:rPr>
          <w:rFonts w:eastAsia="MS Mincho"/>
          <w:lang w:eastAsia="en-GB" w:bidi="ar-SA"/>
        </w:rPr>
        <w:t>T</w:t>
      </w:r>
      <w:r>
        <w:rPr>
          <w:rFonts w:eastAsia="MS Mincho"/>
          <w:lang w:eastAsia="en-GB" w:bidi="ar-SA"/>
        </w:rPr>
        <w:t xml:space="preserve">hen they, or another Person, could be added as driver to the Car again. </w:t>
      </w:r>
      <w:r w:rsidR="00844CDA">
        <w:rPr>
          <w:rFonts w:eastAsia="MS Mincho"/>
          <w:lang w:eastAsia="en-GB" w:bidi="ar-SA"/>
        </w:rPr>
        <w:t xml:space="preserve"> </w:t>
      </w:r>
      <w:r>
        <w:rPr>
          <w:rFonts w:eastAsia="MS Mincho"/>
          <w:lang w:eastAsia="en-GB" w:bidi="ar-SA"/>
        </w:rPr>
        <w:t>If the Car is crushed or the Club disbanded then</w:t>
      </w:r>
      <w:r w:rsidR="00844CDA">
        <w:rPr>
          <w:rFonts w:eastAsia="MS Mincho"/>
          <w:lang w:eastAsia="en-GB" w:bidi="ar-SA"/>
        </w:rPr>
        <w:t>,</w:t>
      </w:r>
      <w:r>
        <w:rPr>
          <w:rFonts w:eastAsia="MS Mincho"/>
          <w:lang w:eastAsia="en-GB" w:bidi="ar-SA"/>
        </w:rPr>
        <w:t xml:space="preserve"> again, the Person will continue to exist </w:t>
      </w:r>
      <w:r w:rsidR="00C447DF">
        <w:rPr>
          <w:rFonts w:eastAsia="MS Mincho"/>
          <w:lang w:eastAsia="en-GB" w:bidi="ar-SA"/>
        </w:rPr>
        <w:t>independent</w:t>
      </w:r>
      <w:r w:rsidR="00844CDA">
        <w:rPr>
          <w:rFonts w:eastAsia="MS Mincho"/>
          <w:lang w:eastAsia="en-GB" w:bidi="ar-SA"/>
        </w:rPr>
        <w:t>ly of the</w:t>
      </w:r>
      <w:r>
        <w:rPr>
          <w:rFonts w:eastAsia="MS Mincho"/>
          <w:lang w:eastAsia="en-GB" w:bidi="ar-SA"/>
        </w:rPr>
        <w:t>s</w:t>
      </w:r>
      <w:r w:rsidR="00844CDA">
        <w:rPr>
          <w:rFonts w:eastAsia="MS Mincho"/>
          <w:lang w:eastAsia="en-GB" w:bidi="ar-SA"/>
        </w:rPr>
        <w:t>e events</w:t>
      </w:r>
      <w:r>
        <w:rPr>
          <w:rFonts w:eastAsia="MS Mincho"/>
          <w:lang w:eastAsia="en-GB" w:bidi="ar-SA"/>
        </w:rPr>
        <w:t xml:space="preserve">, i.e. </w:t>
      </w:r>
      <w:r w:rsidR="00844CDA">
        <w:rPr>
          <w:rFonts w:eastAsia="MS Mincho"/>
          <w:lang w:eastAsia="en-GB" w:bidi="ar-SA"/>
        </w:rPr>
        <w:t xml:space="preserve">they </w:t>
      </w:r>
      <w:r>
        <w:rPr>
          <w:rFonts w:eastAsia="MS Mincho"/>
          <w:lang w:eastAsia="en-GB" w:bidi="ar-SA"/>
        </w:rPr>
        <w:t xml:space="preserve">would </w:t>
      </w:r>
      <w:r w:rsidR="00844CDA">
        <w:rPr>
          <w:rFonts w:eastAsia="MS Mincho"/>
          <w:lang w:eastAsia="en-GB" w:bidi="ar-SA"/>
        </w:rPr>
        <w:t>still exist</w:t>
      </w:r>
      <w:r>
        <w:rPr>
          <w:rFonts w:eastAsia="MS Mincho"/>
          <w:lang w:eastAsia="en-GB" w:bidi="ar-SA"/>
        </w:rPr>
        <w:t xml:space="preserve"> </w:t>
      </w:r>
      <w:r w:rsidR="00844CDA">
        <w:rPr>
          <w:rFonts w:eastAsia="MS Mincho"/>
          <w:lang w:eastAsia="en-GB" w:bidi="ar-SA"/>
        </w:rPr>
        <w:t xml:space="preserve">even </w:t>
      </w:r>
      <w:r>
        <w:rPr>
          <w:rFonts w:eastAsia="MS Mincho"/>
          <w:lang w:eastAsia="en-GB" w:bidi="ar-SA"/>
        </w:rPr>
        <w:t>if the Car or Club is deleted.</w:t>
      </w:r>
    </w:p>
    <w:p w:rsidR="006C4D1C" w:rsidRDefault="006C4D1C" w:rsidP="00FD7867">
      <w:pPr>
        <w:pStyle w:val="NoSpacing"/>
        <w:rPr>
          <w:rFonts w:eastAsia="MS Mincho"/>
          <w:lang w:eastAsia="en-GB" w:bidi="ar-SA"/>
        </w:rPr>
      </w:pPr>
    </w:p>
    <w:p w:rsidR="00FD7867" w:rsidRDefault="00FD7867" w:rsidP="00FD7867">
      <w:pPr>
        <w:pStyle w:val="NoSpacing"/>
      </w:pPr>
    </w:p>
    <w:p w:rsidR="00FD7867" w:rsidRDefault="00454509" w:rsidP="00D53912">
      <w:pPr>
        <w:pStyle w:val="Heading2"/>
      </w:pPr>
      <w:r>
        <w:br w:type="page"/>
      </w:r>
      <w:r w:rsidR="00FD7867">
        <w:lastRenderedPageBreak/>
        <w:t>Using Composition and Aggregation</w:t>
      </w:r>
    </w:p>
    <w:p w:rsidR="00FD7867" w:rsidRDefault="00FD7867" w:rsidP="00FD7867">
      <w:pPr>
        <w:pStyle w:val="NoSpacing"/>
      </w:pPr>
    </w:p>
    <w:p w:rsidR="00FD7867" w:rsidRDefault="00FD7867" w:rsidP="00FD7867">
      <w:pPr>
        <w:pStyle w:val="NoSpacing"/>
      </w:pPr>
      <w:r>
        <w:t xml:space="preserve">With a relationship between classes based on composition you will generally find that the child object is created and managed by the parent class. </w:t>
      </w:r>
      <w:r w:rsidR="001329F2">
        <w:t xml:space="preserve"> </w:t>
      </w:r>
      <w:r>
        <w:t>So</w:t>
      </w:r>
      <w:r w:rsidR="001329F2">
        <w:t>,</w:t>
      </w:r>
      <w:r>
        <w:t xml:space="preserve"> for the Car and Engine example</w:t>
      </w:r>
      <w:r w:rsidR="001329F2">
        <w:t>,</w:t>
      </w:r>
      <w:r>
        <w:t xml:space="preserve"> the Engine </w:t>
      </w:r>
      <w:r w:rsidR="00364DA3">
        <w:t>could</w:t>
      </w:r>
      <w:r w:rsidR="001329F2">
        <w:t xml:space="preserve"> be declared </w:t>
      </w:r>
      <w:r w:rsidR="007F4CA7">
        <w:t xml:space="preserve">using a normal non-pointer member attribute </w:t>
      </w:r>
      <w:r w:rsidR="00364DA3">
        <w:t>like so</w:t>
      </w:r>
      <w:r>
        <w:t>:</w:t>
      </w:r>
    </w:p>
    <w:p w:rsidR="00364DA3" w:rsidRDefault="00364DA3" w:rsidP="00FD7867">
      <w:pPr>
        <w:pStyle w:val="NoSpacing"/>
      </w:pPr>
    </w:p>
    <w:p w:rsidR="00FD7867" w:rsidRPr="00FD7867" w:rsidRDefault="00364DA3" w:rsidP="00FD7867">
      <w:pPr>
        <w:pStyle w:val="icode"/>
      </w:pPr>
      <w:r>
        <w:t>// Engine.h</w:t>
      </w:r>
    </w:p>
    <w:p w:rsidR="00FD7867" w:rsidRPr="00FD7867" w:rsidRDefault="00FD7867" w:rsidP="00FD7867">
      <w:pPr>
        <w:pStyle w:val="icode"/>
      </w:pPr>
      <w:r w:rsidRPr="00FD7867">
        <w:t>class Engine</w:t>
      </w:r>
    </w:p>
    <w:p w:rsidR="00FD7867" w:rsidRPr="00FD7867" w:rsidRDefault="00FD7867" w:rsidP="00FD7867">
      <w:pPr>
        <w:pStyle w:val="icode"/>
      </w:pPr>
      <w:r w:rsidRPr="00FD7867">
        <w:t>{</w:t>
      </w:r>
    </w:p>
    <w:p w:rsidR="00FD7867" w:rsidRPr="00FD7867" w:rsidRDefault="00FD7867" w:rsidP="00FD7867">
      <w:pPr>
        <w:pStyle w:val="icode"/>
      </w:pPr>
      <w:r w:rsidRPr="00FD7867">
        <w:t>private:</w:t>
      </w:r>
    </w:p>
    <w:p w:rsidR="00FD7867" w:rsidRPr="00FD7867" w:rsidRDefault="00FD7867" w:rsidP="00FD7867">
      <w:pPr>
        <w:pStyle w:val="icode"/>
      </w:pPr>
      <w:r w:rsidRPr="00FD7867">
        <w:tab/>
        <w:t>float m_size;</w:t>
      </w:r>
    </w:p>
    <w:p w:rsidR="00FD7867" w:rsidRPr="00FD7867" w:rsidRDefault="00FD7867" w:rsidP="00FD7867">
      <w:pPr>
        <w:pStyle w:val="icode"/>
      </w:pPr>
    </w:p>
    <w:p w:rsidR="00FD7867" w:rsidRPr="00FD7867" w:rsidRDefault="00FD7867" w:rsidP="00FD7867">
      <w:pPr>
        <w:pStyle w:val="icode"/>
      </w:pPr>
      <w:r w:rsidRPr="00FD7867">
        <w:t>... etc</w:t>
      </w:r>
    </w:p>
    <w:p w:rsidR="00FD7867" w:rsidRPr="00FD7867" w:rsidRDefault="00FD7867" w:rsidP="00FD7867">
      <w:pPr>
        <w:pStyle w:val="icode"/>
      </w:pPr>
      <w:r w:rsidRPr="00FD7867">
        <w:t>};</w:t>
      </w:r>
    </w:p>
    <w:p w:rsidR="00364DA3" w:rsidRPr="00454509" w:rsidRDefault="00364DA3" w:rsidP="00364DA3">
      <w:pPr>
        <w:pStyle w:val="NoSpacing"/>
        <w:rPr>
          <w:rFonts w:eastAsia="MS Mincho"/>
          <w:sz w:val="10"/>
        </w:rPr>
      </w:pPr>
    </w:p>
    <w:p w:rsidR="00364DA3" w:rsidRDefault="00364DA3" w:rsidP="00FD7867">
      <w:pPr>
        <w:pStyle w:val="icode"/>
      </w:pPr>
      <w:r>
        <w:t>// Car.h</w:t>
      </w:r>
    </w:p>
    <w:p w:rsidR="00FD7867" w:rsidRPr="00FD7867" w:rsidRDefault="00FD7867" w:rsidP="00FD7867">
      <w:pPr>
        <w:pStyle w:val="icode"/>
      </w:pPr>
      <w:r w:rsidRPr="00FD7867">
        <w:t>class Car</w:t>
      </w:r>
    </w:p>
    <w:p w:rsidR="00FD7867" w:rsidRPr="00FD7867" w:rsidRDefault="00FD7867" w:rsidP="00FD7867">
      <w:pPr>
        <w:pStyle w:val="icode"/>
      </w:pPr>
      <w:r w:rsidRPr="00FD7867">
        <w:t>{</w:t>
      </w:r>
    </w:p>
    <w:p w:rsidR="00FD7867" w:rsidRPr="00FD7867" w:rsidRDefault="00FD7867" w:rsidP="00FD7867">
      <w:pPr>
        <w:pStyle w:val="icode"/>
      </w:pPr>
      <w:r w:rsidRPr="00FD7867">
        <w:t>private:</w:t>
      </w:r>
    </w:p>
    <w:p w:rsidR="00FD7867" w:rsidRPr="00FD7867" w:rsidRDefault="00FD7867" w:rsidP="00FD7867">
      <w:pPr>
        <w:pStyle w:val="icode"/>
      </w:pPr>
      <w:r w:rsidRPr="00FD7867">
        <w:tab/>
      </w:r>
      <w:r w:rsidRPr="00364DA3">
        <w:rPr>
          <w:highlight w:val="yellow"/>
        </w:rPr>
        <w:t>Engine m_the_engine;</w:t>
      </w:r>
      <w:r w:rsidR="00364DA3">
        <w:t xml:space="preserve"> // composition using normal </w:t>
      </w:r>
      <w:r w:rsidR="007F4CA7">
        <w:t>member attribute</w:t>
      </w:r>
    </w:p>
    <w:p w:rsidR="00FD7867" w:rsidRPr="00FD7867" w:rsidRDefault="00FD7867" w:rsidP="00FD7867">
      <w:pPr>
        <w:pStyle w:val="icode"/>
      </w:pPr>
    </w:p>
    <w:p w:rsidR="00FD7867" w:rsidRPr="00FD7867" w:rsidRDefault="00FD7867" w:rsidP="00FD7867">
      <w:pPr>
        <w:pStyle w:val="icode"/>
      </w:pPr>
      <w:r w:rsidRPr="00FD7867">
        <w:t>... etc</w:t>
      </w:r>
    </w:p>
    <w:p w:rsidR="00FD7867" w:rsidRPr="00FD7867" w:rsidRDefault="00FD7867" w:rsidP="00FD7867">
      <w:pPr>
        <w:pStyle w:val="icode"/>
      </w:pPr>
      <w:r w:rsidRPr="00FD7867">
        <w:t>};</w:t>
      </w:r>
    </w:p>
    <w:p w:rsidR="00FD7867" w:rsidRDefault="00FD7867" w:rsidP="00FD7867">
      <w:pPr>
        <w:pStyle w:val="NoSpacing"/>
      </w:pPr>
    </w:p>
    <w:p w:rsidR="00FD7867" w:rsidRDefault="00364DA3" w:rsidP="00FD7867">
      <w:pPr>
        <w:pStyle w:val="NoSpacing"/>
      </w:pPr>
      <w:r>
        <w:t xml:space="preserve">Here the Engine attribute </w:t>
      </w:r>
      <w:r w:rsidR="001329F2">
        <w:t xml:space="preserve">contained in Car </w:t>
      </w:r>
      <w:r>
        <w:t>will be initialised with the Engine default constructor</w:t>
      </w:r>
      <w:r w:rsidR="001329F2">
        <w:t>,</w:t>
      </w:r>
      <w:r>
        <w:t xml:space="preserve"> when the Car object is destroyed it will be automatically deleted. </w:t>
      </w:r>
      <w:r w:rsidR="001329F2">
        <w:t xml:space="preserve"> </w:t>
      </w:r>
      <w:r>
        <w:t>Alternatively</w:t>
      </w:r>
      <w:r w:rsidR="001329F2">
        <w:t>,</w:t>
      </w:r>
      <w:r>
        <w:t xml:space="preserve"> you might need to use dynamic memory allocation</w:t>
      </w:r>
      <w:r w:rsidR="001329F2">
        <w:t xml:space="preserve"> </w:t>
      </w:r>
      <w:r>
        <w:t xml:space="preserve">in which case you would declare the attribute as a pointer, allocate the memory in the </w:t>
      </w:r>
      <w:r w:rsidR="00C447DF">
        <w:t>constructor</w:t>
      </w:r>
      <w:r w:rsidR="001329F2">
        <w:t>(s), and clear</w:t>
      </w:r>
      <w:r>
        <w:t xml:space="preserve"> the memory in the </w:t>
      </w:r>
      <w:r w:rsidR="00C447DF">
        <w:t>destructor</w:t>
      </w:r>
      <w:r>
        <w:t>:</w:t>
      </w:r>
    </w:p>
    <w:p w:rsidR="00364DA3" w:rsidRDefault="00364DA3" w:rsidP="00FD7867">
      <w:pPr>
        <w:pStyle w:val="NoSpacing"/>
      </w:pPr>
    </w:p>
    <w:p w:rsidR="00364DA3" w:rsidRDefault="00364DA3" w:rsidP="00364DA3">
      <w:pPr>
        <w:pStyle w:val="icode"/>
      </w:pPr>
      <w:r>
        <w:t>// Car.h</w:t>
      </w:r>
    </w:p>
    <w:p w:rsidR="00364DA3" w:rsidRPr="00FD7867" w:rsidRDefault="00364DA3" w:rsidP="00364DA3">
      <w:pPr>
        <w:pStyle w:val="icode"/>
      </w:pPr>
      <w:r w:rsidRPr="00FD7867">
        <w:t>class Car</w:t>
      </w:r>
    </w:p>
    <w:p w:rsidR="00364DA3" w:rsidRPr="00FD7867" w:rsidRDefault="00364DA3" w:rsidP="00364DA3">
      <w:pPr>
        <w:pStyle w:val="icode"/>
      </w:pPr>
      <w:r w:rsidRPr="00FD7867">
        <w:t>{</w:t>
      </w:r>
    </w:p>
    <w:p w:rsidR="00364DA3" w:rsidRPr="00FD7867" w:rsidRDefault="00364DA3" w:rsidP="00364DA3">
      <w:pPr>
        <w:pStyle w:val="icode"/>
      </w:pPr>
      <w:r w:rsidRPr="00FD7867">
        <w:t>private:</w:t>
      </w:r>
    </w:p>
    <w:p w:rsidR="00364DA3" w:rsidRPr="00FD7867" w:rsidRDefault="00364DA3" w:rsidP="00364DA3">
      <w:pPr>
        <w:pStyle w:val="icode"/>
      </w:pPr>
      <w:r w:rsidRPr="00FD7867">
        <w:tab/>
      </w:r>
      <w:r w:rsidRPr="00364DA3">
        <w:rPr>
          <w:highlight w:val="yellow"/>
        </w:rPr>
        <w:t>Engine</w:t>
      </w:r>
      <w:r w:rsidR="001329F2">
        <w:rPr>
          <w:highlight w:val="yellow"/>
        </w:rPr>
        <w:t xml:space="preserve"> </w:t>
      </w:r>
      <w:r>
        <w:rPr>
          <w:highlight w:val="yellow"/>
        </w:rPr>
        <w:t>*</w:t>
      </w:r>
      <w:r w:rsidRPr="00364DA3">
        <w:t>m</w:t>
      </w:r>
      <w:r>
        <w:t>_p</w:t>
      </w:r>
      <w:r w:rsidRPr="00364DA3">
        <w:t>_the_engine;</w:t>
      </w:r>
      <w:r>
        <w:t xml:space="preserve">  // composition using pointer variable</w:t>
      </w:r>
    </w:p>
    <w:p w:rsidR="00364DA3" w:rsidRPr="00FD7867" w:rsidRDefault="00364DA3" w:rsidP="00364DA3">
      <w:pPr>
        <w:pStyle w:val="icode"/>
      </w:pPr>
    </w:p>
    <w:p w:rsidR="00364DA3" w:rsidRPr="00FD7867" w:rsidRDefault="00364DA3" w:rsidP="00364DA3">
      <w:pPr>
        <w:pStyle w:val="icode"/>
      </w:pPr>
      <w:r w:rsidRPr="00FD7867">
        <w:t>... etc</w:t>
      </w:r>
    </w:p>
    <w:p w:rsidR="00364DA3" w:rsidRPr="00FD7867" w:rsidRDefault="00364DA3" w:rsidP="00364DA3">
      <w:pPr>
        <w:pStyle w:val="icode"/>
      </w:pPr>
      <w:r w:rsidRPr="00FD7867">
        <w:t>};</w:t>
      </w:r>
    </w:p>
    <w:p w:rsidR="00C447DF" w:rsidRPr="00454509" w:rsidRDefault="00C447DF" w:rsidP="00FD7867">
      <w:pPr>
        <w:pStyle w:val="NoSpacing"/>
        <w:rPr>
          <w:sz w:val="10"/>
        </w:rPr>
      </w:pPr>
    </w:p>
    <w:p w:rsidR="00364DA3" w:rsidRDefault="00364DA3" w:rsidP="00364DA3">
      <w:pPr>
        <w:pStyle w:val="icode"/>
      </w:pPr>
      <w:r>
        <w:t>// Car.cpp</w:t>
      </w:r>
    </w:p>
    <w:p w:rsidR="00364DA3" w:rsidRPr="00364DA3" w:rsidRDefault="00364DA3" w:rsidP="00364DA3">
      <w:pPr>
        <w:pStyle w:val="icode"/>
      </w:pPr>
      <w:r w:rsidRPr="00364DA3">
        <w:t>Car::Car(void)</w:t>
      </w:r>
    </w:p>
    <w:p w:rsidR="00364DA3" w:rsidRPr="00364DA3" w:rsidRDefault="00364DA3" w:rsidP="00364DA3">
      <w:pPr>
        <w:pStyle w:val="icode"/>
      </w:pPr>
      <w:r w:rsidRPr="00364DA3">
        <w:t>{</w:t>
      </w:r>
    </w:p>
    <w:p w:rsidR="00364DA3" w:rsidRPr="00364DA3" w:rsidRDefault="00364DA3" w:rsidP="00364DA3">
      <w:pPr>
        <w:pStyle w:val="icode"/>
      </w:pPr>
      <w:r w:rsidRPr="00364DA3">
        <w:tab/>
        <w:t>m_p_the_engine = new Engine;</w:t>
      </w:r>
    </w:p>
    <w:p w:rsidR="00364DA3" w:rsidRPr="00364DA3" w:rsidRDefault="00364DA3" w:rsidP="00364DA3">
      <w:pPr>
        <w:pStyle w:val="icode"/>
      </w:pPr>
      <w:r w:rsidRPr="00364DA3">
        <w:t>}</w:t>
      </w:r>
    </w:p>
    <w:p w:rsidR="00364DA3" w:rsidRPr="00454509" w:rsidRDefault="00364DA3" w:rsidP="00454509">
      <w:pPr>
        <w:pStyle w:val="NoSpacing"/>
        <w:rPr>
          <w:sz w:val="8"/>
        </w:rPr>
      </w:pPr>
    </w:p>
    <w:p w:rsidR="00364DA3" w:rsidRPr="00364DA3" w:rsidRDefault="00364DA3" w:rsidP="00364DA3">
      <w:pPr>
        <w:pStyle w:val="icode"/>
      </w:pPr>
      <w:r w:rsidRPr="00364DA3">
        <w:t>Car::~Car(void)</w:t>
      </w:r>
    </w:p>
    <w:p w:rsidR="00364DA3" w:rsidRPr="00364DA3" w:rsidRDefault="00364DA3" w:rsidP="00364DA3">
      <w:pPr>
        <w:pStyle w:val="icode"/>
      </w:pPr>
      <w:r w:rsidRPr="00364DA3">
        <w:t>{</w:t>
      </w:r>
    </w:p>
    <w:p w:rsidR="00364DA3" w:rsidRDefault="00364DA3" w:rsidP="00364DA3">
      <w:pPr>
        <w:pStyle w:val="icode"/>
      </w:pPr>
      <w:r w:rsidRPr="00364DA3">
        <w:tab/>
        <w:t>delete m_p_the_engine;</w:t>
      </w:r>
    </w:p>
    <w:p w:rsidR="00152CB2" w:rsidRPr="00364DA3" w:rsidRDefault="00152CB2" w:rsidP="00364DA3">
      <w:pPr>
        <w:pStyle w:val="icode"/>
      </w:pPr>
      <w:r>
        <w:tab/>
      </w:r>
      <w:r w:rsidR="004E1B1A">
        <w:t>m_p_the_engine</w:t>
      </w:r>
      <w:r>
        <w:t xml:space="preserve"> = NULL;</w:t>
      </w:r>
    </w:p>
    <w:p w:rsidR="00364DA3" w:rsidRDefault="00364DA3" w:rsidP="00364DA3">
      <w:pPr>
        <w:pStyle w:val="icode"/>
      </w:pPr>
      <w:r w:rsidRPr="00364DA3">
        <w:t>}</w:t>
      </w:r>
    </w:p>
    <w:p w:rsidR="00364DA3" w:rsidRDefault="00364DA3" w:rsidP="00FD7867">
      <w:pPr>
        <w:pStyle w:val="NoSpacing"/>
      </w:pPr>
    </w:p>
    <w:p w:rsidR="00364DA3" w:rsidRDefault="00364DA3" w:rsidP="00FD7867">
      <w:pPr>
        <w:pStyle w:val="NoSpacing"/>
      </w:pPr>
      <w:r>
        <w:t xml:space="preserve">When the relationship is based on aggregation then the child object is created </w:t>
      </w:r>
      <w:r w:rsidR="00C447DF">
        <w:t>separately</w:t>
      </w:r>
      <w:r>
        <w:t xml:space="preserve"> and assigned to the parent object via a pointer. </w:t>
      </w:r>
      <w:r w:rsidR="001329F2">
        <w:t xml:space="preserve"> F</w:t>
      </w:r>
      <w:r>
        <w:t>or the Person and Car classes</w:t>
      </w:r>
      <w:r w:rsidR="007877CF">
        <w:t xml:space="preserve"> it would be more appropriate to use a pointer</w:t>
      </w:r>
      <w:r w:rsidR="001329F2">
        <w:t xml:space="preserve"> representation as this can</w:t>
      </w:r>
      <w:r w:rsidR="007877CF">
        <w:t xml:space="preserve"> be used to point at </w:t>
      </w:r>
      <w:r w:rsidR="001329F2">
        <w:t>different Person objects as requir</w:t>
      </w:r>
      <w:r w:rsidR="007877CF">
        <w:t>ed</w:t>
      </w:r>
      <w:r>
        <w:t>:</w:t>
      </w:r>
    </w:p>
    <w:p w:rsidR="00364DA3" w:rsidRDefault="00364DA3" w:rsidP="00FD7867">
      <w:pPr>
        <w:pStyle w:val="NoSpacing"/>
      </w:pPr>
    </w:p>
    <w:p w:rsidR="00364DA3" w:rsidRDefault="00364DA3" w:rsidP="00364DA3">
      <w:pPr>
        <w:pStyle w:val="icode"/>
      </w:pPr>
      <w:r>
        <w:t>// Car.h</w:t>
      </w:r>
    </w:p>
    <w:p w:rsidR="00364DA3" w:rsidRPr="00FD7867" w:rsidRDefault="00364DA3" w:rsidP="00364DA3">
      <w:pPr>
        <w:pStyle w:val="icode"/>
      </w:pPr>
      <w:r w:rsidRPr="00FD7867">
        <w:t>class Car</w:t>
      </w:r>
    </w:p>
    <w:p w:rsidR="00364DA3" w:rsidRPr="00FD7867" w:rsidRDefault="00364DA3" w:rsidP="00364DA3">
      <w:pPr>
        <w:pStyle w:val="icode"/>
      </w:pPr>
      <w:r w:rsidRPr="00FD7867">
        <w:t>{</w:t>
      </w:r>
    </w:p>
    <w:p w:rsidR="00364DA3" w:rsidRPr="00FD7867" w:rsidRDefault="00364DA3" w:rsidP="00364DA3">
      <w:pPr>
        <w:pStyle w:val="icode"/>
      </w:pPr>
      <w:r w:rsidRPr="00FD7867">
        <w:t>private:</w:t>
      </w:r>
    </w:p>
    <w:p w:rsidR="00364DA3" w:rsidRPr="00FD7867" w:rsidRDefault="00364DA3" w:rsidP="00364DA3">
      <w:pPr>
        <w:pStyle w:val="icode"/>
      </w:pPr>
      <w:r w:rsidRPr="00FD7867">
        <w:tab/>
      </w:r>
      <w:r>
        <w:rPr>
          <w:highlight w:val="yellow"/>
        </w:rPr>
        <w:t>Person</w:t>
      </w:r>
      <w:r w:rsidR="001329F2">
        <w:rPr>
          <w:highlight w:val="yellow"/>
        </w:rPr>
        <w:t xml:space="preserve"> </w:t>
      </w:r>
      <w:r>
        <w:rPr>
          <w:highlight w:val="yellow"/>
        </w:rPr>
        <w:t>*</w:t>
      </w:r>
      <w:r w:rsidRPr="00364DA3">
        <w:t>m</w:t>
      </w:r>
      <w:r>
        <w:t>_p</w:t>
      </w:r>
      <w:r w:rsidRPr="00364DA3">
        <w:t>_</w:t>
      </w:r>
      <w:r>
        <w:t>driver</w:t>
      </w:r>
      <w:r w:rsidRPr="00364DA3">
        <w:t>;</w:t>
      </w:r>
      <w:r>
        <w:t xml:space="preserve">  // aggregation using pointer variable</w:t>
      </w:r>
    </w:p>
    <w:p w:rsidR="00364DA3" w:rsidRPr="00FD7867" w:rsidRDefault="00364DA3" w:rsidP="00364DA3">
      <w:pPr>
        <w:pStyle w:val="icode"/>
      </w:pPr>
    </w:p>
    <w:p w:rsidR="00364DA3" w:rsidRPr="00FD7867" w:rsidRDefault="00364DA3" w:rsidP="00364DA3">
      <w:pPr>
        <w:pStyle w:val="icode"/>
      </w:pPr>
      <w:r w:rsidRPr="00FD7867">
        <w:t>... etc</w:t>
      </w:r>
    </w:p>
    <w:p w:rsidR="00364DA3" w:rsidRPr="00FD7867" w:rsidRDefault="00364DA3" w:rsidP="00364DA3">
      <w:pPr>
        <w:pStyle w:val="icode"/>
      </w:pPr>
      <w:r w:rsidRPr="00FD7867">
        <w:t>};</w:t>
      </w:r>
    </w:p>
    <w:p w:rsidR="00364DA3" w:rsidRDefault="00364DA3" w:rsidP="00FD7867">
      <w:pPr>
        <w:pStyle w:val="NoSpacing"/>
      </w:pPr>
    </w:p>
    <w:p w:rsidR="00364DA3" w:rsidRDefault="00454509" w:rsidP="00FD7867">
      <w:pPr>
        <w:pStyle w:val="NoSpacing"/>
      </w:pPr>
      <w:r>
        <w:br w:type="page"/>
      </w:r>
      <w:r w:rsidR="00C22878">
        <w:lastRenderedPageBreak/>
        <w:t>The class would then have methods to add and remove a dri</w:t>
      </w:r>
      <w:r w:rsidR="00F12B3A">
        <w:t>ver from the relationship, e.g.</w:t>
      </w:r>
    </w:p>
    <w:p w:rsidR="00C22878" w:rsidRDefault="00C22878" w:rsidP="00FD7867">
      <w:pPr>
        <w:pStyle w:val="NoSpacing"/>
      </w:pPr>
    </w:p>
    <w:p w:rsidR="00D02191" w:rsidRDefault="00D02191" w:rsidP="00D02191">
      <w:pPr>
        <w:pStyle w:val="icode"/>
      </w:pPr>
      <w:r>
        <w:t>// Car.cpp</w:t>
      </w:r>
    </w:p>
    <w:p w:rsidR="00D02191" w:rsidRDefault="00D02191" w:rsidP="00D02191">
      <w:pPr>
        <w:pStyle w:val="icode"/>
      </w:pPr>
      <w:r>
        <w:t>void Car::set_driver(</w:t>
      </w:r>
      <w:r w:rsidR="00F12B3A">
        <w:t>Person *</w:t>
      </w:r>
      <w:r>
        <w:t>driver)</w:t>
      </w:r>
    </w:p>
    <w:p w:rsidR="00D02191" w:rsidRDefault="00D02191" w:rsidP="00D02191">
      <w:pPr>
        <w:pStyle w:val="icode"/>
      </w:pPr>
      <w:r>
        <w:t>{</w:t>
      </w:r>
    </w:p>
    <w:p w:rsidR="00D02191" w:rsidRDefault="00D02191" w:rsidP="00D02191">
      <w:pPr>
        <w:pStyle w:val="icode"/>
      </w:pPr>
      <w:r>
        <w:tab/>
      </w:r>
      <w:r w:rsidRPr="00364DA3">
        <w:t>m</w:t>
      </w:r>
      <w:r>
        <w:t>_p</w:t>
      </w:r>
      <w:r w:rsidRPr="00364DA3">
        <w:t>_</w:t>
      </w:r>
      <w:r>
        <w:t>driver = driver;</w:t>
      </w:r>
    </w:p>
    <w:p w:rsidR="00D02191" w:rsidRDefault="00D02191" w:rsidP="00D02191">
      <w:pPr>
        <w:pStyle w:val="icode"/>
      </w:pPr>
      <w:r>
        <w:t>}</w:t>
      </w:r>
    </w:p>
    <w:p w:rsidR="00D02191" w:rsidRDefault="00D02191" w:rsidP="00454509">
      <w:pPr>
        <w:pStyle w:val="NoSpacing"/>
      </w:pPr>
    </w:p>
    <w:p w:rsidR="00D02191" w:rsidRDefault="00D02191" w:rsidP="00D02191">
      <w:pPr>
        <w:pStyle w:val="icode"/>
      </w:pPr>
      <w:r>
        <w:t>void Car::remove_driver(void)</w:t>
      </w:r>
    </w:p>
    <w:p w:rsidR="00D02191" w:rsidRDefault="00D02191" w:rsidP="00D02191">
      <w:pPr>
        <w:pStyle w:val="icode"/>
      </w:pPr>
      <w:r>
        <w:t>{</w:t>
      </w:r>
    </w:p>
    <w:p w:rsidR="00D02191" w:rsidRDefault="00D02191" w:rsidP="00D02191">
      <w:pPr>
        <w:pStyle w:val="icode"/>
      </w:pPr>
      <w:r>
        <w:tab/>
      </w:r>
      <w:r w:rsidRPr="00364DA3">
        <w:t>m</w:t>
      </w:r>
      <w:r>
        <w:t>_p</w:t>
      </w:r>
      <w:r w:rsidRPr="00364DA3">
        <w:t>_</w:t>
      </w:r>
      <w:r>
        <w:t>driver = NULL;</w:t>
      </w:r>
    </w:p>
    <w:p w:rsidR="00D02191" w:rsidRDefault="00D02191" w:rsidP="00D02191">
      <w:pPr>
        <w:pStyle w:val="icode"/>
      </w:pPr>
      <w:r>
        <w:t>}</w:t>
      </w:r>
    </w:p>
    <w:p w:rsidR="00D02191" w:rsidRDefault="00D02191" w:rsidP="00FD7867">
      <w:pPr>
        <w:pStyle w:val="NoSpacing"/>
      </w:pPr>
    </w:p>
    <w:p w:rsidR="00C22878" w:rsidRDefault="00C22878" w:rsidP="00C22878">
      <w:pPr>
        <w:pStyle w:val="icode"/>
      </w:pPr>
      <w:r>
        <w:t>// main.cpp</w:t>
      </w:r>
    </w:p>
    <w:p w:rsidR="00C22878" w:rsidRDefault="00C22878" w:rsidP="00C22878">
      <w:pPr>
        <w:pStyle w:val="icode"/>
      </w:pPr>
      <w:r>
        <w:t>Car my_car;</w:t>
      </w:r>
    </w:p>
    <w:p w:rsidR="00C22878" w:rsidRDefault="00F12B3A" w:rsidP="00C22878">
      <w:pPr>
        <w:pStyle w:val="icode"/>
      </w:pPr>
      <w:r>
        <w:t>Person mark</w:t>
      </w:r>
      <w:r w:rsidR="00C22878">
        <w:t>;</w:t>
      </w:r>
    </w:p>
    <w:p w:rsidR="00C22878" w:rsidRDefault="00C22878" w:rsidP="00C22878">
      <w:pPr>
        <w:pStyle w:val="icode"/>
      </w:pPr>
    </w:p>
    <w:p w:rsidR="00C22878" w:rsidRDefault="00C22878" w:rsidP="00C22878">
      <w:pPr>
        <w:pStyle w:val="icode"/>
      </w:pPr>
      <w:r>
        <w:t>my_car.</w:t>
      </w:r>
      <w:r w:rsidR="00D02191">
        <w:t>set</w:t>
      </w:r>
      <w:r>
        <w:t>_driver(</w:t>
      </w:r>
      <w:r w:rsidR="007877CF">
        <w:t>&amp;</w:t>
      </w:r>
      <w:r w:rsidR="00F12B3A">
        <w:t>mark</w:t>
      </w:r>
      <w:r>
        <w:t>);</w:t>
      </w:r>
    </w:p>
    <w:p w:rsidR="00C22878" w:rsidRDefault="00C22878" w:rsidP="00C22878">
      <w:pPr>
        <w:pStyle w:val="icode"/>
      </w:pPr>
      <w:r>
        <w:t>...</w:t>
      </w:r>
    </w:p>
    <w:p w:rsidR="00C22878" w:rsidRDefault="00C22878" w:rsidP="00C22878">
      <w:pPr>
        <w:pStyle w:val="icode"/>
      </w:pPr>
      <w:r>
        <w:t>my_car.remove_driver();</w:t>
      </w:r>
    </w:p>
    <w:p w:rsidR="00454509" w:rsidRDefault="00454509" w:rsidP="00C447DF">
      <w:pPr>
        <w:pStyle w:val="Heading2"/>
      </w:pPr>
    </w:p>
    <w:p w:rsidR="00F12B3A" w:rsidRDefault="00F12B3A" w:rsidP="00C447DF">
      <w:pPr>
        <w:pStyle w:val="Heading2"/>
      </w:pPr>
    </w:p>
    <w:p w:rsidR="00D53912" w:rsidRDefault="00D53912" w:rsidP="00C447DF">
      <w:pPr>
        <w:pStyle w:val="Heading2"/>
      </w:pPr>
      <w:r>
        <w:t>Exercises</w:t>
      </w:r>
    </w:p>
    <w:p w:rsidR="00D53912" w:rsidRDefault="00D53912" w:rsidP="00D53912">
      <w:pPr>
        <w:pStyle w:val="NoSpacing"/>
      </w:pPr>
    </w:p>
    <w:p w:rsidR="00454509" w:rsidRPr="00EA4E8D" w:rsidRDefault="00454509" w:rsidP="00454509">
      <w:pPr>
        <w:pStyle w:val="NoSpacing"/>
        <w:rPr>
          <w:b/>
          <w:sz w:val="24"/>
          <w:szCs w:val="24"/>
        </w:rPr>
      </w:pPr>
      <w:r w:rsidRPr="00EA4E8D">
        <w:rPr>
          <w:b/>
          <w:sz w:val="24"/>
          <w:szCs w:val="24"/>
        </w:rPr>
        <w:t>In order to aid understanding of how the exercises work, use the debugger to step through all of the code you write for the exercises.</w:t>
      </w:r>
    </w:p>
    <w:p w:rsidR="00454509" w:rsidRPr="00EA4E8D" w:rsidRDefault="00454509" w:rsidP="00454509">
      <w:pPr>
        <w:pStyle w:val="NoSpacing"/>
        <w:rPr>
          <w:b/>
          <w:sz w:val="24"/>
          <w:szCs w:val="24"/>
        </w:rPr>
      </w:pPr>
    </w:p>
    <w:p w:rsidR="00454509" w:rsidRPr="00EA4E8D" w:rsidRDefault="00454509" w:rsidP="00454509">
      <w:pPr>
        <w:pStyle w:val="NoSpacing"/>
        <w:rPr>
          <w:b/>
          <w:sz w:val="24"/>
          <w:szCs w:val="24"/>
        </w:rPr>
      </w:pPr>
      <w:r w:rsidRPr="00EA4E8D">
        <w:rPr>
          <w:b/>
          <w:sz w:val="24"/>
          <w:szCs w:val="24"/>
        </w:rPr>
        <w:t>You are advised to write notes on all aspects of the tu</w:t>
      </w:r>
      <w:r w:rsidR="00F12B3A">
        <w:rPr>
          <w:b/>
          <w:sz w:val="24"/>
          <w:szCs w:val="24"/>
        </w:rPr>
        <w:t>torial and exercises in your note</w:t>
      </w:r>
      <w:r w:rsidRPr="00EA4E8D">
        <w:rPr>
          <w:b/>
          <w:sz w:val="24"/>
          <w:szCs w:val="24"/>
        </w:rPr>
        <w:t xml:space="preserve">books. </w:t>
      </w:r>
      <w:r w:rsidR="00F12B3A">
        <w:rPr>
          <w:b/>
          <w:sz w:val="24"/>
          <w:szCs w:val="24"/>
        </w:rPr>
        <w:t xml:space="preserve"> </w:t>
      </w:r>
      <w:r w:rsidRPr="00EA4E8D">
        <w:rPr>
          <w:b/>
          <w:sz w:val="24"/>
          <w:szCs w:val="24"/>
        </w:rPr>
        <w:t xml:space="preserve">This can then be used to help with </w:t>
      </w:r>
      <w:r w:rsidR="00F12B3A">
        <w:rPr>
          <w:b/>
          <w:sz w:val="24"/>
          <w:szCs w:val="24"/>
        </w:rPr>
        <w:t>your assignments</w:t>
      </w:r>
      <w:r w:rsidRPr="00EA4E8D">
        <w:rPr>
          <w:b/>
          <w:sz w:val="24"/>
          <w:szCs w:val="24"/>
        </w:rPr>
        <w:t>.</w:t>
      </w:r>
    </w:p>
    <w:p w:rsidR="004878F6" w:rsidRDefault="004878F6" w:rsidP="00D53912">
      <w:pPr>
        <w:pStyle w:val="NoSpacing"/>
      </w:pPr>
    </w:p>
    <w:p w:rsidR="00957875" w:rsidRPr="00957875" w:rsidRDefault="00135BF4" w:rsidP="00957875">
      <w:pPr>
        <w:pStyle w:val="Heading4"/>
      </w:pPr>
      <w:r>
        <w:t xml:space="preserve">Exercise </w:t>
      </w:r>
      <w:r w:rsidR="00454509">
        <w:t>0</w:t>
      </w:r>
      <w:r w:rsidR="00781874">
        <w:t>1</w:t>
      </w:r>
    </w:p>
    <w:p w:rsidR="00C447DF" w:rsidRDefault="00C447DF" w:rsidP="00C447DF">
      <w:pPr>
        <w:pStyle w:val="List1"/>
      </w:pPr>
      <w:r>
        <w:t xml:space="preserve">Create a new project, </w:t>
      </w:r>
      <w:r w:rsidR="0039154D">
        <w:t xml:space="preserve">with the </w:t>
      </w:r>
      <w:r w:rsidR="0039154D" w:rsidRPr="001C33D6">
        <w:rPr>
          <w:b/>
        </w:rPr>
        <w:t>Car.cpp</w:t>
      </w:r>
      <w:r w:rsidR="0039154D">
        <w:t xml:space="preserve"> and </w:t>
      </w:r>
      <w:r w:rsidR="0039154D" w:rsidRPr="001C33D6">
        <w:rPr>
          <w:b/>
        </w:rPr>
        <w:t>Car.h</w:t>
      </w:r>
      <w:r w:rsidR="00141491">
        <w:t xml:space="preserve"> copied from Tutorial 03</w:t>
      </w:r>
      <w:r w:rsidR="0039154D">
        <w:t xml:space="preserve"> Exercise </w:t>
      </w:r>
      <w:r w:rsidR="00454509">
        <w:t>0</w:t>
      </w:r>
      <w:r w:rsidR="0039154D">
        <w:t>1.</w:t>
      </w:r>
    </w:p>
    <w:p w:rsidR="006C4D1C" w:rsidRDefault="003A22FB" w:rsidP="006C4D1C">
      <w:pPr>
        <w:pStyle w:val="List1"/>
      </w:pPr>
      <w:r>
        <w:t xml:space="preserve">Create a structure, named how you like, in </w:t>
      </w:r>
      <w:r w:rsidRPr="003A22FB">
        <w:rPr>
          <w:b/>
        </w:rPr>
        <w:t>main.cpp</w:t>
      </w:r>
      <w:r>
        <w:t xml:space="preserve"> that has two members - a Car object and a pointer to a Car object.</w:t>
      </w:r>
    </w:p>
    <w:p w:rsidR="003A22FB" w:rsidRDefault="003A22FB" w:rsidP="006C4D1C">
      <w:pPr>
        <w:pStyle w:val="List1"/>
      </w:pPr>
      <w:r>
        <w:t xml:space="preserve">Create a variable using this structure in </w:t>
      </w:r>
      <w:r w:rsidRPr="003A22FB">
        <w:rPr>
          <w:rStyle w:val="inlinecode"/>
        </w:rPr>
        <w:t>main()</w:t>
      </w:r>
      <w:r>
        <w:t>.</w:t>
      </w:r>
    </w:p>
    <w:p w:rsidR="003A22FB" w:rsidRDefault="003A22FB" w:rsidP="006C4D1C">
      <w:pPr>
        <w:pStyle w:val="List1"/>
      </w:pPr>
      <w:r>
        <w:t xml:space="preserve">Use </w:t>
      </w:r>
      <w:r w:rsidRPr="00D02191">
        <w:rPr>
          <w:rStyle w:val="inlinecode"/>
        </w:rPr>
        <w:t>new</w:t>
      </w:r>
      <w:r>
        <w:t xml:space="preserve"> to dynamically allocate memory to the pointer member of the </w:t>
      </w:r>
      <w:r w:rsidRPr="003A22FB">
        <w:rPr>
          <w:rStyle w:val="inlinecode"/>
        </w:rPr>
        <w:t>structure</w:t>
      </w:r>
      <w:r>
        <w:t>.</w:t>
      </w:r>
    </w:p>
    <w:p w:rsidR="003A22FB" w:rsidRDefault="003A22FB" w:rsidP="006C4D1C">
      <w:pPr>
        <w:pStyle w:val="List1"/>
      </w:pPr>
      <w:r>
        <w:t xml:space="preserve">Put breakpoints just before and just after the memory allocation and examine the structure. </w:t>
      </w:r>
      <w:r w:rsidR="00141491">
        <w:t xml:space="preserve"> Write in your note</w:t>
      </w:r>
      <w:r>
        <w:t>book the resu</w:t>
      </w:r>
      <w:r w:rsidR="00141491">
        <w:t>lts</w:t>
      </w:r>
      <w:r>
        <w:t xml:space="preserve"> and explain why the structure members have different values at these different times.</w:t>
      </w:r>
    </w:p>
    <w:p w:rsidR="004D4F5A" w:rsidRDefault="003A22FB" w:rsidP="004D4F5A">
      <w:pPr>
        <w:pStyle w:val="List1"/>
      </w:pPr>
      <w:r>
        <w:t xml:space="preserve">Put a breakpoint in the Car constructor and step through the code. </w:t>
      </w:r>
      <w:r w:rsidR="00141491">
        <w:t xml:space="preserve"> </w:t>
      </w:r>
      <w:r>
        <w:t xml:space="preserve">Make note in your logbook of when the </w:t>
      </w:r>
      <w:r w:rsidR="00144A7C">
        <w:t>constructor</w:t>
      </w:r>
      <w:r>
        <w:t xml:space="preserve"> is called, and explain why the constructor is called at that time.</w:t>
      </w:r>
    </w:p>
    <w:p w:rsidR="004D4F5A" w:rsidRDefault="004D4F5A" w:rsidP="006C4D1C">
      <w:pPr>
        <w:pStyle w:val="List1"/>
      </w:pPr>
      <w:r>
        <w:t xml:space="preserve">Create a five element array of the structure. </w:t>
      </w:r>
      <w:r w:rsidR="00141491">
        <w:t xml:space="preserve"> </w:t>
      </w:r>
      <w:r>
        <w:t xml:space="preserve">Consider how </w:t>
      </w:r>
      <w:r w:rsidR="00144A7C">
        <w:t>you would</w:t>
      </w:r>
      <w:r>
        <w:t xml:space="preserve"> </w:t>
      </w:r>
      <w:r w:rsidR="00144A7C">
        <w:t>initialise</w:t>
      </w:r>
      <w:r>
        <w:t xml:space="preserve"> the Car pointers for every element, and implement.</w:t>
      </w:r>
    </w:p>
    <w:p w:rsidR="004D4F5A" w:rsidRDefault="004D4F5A" w:rsidP="006C4D1C">
      <w:pPr>
        <w:pStyle w:val="List1"/>
      </w:pPr>
      <w:r>
        <w:t xml:space="preserve">Delete all dynamically allocated memory from the structure and the array. </w:t>
      </w:r>
      <w:r w:rsidR="00141491">
        <w:t xml:space="preserve"> </w:t>
      </w:r>
      <w:r>
        <w:t xml:space="preserve">Ensure you set all the pointers to </w:t>
      </w:r>
      <w:r w:rsidRPr="00D02191">
        <w:rPr>
          <w:rStyle w:val="inlinecode"/>
        </w:rPr>
        <w:t>NULL</w:t>
      </w:r>
      <w:r>
        <w:t xml:space="preserve"> after deletion.</w:t>
      </w:r>
    </w:p>
    <w:p w:rsidR="004D4F5A" w:rsidRDefault="004D4F5A" w:rsidP="006C4D1C">
      <w:pPr>
        <w:pStyle w:val="List1"/>
      </w:pPr>
      <w:r>
        <w:t xml:space="preserve">Examine the contents of the structure and the array just after the deletion but before the pointers are set to </w:t>
      </w:r>
      <w:r w:rsidRPr="00D02191">
        <w:rPr>
          <w:rStyle w:val="inlinecode"/>
        </w:rPr>
        <w:t>NULL</w:t>
      </w:r>
      <w:r>
        <w:t xml:space="preserve">. </w:t>
      </w:r>
      <w:r w:rsidR="00141491">
        <w:t xml:space="preserve"> </w:t>
      </w:r>
      <w:r w:rsidR="0039154D">
        <w:t xml:space="preserve">What does this tell you about the validity of the pointer after </w:t>
      </w:r>
      <w:r w:rsidR="0039154D" w:rsidRPr="0039154D">
        <w:rPr>
          <w:rStyle w:val="inlinecode"/>
        </w:rPr>
        <w:t>delete</w:t>
      </w:r>
      <w:r w:rsidR="0039154D">
        <w:t xml:space="preserve"> is called?</w:t>
      </w:r>
    </w:p>
    <w:p w:rsidR="006C4D1C" w:rsidRDefault="006C4D1C" w:rsidP="006C4D1C">
      <w:pPr>
        <w:pStyle w:val="List1"/>
        <w:numPr>
          <w:ilvl w:val="0"/>
          <w:numId w:val="0"/>
        </w:numPr>
        <w:ind w:left="340" w:hanging="170"/>
      </w:pPr>
    </w:p>
    <w:p w:rsidR="004D4F5A" w:rsidRPr="00957875" w:rsidRDefault="004D4F5A" w:rsidP="004D4F5A">
      <w:pPr>
        <w:pStyle w:val="Heading4"/>
      </w:pPr>
      <w:r>
        <w:t xml:space="preserve">Exercise </w:t>
      </w:r>
      <w:r w:rsidR="00454509">
        <w:t>0</w:t>
      </w:r>
      <w:r>
        <w:t>2</w:t>
      </w:r>
    </w:p>
    <w:p w:rsidR="006C4D1C" w:rsidRDefault="004D4F5A" w:rsidP="004D4F5A">
      <w:pPr>
        <w:pStyle w:val="List1"/>
        <w:numPr>
          <w:ilvl w:val="0"/>
          <w:numId w:val="20"/>
        </w:numPr>
      </w:pPr>
      <w:r>
        <w:t xml:space="preserve">Create a new project </w:t>
      </w:r>
      <w:r w:rsidR="0039154D">
        <w:t xml:space="preserve">with the </w:t>
      </w:r>
      <w:r w:rsidR="0039154D" w:rsidRPr="001C33D6">
        <w:rPr>
          <w:b/>
        </w:rPr>
        <w:t>Car.cpp</w:t>
      </w:r>
      <w:r w:rsidR="0039154D">
        <w:t xml:space="preserve"> and </w:t>
      </w:r>
      <w:r w:rsidR="0039154D" w:rsidRPr="001C33D6">
        <w:rPr>
          <w:b/>
        </w:rPr>
        <w:t>Car.h</w:t>
      </w:r>
      <w:r w:rsidR="0039154D">
        <w:t xml:space="preserve"> copied from Exercise </w:t>
      </w:r>
      <w:r w:rsidR="00454509">
        <w:t>0</w:t>
      </w:r>
      <w:r w:rsidR="0039154D">
        <w:t>1.</w:t>
      </w:r>
      <w:r>
        <w:t xml:space="preserve"> </w:t>
      </w:r>
    </w:p>
    <w:p w:rsidR="004D4F5A" w:rsidRDefault="004D4F5A" w:rsidP="004D4F5A">
      <w:pPr>
        <w:pStyle w:val="List1"/>
        <w:numPr>
          <w:ilvl w:val="0"/>
          <w:numId w:val="20"/>
        </w:numPr>
      </w:pPr>
      <w:r>
        <w:t xml:space="preserve">Create an array of Car pointers, that has a number of </w:t>
      </w:r>
      <w:r w:rsidR="00144A7C">
        <w:t>elements</w:t>
      </w:r>
      <w:r>
        <w:t xml:space="preserve"> equal to the number of constructors you have in your Car class.</w:t>
      </w:r>
    </w:p>
    <w:p w:rsidR="004D4F5A" w:rsidRDefault="004D4F5A" w:rsidP="004D4F5A">
      <w:pPr>
        <w:pStyle w:val="List1"/>
        <w:numPr>
          <w:ilvl w:val="0"/>
          <w:numId w:val="20"/>
        </w:numPr>
      </w:pPr>
      <w:r>
        <w:t>Dynamically create every element with a different constructor.</w:t>
      </w:r>
    </w:p>
    <w:p w:rsidR="004D4F5A" w:rsidRDefault="004D4F5A" w:rsidP="004D4F5A">
      <w:pPr>
        <w:pStyle w:val="List1"/>
        <w:numPr>
          <w:ilvl w:val="0"/>
          <w:numId w:val="20"/>
        </w:numPr>
      </w:pPr>
      <w:r>
        <w:lastRenderedPageBreak/>
        <w:t>Step through the code noting how the elements of the array change after each allocation.</w:t>
      </w:r>
    </w:p>
    <w:p w:rsidR="0039154D" w:rsidRDefault="0039154D" w:rsidP="004D4F5A">
      <w:pPr>
        <w:pStyle w:val="List1"/>
        <w:numPr>
          <w:ilvl w:val="0"/>
          <w:numId w:val="20"/>
        </w:numPr>
      </w:pPr>
      <w:r>
        <w:t>Don't forget to delete every element before the program finishes.</w:t>
      </w:r>
    </w:p>
    <w:p w:rsidR="006C4D1C" w:rsidRDefault="006C4D1C" w:rsidP="006C4D1C">
      <w:pPr>
        <w:pStyle w:val="List1"/>
        <w:numPr>
          <w:ilvl w:val="0"/>
          <w:numId w:val="0"/>
        </w:numPr>
        <w:ind w:left="340" w:hanging="170"/>
      </w:pPr>
    </w:p>
    <w:p w:rsidR="0039154D" w:rsidRPr="00957875" w:rsidRDefault="0039154D" w:rsidP="0039154D">
      <w:pPr>
        <w:pStyle w:val="Heading4"/>
      </w:pPr>
      <w:r>
        <w:t xml:space="preserve">Exercise </w:t>
      </w:r>
      <w:r w:rsidR="00454509">
        <w:t>0</w:t>
      </w:r>
      <w:r>
        <w:t>3</w:t>
      </w:r>
    </w:p>
    <w:p w:rsidR="0039154D" w:rsidRDefault="0039154D" w:rsidP="0039154D">
      <w:pPr>
        <w:pStyle w:val="List1"/>
        <w:numPr>
          <w:ilvl w:val="0"/>
          <w:numId w:val="21"/>
        </w:numPr>
      </w:pPr>
      <w:r>
        <w:t>Create a new project</w:t>
      </w:r>
      <w:r w:rsidR="00141491">
        <w:t xml:space="preserve"> w</w:t>
      </w:r>
      <w:r w:rsidR="00144A7C">
        <w:t>ith</w:t>
      </w:r>
      <w:r>
        <w:t xml:space="preserve"> the </w:t>
      </w:r>
      <w:r w:rsidRPr="001C33D6">
        <w:rPr>
          <w:b/>
        </w:rPr>
        <w:t>Car.cpp</w:t>
      </w:r>
      <w:r>
        <w:t xml:space="preserve"> and </w:t>
      </w:r>
      <w:r w:rsidRPr="001C33D6">
        <w:rPr>
          <w:b/>
        </w:rPr>
        <w:t>Car.h</w:t>
      </w:r>
      <w:r>
        <w:t xml:space="preserve"> copied from Exercise </w:t>
      </w:r>
      <w:r w:rsidR="00454509">
        <w:t>0</w:t>
      </w:r>
      <w:r>
        <w:t xml:space="preserve">1. </w:t>
      </w:r>
    </w:p>
    <w:p w:rsidR="0039154D" w:rsidRDefault="0039154D" w:rsidP="0039154D">
      <w:pPr>
        <w:pStyle w:val="List1"/>
        <w:numPr>
          <w:ilvl w:val="0"/>
          <w:numId w:val="21"/>
        </w:numPr>
      </w:pPr>
      <w:r>
        <w:t xml:space="preserve">Create a new class that represents a </w:t>
      </w:r>
      <w:r w:rsidR="00141491">
        <w:t>G</w:t>
      </w:r>
      <w:r>
        <w:t xml:space="preserve">arage in new </w:t>
      </w:r>
      <w:r w:rsidRPr="0039154D">
        <w:rPr>
          <w:b/>
        </w:rPr>
        <w:t>.cpp</w:t>
      </w:r>
      <w:r>
        <w:t xml:space="preserve"> and </w:t>
      </w:r>
      <w:r w:rsidRPr="0039154D">
        <w:rPr>
          <w:b/>
        </w:rPr>
        <w:t>.h</w:t>
      </w:r>
      <w:r>
        <w:t xml:space="preserve"> files.</w:t>
      </w:r>
    </w:p>
    <w:p w:rsidR="001168B8" w:rsidRDefault="00141491" w:rsidP="001168B8">
      <w:pPr>
        <w:pStyle w:val="List1"/>
        <w:numPr>
          <w:ilvl w:val="0"/>
          <w:numId w:val="21"/>
        </w:numPr>
      </w:pPr>
      <w:r>
        <w:t>The G</w:t>
      </w:r>
      <w:r w:rsidR="0039154D">
        <w:t xml:space="preserve">arage class should have two </w:t>
      </w:r>
      <w:r w:rsidR="001168B8">
        <w:t xml:space="preserve">public </w:t>
      </w:r>
      <w:r w:rsidR="0039154D">
        <w:t>Car pointer objects, called whatever you wish.</w:t>
      </w:r>
    </w:p>
    <w:p w:rsidR="001168B8" w:rsidRDefault="00141491" w:rsidP="0039154D">
      <w:pPr>
        <w:pStyle w:val="List1"/>
        <w:numPr>
          <w:ilvl w:val="0"/>
          <w:numId w:val="21"/>
        </w:numPr>
      </w:pPr>
      <w:r>
        <w:t>Create a G</w:t>
      </w:r>
      <w:r w:rsidR="001168B8">
        <w:t xml:space="preserve">arage object in </w:t>
      </w:r>
      <w:r w:rsidR="001168B8" w:rsidRPr="001168B8">
        <w:rPr>
          <w:rStyle w:val="inlinecode"/>
        </w:rPr>
        <w:t>main()</w:t>
      </w:r>
      <w:r w:rsidR="001168B8">
        <w:t>, and dynamically allocate the memory for the two cars.</w:t>
      </w:r>
    </w:p>
    <w:p w:rsidR="001168B8" w:rsidRDefault="001168B8" w:rsidP="0039154D">
      <w:pPr>
        <w:pStyle w:val="List1"/>
        <w:numPr>
          <w:ilvl w:val="0"/>
          <w:numId w:val="21"/>
        </w:numPr>
      </w:pPr>
      <w:r>
        <w:t xml:space="preserve">Use the object access operators </w:t>
      </w:r>
      <w:r w:rsidRPr="001168B8">
        <w:rPr>
          <w:rStyle w:val="inlinecode"/>
        </w:rPr>
        <w:t>'.'</w:t>
      </w:r>
      <w:r>
        <w:t xml:space="preserve"> and </w:t>
      </w:r>
      <w:r w:rsidRPr="001168B8">
        <w:rPr>
          <w:rStyle w:val="inlinecode"/>
        </w:rPr>
        <w:t>'-&gt;'</w:t>
      </w:r>
      <w:r>
        <w:t xml:space="preserve"> to correctly access the Car </w:t>
      </w:r>
      <w:r w:rsidR="00144A7C">
        <w:t>object methods</w:t>
      </w:r>
      <w:r>
        <w:t xml:space="preserve"> in order to change some of the values contained in the objects.</w:t>
      </w:r>
    </w:p>
    <w:p w:rsidR="001168B8" w:rsidRDefault="001168B8" w:rsidP="0039154D">
      <w:pPr>
        <w:pStyle w:val="List1"/>
        <w:numPr>
          <w:ilvl w:val="0"/>
          <w:numId w:val="21"/>
        </w:numPr>
      </w:pPr>
      <w:r>
        <w:t>Output all the attributes of the Car objects.</w:t>
      </w:r>
    </w:p>
    <w:p w:rsidR="001168B8" w:rsidRDefault="001168B8" w:rsidP="0039154D">
      <w:pPr>
        <w:pStyle w:val="List1"/>
        <w:numPr>
          <w:ilvl w:val="0"/>
          <w:numId w:val="21"/>
        </w:numPr>
      </w:pPr>
      <w:r>
        <w:t xml:space="preserve">De-allocate the Car objects </w:t>
      </w:r>
      <w:r w:rsidR="00141491">
        <w:t xml:space="preserve">from memory </w:t>
      </w:r>
      <w:r>
        <w:t>before the program exits.</w:t>
      </w:r>
    </w:p>
    <w:p w:rsidR="006C4D1C" w:rsidRDefault="006C4D1C" w:rsidP="006C4D1C">
      <w:pPr>
        <w:pStyle w:val="List1"/>
        <w:numPr>
          <w:ilvl w:val="0"/>
          <w:numId w:val="0"/>
        </w:numPr>
        <w:ind w:left="340" w:hanging="170"/>
      </w:pPr>
    </w:p>
    <w:p w:rsidR="001168B8" w:rsidRPr="00957875" w:rsidRDefault="001168B8" w:rsidP="001168B8">
      <w:pPr>
        <w:pStyle w:val="Heading4"/>
      </w:pPr>
      <w:r>
        <w:t xml:space="preserve">Exercise </w:t>
      </w:r>
      <w:r w:rsidR="00454509">
        <w:t>0</w:t>
      </w:r>
      <w:r>
        <w:t>4</w:t>
      </w:r>
    </w:p>
    <w:p w:rsidR="001168B8" w:rsidRDefault="001168B8" w:rsidP="001168B8">
      <w:pPr>
        <w:pStyle w:val="List1"/>
        <w:numPr>
          <w:ilvl w:val="0"/>
          <w:numId w:val="22"/>
        </w:numPr>
      </w:pPr>
      <w:r>
        <w:t xml:space="preserve">Create a new project with the classes copied from Exercise </w:t>
      </w:r>
      <w:r w:rsidR="00454509">
        <w:t>0</w:t>
      </w:r>
      <w:r>
        <w:t xml:space="preserve">3. </w:t>
      </w:r>
    </w:p>
    <w:p w:rsidR="001168B8" w:rsidRDefault="00141491" w:rsidP="001168B8">
      <w:pPr>
        <w:pStyle w:val="List1"/>
        <w:numPr>
          <w:ilvl w:val="0"/>
          <w:numId w:val="22"/>
        </w:numPr>
      </w:pPr>
      <w:r>
        <w:t>Update the G</w:t>
      </w:r>
      <w:r w:rsidR="001168B8">
        <w:t xml:space="preserve">arage class to </w:t>
      </w:r>
      <w:r w:rsidR="00DC3E2E">
        <w:t>use the default constructor to initialise the Car objects.</w:t>
      </w:r>
    </w:p>
    <w:p w:rsidR="00DC3E2E" w:rsidRDefault="00141491" w:rsidP="001168B8">
      <w:pPr>
        <w:pStyle w:val="List1"/>
        <w:numPr>
          <w:ilvl w:val="0"/>
          <w:numId w:val="22"/>
        </w:numPr>
      </w:pPr>
      <w:r>
        <w:t>Add a destructor to the G</w:t>
      </w:r>
      <w:r w:rsidR="00DC3E2E">
        <w:t>arage class to</w:t>
      </w:r>
      <w:r w:rsidR="000277FD">
        <w:t xml:space="preserve"> de-allocate the memory.</w:t>
      </w:r>
    </w:p>
    <w:p w:rsidR="000277FD" w:rsidRDefault="000277FD" w:rsidP="000277FD">
      <w:pPr>
        <w:pStyle w:val="List1"/>
        <w:numPr>
          <w:ilvl w:val="0"/>
          <w:numId w:val="22"/>
        </w:numPr>
      </w:pPr>
      <w:r>
        <w:t xml:space="preserve">Put breakpoints in the </w:t>
      </w:r>
      <w:r w:rsidR="00141491">
        <w:t>G</w:t>
      </w:r>
      <w:r>
        <w:t xml:space="preserve">arage constructor and </w:t>
      </w:r>
      <w:r w:rsidR="00144A7C">
        <w:t>destructor</w:t>
      </w:r>
      <w:r>
        <w:t>.</w:t>
      </w:r>
    </w:p>
    <w:p w:rsidR="000277FD" w:rsidRDefault="000277FD" w:rsidP="000277FD">
      <w:pPr>
        <w:pStyle w:val="List1"/>
        <w:numPr>
          <w:ilvl w:val="0"/>
          <w:numId w:val="22"/>
        </w:numPr>
      </w:pPr>
      <w:r>
        <w:t xml:space="preserve">Create a </w:t>
      </w:r>
      <w:r w:rsidRPr="000277FD">
        <w:rPr>
          <w:b/>
        </w:rPr>
        <w:t>global</w:t>
      </w:r>
      <w:r>
        <w:t xml:space="preserve"> </w:t>
      </w:r>
      <w:r w:rsidR="00141491">
        <w:t>G</w:t>
      </w:r>
      <w:r>
        <w:t xml:space="preserve">arage object and a </w:t>
      </w:r>
      <w:r w:rsidRPr="000277FD">
        <w:rPr>
          <w:b/>
        </w:rPr>
        <w:t>local</w:t>
      </w:r>
      <w:r w:rsidR="001D4FA2">
        <w:t xml:space="preserve"> G</w:t>
      </w:r>
      <w:bookmarkStart w:id="0" w:name="_GoBack"/>
      <w:bookmarkEnd w:id="0"/>
      <w:r>
        <w:t xml:space="preserve">arage object in </w:t>
      </w:r>
      <w:r w:rsidRPr="000277FD">
        <w:rPr>
          <w:rStyle w:val="inlinecode"/>
        </w:rPr>
        <w:t>main()</w:t>
      </w:r>
      <w:r>
        <w:t>.</w:t>
      </w:r>
    </w:p>
    <w:p w:rsidR="000277FD" w:rsidRPr="000277FD" w:rsidRDefault="000277FD" w:rsidP="000277FD">
      <w:pPr>
        <w:pStyle w:val="List1"/>
        <w:numPr>
          <w:ilvl w:val="0"/>
          <w:numId w:val="22"/>
        </w:numPr>
      </w:pPr>
      <w:r>
        <w:t xml:space="preserve">Create a local </w:t>
      </w:r>
      <w:r w:rsidR="00141491">
        <w:t>G</w:t>
      </w:r>
      <w:r>
        <w:t xml:space="preserve">arage </w:t>
      </w:r>
      <w:r w:rsidRPr="000277FD">
        <w:rPr>
          <w:b/>
        </w:rPr>
        <w:t xml:space="preserve">pointer </w:t>
      </w:r>
      <w:r w:rsidR="00141491">
        <w:t>object</w:t>
      </w:r>
      <w:r>
        <w:t xml:space="preserve"> and initialise it using</w:t>
      </w:r>
      <w:r w:rsidR="00141491">
        <w:t xml:space="preserve"> </w:t>
      </w:r>
      <w:r w:rsidR="00D02191">
        <w:rPr>
          <w:rStyle w:val="inlinecode"/>
        </w:rPr>
        <w:t>new</w:t>
      </w:r>
      <w:r w:rsidRPr="000277FD">
        <w:rPr>
          <w:rStyle w:val="inlinecode"/>
        </w:rPr>
        <w:t xml:space="preserve"> </w:t>
      </w:r>
      <w:r>
        <w:t xml:space="preserve">in </w:t>
      </w:r>
      <w:r w:rsidRPr="000277FD">
        <w:rPr>
          <w:rStyle w:val="inlinecode"/>
        </w:rPr>
        <w:t>main()</w:t>
      </w:r>
      <w:r w:rsidRPr="000277FD">
        <w:rPr>
          <w:bCs/>
        </w:rPr>
        <w:t>.</w:t>
      </w:r>
    </w:p>
    <w:p w:rsidR="000277FD" w:rsidRPr="000277FD" w:rsidRDefault="00141491" w:rsidP="00141491">
      <w:pPr>
        <w:pStyle w:val="List1"/>
        <w:numPr>
          <w:ilvl w:val="0"/>
          <w:numId w:val="22"/>
        </w:numPr>
      </w:pPr>
      <w:r w:rsidRPr="00141491">
        <w:rPr>
          <w:rFonts w:ascii="Courier New" w:hAnsi="Courier New" w:cs="Courier New"/>
          <w:b/>
          <w:bCs/>
        </w:rPr>
        <w:t>D</w:t>
      </w:r>
      <w:r w:rsidR="000277FD" w:rsidRPr="00141491">
        <w:rPr>
          <w:rStyle w:val="inlinecode"/>
          <w:rFonts w:cs="Courier New"/>
        </w:rPr>
        <w:t>e</w:t>
      </w:r>
      <w:r w:rsidR="000277FD" w:rsidRPr="00D02191">
        <w:rPr>
          <w:rStyle w:val="inlinecode"/>
        </w:rPr>
        <w:t>lete</w:t>
      </w:r>
      <w:r>
        <w:rPr>
          <w:bCs/>
        </w:rPr>
        <w:t xml:space="preserve"> </w:t>
      </w:r>
      <w:r w:rsidR="000277FD" w:rsidRPr="00141491">
        <w:rPr>
          <w:bCs/>
        </w:rPr>
        <w:t xml:space="preserve">the dynamically created </w:t>
      </w:r>
      <w:r>
        <w:rPr>
          <w:bCs/>
        </w:rPr>
        <w:t>G</w:t>
      </w:r>
      <w:r w:rsidR="000277FD" w:rsidRPr="00141491">
        <w:rPr>
          <w:bCs/>
        </w:rPr>
        <w:t xml:space="preserve">arage object before the end of </w:t>
      </w:r>
      <w:r w:rsidR="000277FD" w:rsidRPr="000277FD">
        <w:rPr>
          <w:rStyle w:val="inlinecode"/>
        </w:rPr>
        <w:t>main()</w:t>
      </w:r>
      <w:r w:rsidR="000277FD" w:rsidRPr="00141491">
        <w:rPr>
          <w:bCs/>
        </w:rPr>
        <w:t>.</w:t>
      </w:r>
    </w:p>
    <w:p w:rsidR="000277FD" w:rsidRDefault="000277FD" w:rsidP="000277FD">
      <w:pPr>
        <w:pStyle w:val="List1"/>
        <w:numPr>
          <w:ilvl w:val="0"/>
          <w:numId w:val="22"/>
        </w:numPr>
      </w:pPr>
      <w:r>
        <w:t xml:space="preserve">Run the code and </w:t>
      </w:r>
      <w:r w:rsidR="00454509">
        <w:t>find out</w:t>
      </w:r>
      <w:r>
        <w:t xml:space="preserve"> </w:t>
      </w:r>
      <w:r w:rsidR="00454509">
        <w:t xml:space="preserve">using breakpoints </w:t>
      </w:r>
      <w:r>
        <w:t>where the constructors and destructors are called for each object. Explain why you think they get called in the order they do.</w:t>
      </w:r>
    </w:p>
    <w:p w:rsidR="000277FD" w:rsidRDefault="000277FD" w:rsidP="000277FD">
      <w:pPr>
        <w:pStyle w:val="List1"/>
        <w:numPr>
          <w:ilvl w:val="0"/>
          <w:numId w:val="0"/>
        </w:numPr>
        <w:ind w:left="340"/>
      </w:pPr>
    </w:p>
    <w:p w:rsidR="000277FD" w:rsidRPr="00957875" w:rsidRDefault="000277FD" w:rsidP="000277FD">
      <w:pPr>
        <w:pStyle w:val="Heading4"/>
      </w:pPr>
      <w:r>
        <w:t xml:space="preserve">Exercise </w:t>
      </w:r>
      <w:r w:rsidR="00454509">
        <w:t>0</w:t>
      </w:r>
      <w:r>
        <w:t>5</w:t>
      </w:r>
    </w:p>
    <w:p w:rsidR="000277FD" w:rsidRDefault="000277FD" w:rsidP="000277FD">
      <w:pPr>
        <w:pStyle w:val="List1"/>
        <w:numPr>
          <w:ilvl w:val="0"/>
          <w:numId w:val="23"/>
        </w:numPr>
      </w:pPr>
      <w:r>
        <w:t xml:space="preserve">Create a new project with the classes copied from Exercise </w:t>
      </w:r>
      <w:r w:rsidR="00454509">
        <w:t>0</w:t>
      </w:r>
      <w:r>
        <w:t xml:space="preserve">4. </w:t>
      </w:r>
    </w:p>
    <w:p w:rsidR="000277FD" w:rsidRDefault="000277FD" w:rsidP="000277FD">
      <w:pPr>
        <w:pStyle w:val="List1"/>
        <w:numPr>
          <w:ilvl w:val="0"/>
          <w:numId w:val="23"/>
        </w:numPr>
      </w:pPr>
      <w:r>
        <w:t xml:space="preserve">Update the Car destructor so that the static variable </w:t>
      </w:r>
      <w:r w:rsidRPr="000277FD">
        <w:rPr>
          <w:rStyle w:val="inlinecode"/>
        </w:rPr>
        <w:t>m_number_of_cars</w:t>
      </w:r>
      <w:r>
        <w:t xml:space="preserve"> gets decremented every time an object is deleted.</w:t>
      </w:r>
    </w:p>
    <w:p w:rsidR="000277FD" w:rsidRDefault="000277FD" w:rsidP="000277FD">
      <w:pPr>
        <w:pStyle w:val="List1"/>
        <w:numPr>
          <w:ilvl w:val="0"/>
          <w:numId w:val="23"/>
        </w:numPr>
      </w:pPr>
      <w:r>
        <w:t xml:space="preserve">Add a </w:t>
      </w:r>
      <w:r w:rsidR="00141491">
        <w:t>similar static variable to the G</w:t>
      </w:r>
      <w:r>
        <w:t>arage class, along with increment and decrement code in the constructor and destructor.</w:t>
      </w:r>
    </w:p>
    <w:p w:rsidR="000277FD" w:rsidRDefault="00141491" w:rsidP="000277FD">
      <w:pPr>
        <w:pStyle w:val="List1"/>
        <w:numPr>
          <w:ilvl w:val="0"/>
          <w:numId w:val="23"/>
        </w:numPr>
      </w:pPr>
      <w:r>
        <w:t>Initialise the G</w:t>
      </w:r>
      <w:r w:rsidR="000277FD">
        <w:t xml:space="preserve">arage static counter in the same way as the Car class </w:t>
      </w:r>
      <w:r>
        <w:t>counter</w:t>
      </w:r>
      <w:r w:rsidR="000277FD">
        <w:t>.</w:t>
      </w:r>
    </w:p>
    <w:p w:rsidR="000277FD" w:rsidRDefault="000277FD" w:rsidP="000277FD">
      <w:pPr>
        <w:pStyle w:val="List1"/>
        <w:numPr>
          <w:ilvl w:val="0"/>
          <w:numId w:val="23"/>
        </w:numPr>
      </w:pPr>
      <w:r>
        <w:t xml:space="preserve">Create </w:t>
      </w:r>
      <w:r w:rsidR="00A5567F">
        <w:t>several</w:t>
      </w:r>
      <w:r w:rsidR="00141491">
        <w:t xml:space="preserve"> Cars, G</w:t>
      </w:r>
      <w:r>
        <w:t xml:space="preserve">arages, structures of both, and arrays of both, </w:t>
      </w:r>
      <w:r w:rsidR="00A5567F">
        <w:t>using both normal objects and pointers with dynamic allocation and de-allocation</w:t>
      </w:r>
      <w:r w:rsidR="00141491">
        <w:t>.</w:t>
      </w:r>
    </w:p>
    <w:p w:rsidR="00A5567F" w:rsidRDefault="00144A7C" w:rsidP="000277FD">
      <w:pPr>
        <w:pStyle w:val="List1"/>
        <w:numPr>
          <w:ilvl w:val="0"/>
          <w:numId w:val="23"/>
        </w:numPr>
      </w:pPr>
      <w:r>
        <w:t>Add several</w:t>
      </w:r>
      <w:r w:rsidR="00A5567F">
        <w:t xml:space="preserve"> basic functions that get called from </w:t>
      </w:r>
      <w:r w:rsidR="00A5567F" w:rsidRPr="00A5567F">
        <w:rPr>
          <w:rStyle w:val="inlinecode"/>
        </w:rPr>
        <w:t>main()</w:t>
      </w:r>
      <w:r w:rsidR="00141491">
        <w:t>.</w:t>
      </w:r>
      <w:r w:rsidR="00A5567F">
        <w:t xml:space="preserve"> </w:t>
      </w:r>
      <w:r w:rsidR="00141491">
        <w:t xml:space="preserve"> E</w:t>
      </w:r>
      <w:r w:rsidR="00A5567F">
        <w:t>ach function should have local variables of all the various types mentioned in the previous step.</w:t>
      </w:r>
    </w:p>
    <w:p w:rsidR="00A5567F" w:rsidRDefault="00A5567F" w:rsidP="000277FD">
      <w:pPr>
        <w:pStyle w:val="List1"/>
        <w:numPr>
          <w:ilvl w:val="0"/>
          <w:numId w:val="23"/>
        </w:numPr>
      </w:pPr>
      <w:r>
        <w:t>Monitor the counter variables as the program runs by stepping through one line at a time, and seeing how they change over time. Check that they correctly track the number of objects created - at the very least the variables should end up as zero by the time the program ends.</w:t>
      </w:r>
    </w:p>
    <w:p w:rsidR="00A5567F" w:rsidRDefault="00A5567F" w:rsidP="00A5567F">
      <w:pPr>
        <w:pStyle w:val="List1"/>
        <w:numPr>
          <w:ilvl w:val="0"/>
          <w:numId w:val="0"/>
        </w:numPr>
        <w:ind w:left="340" w:hanging="170"/>
      </w:pPr>
    </w:p>
    <w:p w:rsidR="00A5567F" w:rsidRPr="00957875" w:rsidRDefault="00A5567F" w:rsidP="00A5567F">
      <w:pPr>
        <w:pStyle w:val="Heading4"/>
      </w:pPr>
      <w:r>
        <w:t xml:space="preserve">Exercise </w:t>
      </w:r>
      <w:r w:rsidR="00454509">
        <w:t>0</w:t>
      </w:r>
      <w:r>
        <w:t>6</w:t>
      </w:r>
    </w:p>
    <w:p w:rsidR="00A5567F" w:rsidRDefault="00A5567F" w:rsidP="00A5567F">
      <w:pPr>
        <w:pStyle w:val="List1"/>
        <w:numPr>
          <w:ilvl w:val="0"/>
          <w:numId w:val="24"/>
        </w:numPr>
      </w:pPr>
      <w:r>
        <w:t>Create a new project</w:t>
      </w:r>
      <w:r w:rsidR="00144A7C">
        <w:t>, with</w:t>
      </w:r>
      <w:r>
        <w:t xml:space="preserve"> the </w:t>
      </w:r>
      <w:r w:rsidRPr="00A5567F">
        <w:rPr>
          <w:b/>
        </w:rPr>
        <w:t>Car.cpp</w:t>
      </w:r>
      <w:r>
        <w:t xml:space="preserve"> and </w:t>
      </w:r>
      <w:r w:rsidRPr="00A5567F">
        <w:rPr>
          <w:b/>
        </w:rPr>
        <w:t>Car.h</w:t>
      </w:r>
      <w:r>
        <w:t xml:space="preserve"> copied from Exercise </w:t>
      </w:r>
      <w:r w:rsidR="00454509">
        <w:t>0</w:t>
      </w:r>
      <w:r>
        <w:t xml:space="preserve">1. </w:t>
      </w:r>
    </w:p>
    <w:p w:rsidR="00A5567F" w:rsidRDefault="00A5567F" w:rsidP="00A5567F">
      <w:pPr>
        <w:pStyle w:val="List1"/>
        <w:numPr>
          <w:ilvl w:val="0"/>
          <w:numId w:val="24"/>
        </w:numPr>
      </w:pPr>
      <w:r>
        <w:lastRenderedPageBreak/>
        <w:t xml:space="preserve">Create a class diagram for an Engine class, using the design in the tutorial as a basis. </w:t>
      </w:r>
      <w:r w:rsidR="00011730">
        <w:t xml:space="preserve"> </w:t>
      </w:r>
      <w:r>
        <w:t>Add several more meaningful attributes, along with</w:t>
      </w:r>
      <w:r w:rsidR="007877CF">
        <w:t xml:space="preserve"> constructors</w:t>
      </w:r>
      <w:r w:rsidR="00144A7C">
        <w:t>,</w:t>
      </w:r>
      <w:r w:rsidR="00454509">
        <w:t xml:space="preserve"> and</w:t>
      </w:r>
      <w:r w:rsidR="00144A7C">
        <w:t xml:space="preserve"> </w:t>
      </w:r>
      <w:r w:rsidR="00144A7C" w:rsidRPr="00D02191">
        <w:rPr>
          <w:rStyle w:val="inlinecode"/>
        </w:rPr>
        <w:t>Get</w:t>
      </w:r>
      <w:r w:rsidRPr="00D02191">
        <w:rPr>
          <w:rStyle w:val="inlinecode"/>
        </w:rPr>
        <w:t>(</w:t>
      </w:r>
      <w:r w:rsidRPr="00A5567F">
        <w:rPr>
          <w:rStyle w:val="inlinecode"/>
        </w:rPr>
        <w:t xml:space="preserve">) </w:t>
      </w:r>
      <w:r>
        <w:t xml:space="preserve">and </w:t>
      </w:r>
      <w:r w:rsidRPr="00A5567F">
        <w:rPr>
          <w:rStyle w:val="inlinecode"/>
        </w:rPr>
        <w:t>Set()</w:t>
      </w:r>
      <w:r>
        <w:t xml:space="preserve"> methods.</w:t>
      </w:r>
      <w:r w:rsidR="00011730">
        <w:t xml:space="preserve"> </w:t>
      </w:r>
      <w:r w:rsidR="007877CF">
        <w:t xml:space="preserve"> Also add a static class object instance counter, the same as those in exercise 5, along with </w:t>
      </w:r>
      <w:r w:rsidR="00144A7C">
        <w:t>updates</w:t>
      </w:r>
      <w:r w:rsidR="007877CF">
        <w:t xml:space="preserve"> in the constructors and destructor.</w:t>
      </w:r>
    </w:p>
    <w:p w:rsidR="00A5567F" w:rsidRDefault="00A5567F" w:rsidP="00A5567F">
      <w:pPr>
        <w:pStyle w:val="List1"/>
        <w:numPr>
          <w:ilvl w:val="0"/>
          <w:numId w:val="24"/>
        </w:numPr>
      </w:pPr>
      <w:r>
        <w:t xml:space="preserve">Use the design to create code for the Engine class in </w:t>
      </w:r>
      <w:r w:rsidRPr="00A5567F">
        <w:rPr>
          <w:b/>
        </w:rPr>
        <w:t>.cpp</w:t>
      </w:r>
      <w:r>
        <w:t xml:space="preserve"> and </w:t>
      </w:r>
      <w:r w:rsidRPr="00A5567F">
        <w:rPr>
          <w:b/>
        </w:rPr>
        <w:t>.h</w:t>
      </w:r>
      <w:r>
        <w:t xml:space="preserve"> files.</w:t>
      </w:r>
    </w:p>
    <w:p w:rsidR="00A5567F" w:rsidRDefault="00A5567F" w:rsidP="00A5567F">
      <w:pPr>
        <w:pStyle w:val="List1"/>
        <w:numPr>
          <w:ilvl w:val="0"/>
          <w:numId w:val="24"/>
        </w:numPr>
      </w:pPr>
      <w:r>
        <w:t xml:space="preserve">Remove the existing engine size variable from Car, and add an Engine. </w:t>
      </w:r>
      <w:r w:rsidR="00011730">
        <w:t xml:space="preserve"> </w:t>
      </w:r>
      <w:r>
        <w:t xml:space="preserve">Choose between adding the Engine as a normal attribute, </w:t>
      </w:r>
      <w:r w:rsidR="007877CF">
        <w:t>or</w:t>
      </w:r>
      <w:r>
        <w:t xml:space="preserve"> a pointer t</w:t>
      </w:r>
      <w:r w:rsidR="007877CF">
        <w:t xml:space="preserve">o an Engine. </w:t>
      </w:r>
      <w:r w:rsidR="00011730">
        <w:t xml:space="preserve"> </w:t>
      </w:r>
      <w:r w:rsidR="007877CF">
        <w:t>Explain why you think your choice is best.</w:t>
      </w:r>
    </w:p>
    <w:p w:rsidR="007877CF" w:rsidRDefault="007877CF" w:rsidP="00A5567F">
      <w:pPr>
        <w:pStyle w:val="List1"/>
        <w:numPr>
          <w:ilvl w:val="0"/>
          <w:numId w:val="24"/>
        </w:numPr>
      </w:pPr>
      <w:r>
        <w:t>If you decide on using a pointer make sure you correctly allocate and de-allocate memory for the Engine in the Car constructors and destructor.</w:t>
      </w:r>
    </w:p>
    <w:p w:rsidR="007877CF" w:rsidRDefault="00144A7C" w:rsidP="00A5567F">
      <w:pPr>
        <w:pStyle w:val="List1"/>
        <w:numPr>
          <w:ilvl w:val="0"/>
          <w:numId w:val="24"/>
        </w:numPr>
      </w:pPr>
      <w:r>
        <w:t>Initialise</w:t>
      </w:r>
      <w:r w:rsidR="007877CF">
        <w:t xml:space="preserve"> the Engine attributes as needed, either in the constructors or </w:t>
      </w:r>
      <w:r w:rsidR="00011730">
        <w:t xml:space="preserve">with </w:t>
      </w:r>
      <w:r w:rsidR="007877CF">
        <w:t>other methods.</w:t>
      </w:r>
    </w:p>
    <w:p w:rsidR="007877CF" w:rsidRDefault="007877CF" w:rsidP="00A5567F">
      <w:pPr>
        <w:pStyle w:val="List1"/>
        <w:numPr>
          <w:ilvl w:val="0"/>
          <w:numId w:val="24"/>
        </w:numPr>
      </w:pPr>
      <w:r>
        <w:t xml:space="preserve">Add code to the Car </w:t>
      </w:r>
      <w:r w:rsidRPr="007877CF">
        <w:rPr>
          <w:rStyle w:val="inlinecode"/>
        </w:rPr>
        <w:t>display()</w:t>
      </w:r>
      <w:r>
        <w:t xml:space="preserve"> method to output the Engine attribute</w:t>
      </w:r>
      <w:r w:rsidR="00E2510D">
        <w:t>s</w:t>
      </w:r>
      <w:r w:rsidR="00144A7C">
        <w:t>.</w:t>
      </w:r>
    </w:p>
    <w:p w:rsidR="007877CF" w:rsidRDefault="007877CF" w:rsidP="00A5567F">
      <w:pPr>
        <w:pStyle w:val="List1"/>
        <w:numPr>
          <w:ilvl w:val="0"/>
          <w:numId w:val="24"/>
        </w:numPr>
      </w:pPr>
      <w:r>
        <w:t>Test the new Car and Engine combination by creating a few Cars in various ways,</w:t>
      </w:r>
      <w:r w:rsidR="00E2510D">
        <w:t xml:space="preserve"> updating the Engine values and outputting them. </w:t>
      </w:r>
      <w:r w:rsidR="00011730">
        <w:t xml:space="preserve"> </w:t>
      </w:r>
      <w:r w:rsidR="00E2510D">
        <w:t>C</w:t>
      </w:r>
      <w:r>
        <w:t xml:space="preserve">heck that </w:t>
      </w:r>
      <w:r w:rsidR="00E2510D">
        <w:t>the Cars and Engines</w:t>
      </w:r>
      <w:r>
        <w:t xml:space="preserve"> both get destroyed together by monitoring the static co</w:t>
      </w:r>
      <w:r w:rsidR="00E2510D">
        <w:t>unter attributes for each class as you step through the program.</w:t>
      </w:r>
    </w:p>
    <w:p w:rsidR="00A5567F" w:rsidRDefault="00A5567F" w:rsidP="00A5567F">
      <w:pPr>
        <w:pStyle w:val="List1"/>
        <w:numPr>
          <w:ilvl w:val="0"/>
          <w:numId w:val="0"/>
        </w:numPr>
        <w:ind w:left="340" w:hanging="170"/>
      </w:pPr>
    </w:p>
    <w:p w:rsidR="00E2510D" w:rsidRPr="00957875" w:rsidRDefault="00E2510D" w:rsidP="00E2510D">
      <w:pPr>
        <w:pStyle w:val="Heading4"/>
      </w:pPr>
      <w:r>
        <w:t xml:space="preserve">Exercise </w:t>
      </w:r>
      <w:r w:rsidR="00454509">
        <w:t>0</w:t>
      </w:r>
      <w:r>
        <w:t>7</w:t>
      </w:r>
    </w:p>
    <w:p w:rsidR="00E2510D" w:rsidRDefault="00E2510D" w:rsidP="00E2510D">
      <w:pPr>
        <w:pStyle w:val="List1"/>
        <w:numPr>
          <w:ilvl w:val="0"/>
          <w:numId w:val="25"/>
        </w:numPr>
      </w:pPr>
      <w:r>
        <w:t>Create a new project</w:t>
      </w:r>
      <w:r w:rsidR="00144A7C">
        <w:t>, with</w:t>
      </w:r>
      <w:r>
        <w:t xml:space="preserve"> the </w:t>
      </w:r>
      <w:r w:rsidRPr="00E2510D">
        <w:rPr>
          <w:b/>
        </w:rPr>
        <w:t>Car.cpp</w:t>
      </w:r>
      <w:r>
        <w:t xml:space="preserve"> and </w:t>
      </w:r>
      <w:r w:rsidRPr="00E2510D">
        <w:rPr>
          <w:b/>
        </w:rPr>
        <w:t>Car.h</w:t>
      </w:r>
      <w:r>
        <w:t xml:space="preserve"> copied from Exercise </w:t>
      </w:r>
      <w:r w:rsidR="00454509">
        <w:t>0</w:t>
      </w:r>
      <w:r>
        <w:t>1.</w:t>
      </w:r>
    </w:p>
    <w:p w:rsidR="00E2510D" w:rsidRDefault="00E2510D" w:rsidP="00E2510D">
      <w:pPr>
        <w:pStyle w:val="List1"/>
        <w:numPr>
          <w:ilvl w:val="0"/>
          <w:numId w:val="25"/>
        </w:numPr>
      </w:pPr>
      <w:r>
        <w:t xml:space="preserve">Create class diagrams for basic Person and Club classes so a Person can be a driver of a Car and a member of a Club in aggregate relationships, as mentioned in the tutorial. </w:t>
      </w:r>
      <w:r w:rsidR="00011730">
        <w:t xml:space="preserve"> </w:t>
      </w:r>
      <w:r w:rsidR="00DF6270">
        <w:t>You might want to consider that a Club can have more than one member.</w:t>
      </w:r>
    </w:p>
    <w:p w:rsidR="00E2510D" w:rsidRDefault="00E2510D" w:rsidP="00E2510D">
      <w:pPr>
        <w:pStyle w:val="List1"/>
        <w:numPr>
          <w:ilvl w:val="0"/>
          <w:numId w:val="25"/>
        </w:numPr>
      </w:pPr>
      <w:r>
        <w:t>Implement the designs.</w:t>
      </w:r>
    </w:p>
    <w:p w:rsidR="00E2510D" w:rsidRDefault="00E2510D" w:rsidP="00E2510D">
      <w:pPr>
        <w:pStyle w:val="List1"/>
        <w:numPr>
          <w:ilvl w:val="0"/>
          <w:numId w:val="25"/>
        </w:numPr>
      </w:pPr>
      <w:r>
        <w:t xml:space="preserve">Update the Car class to </w:t>
      </w:r>
      <w:r w:rsidR="00144A7C">
        <w:t>contain</w:t>
      </w:r>
      <w:r>
        <w:t xml:space="preserve"> a private Person pointer attribute, along with methods to add and remove a driver.</w:t>
      </w:r>
    </w:p>
    <w:p w:rsidR="00E2510D" w:rsidRDefault="00E2510D" w:rsidP="00E2510D">
      <w:pPr>
        <w:pStyle w:val="List1"/>
        <w:numPr>
          <w:ilvl w:val="0"/>
          <w:numId w:val="25"/>
        </w:numPr>
      </w:pPr>
      <w:r>
        <w:t xml:space="preserve">Test the design work by creating several </w:t>
      </w:r>
      <w:r w:rsidR="00DF6270">
        <w:t xml:space="preserve">dynamic </w:t>
      </w:r>
      <w:r>
        <w:t>Car, Person and Club objects, and setting the Person objects to be Car drivers an</w:t>
      </w:r>
      <w:r w:rsidR="00011730">
        <w:t>d Club m</w:t>
      </w:r>
      <w:r>
        <w:t>embers</w:t>
      </w:r>
      <w:r w:rsidR="00DF6270">
        <w:t xml:space="preserve">. </w:t>
      </w:r>
      <w:r w:rsidR="00011730">
        <w:t xml:space="preserve"> </w:t>
      </w:r>
      <w:r w:rsidR="00DF6270">
        <w:t>Add and remove Person objects from Cars and Clubs, and delete Cars and Clubs to d</w:t>
      </w:r>
      <w:r w:rsidR="00011730">
        <w:t>e</w:t>
      </w:r>
      <w:r w:rsidR="00DF6270">
        <w:t xml:space="preserve">monstrate the Person objects are </w:t>
      </w:r>
      <w:r w:rsidR="00144A7C">
        <w:t>independent</w:t>
      </w:r>
      <w:r w:rsidR="00DF6270">
        <w:t xml:space="preserve"> from the other objects.</w:t>
      </w:r>
    </w:p>
    <w:p w:rsidR="00DF6270" w:rsidRPr="00DF6270" w:rsidRDefault="00DF6270" w:rsidP="00DF6270"/>
    <w:p w:rsidR="006C4D1C" w:rsidRDefault="00DF6270" w:rsidP="00DF6270">
      <w:pPr>
        <w:pStyle w:val="Heading4"/>
      </w:pPr>
      <w:r>
        <w:t xml:space="preserve">Exercise </w:t>
      </w:r>
      <w:r w:rsidR="00454509">
        <w:t>0</w:t>
      </w:r>
      <w:r>
        <w:t>8</w:t>
      </w:r>
    </w:p>
    <w:p w:rsidR="006C4D1C" w:rsidRDefault="006C4D1C" w:rsidP="006C4D1C">
      <w:pPr>
        <w:pStyle w:val="List1"/>
        <w:numPr>
          <w:ilvl w:val="0"/>
          <w:numId w:val="0"/>
        </w:numPr>
      </w:pPr>
      <w:r w:rsidRPr="006C4D1C">
        <w:t xml:space="preserve">Think of one example </w:t>
      </w:r>
      <w:r w:rsidR="00DF6270">
        <w:t xml:space="preserve">each </w:t>
      </w:r>
      <w:r w:rsidRPr="006C4D1C">
        <w:t>of an aggregate and composite relationship in a real world example and draw the class diagrams showing these relationships.</w:t>
      </w:r>
      <w:r w:rsidR="00DF6270">
        <w:t xml:space="preserve"> </w:t>
      </w:r>
      <w:r w:rsidR="00011730">
        <w:t xml:space="preserve"> </w:t>
      </w:r>
      <w:r w:rsidR="00DF6270">
        <w:t>Implement and test the classes if you can.</w:t>
      </w:r>
    </w:p>
    <w:sectPr w:rsidR="006C4D1C" w:rsidSect="006B3EBE">
      <w:footerReference w:type="default" r:id="rId8"/>
      <w:type w:val="continuous"/>
      <w:pgSz w:w="11906" w:h="16838" w:code="9"/>
      <w:pgMar w:top="720" w:right="720" w:bottom="567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FD5" w:rsidRDefault="00985FD5" w:rsidP="00E404CA">
      <w:r>
        <w:separator/>
      </w:r>
    </w:p>
  </w:endnote>
  <w:endnote w:type="continuationSeparator" w:id="0">
    <w:p w:rsidR="00985FD5" w:rsidRDefault="00985FD5" w:rsidP="00E4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FD5" w:rsidRDefault="00985FD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D4FA2">
      <w:rPr>
        <w:noProof/>
      </w:rPr>
      <w:t>8</w:t>
    </w:r>
    <w:r>
      <w:rPr>
        <w:noProof/>
      </w:rPr>
      <w:fldChar w:fldCharType="end"/>
    </w:r>
  </w:p>
  <w:p w:rsidR="00985FD5" w:rsidRDefault="00985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FD5" w:rsidRDefault="00985FD5" w:rsidP="00E404CA">
      <w:r>
        <w:separator/>
      </w:r>
    </w:p>
  </w:footnote>
  <w:footnote w:type="continuationSeparator" w:id="0">
    <w:p w:rsidR="00985FD5" w:rsidRDefault="00985FD5" w:rsidP="00E40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16DB"/>
    <w:multiLevelType w:val="hybridMultilevel"/>
    <w:tmpl w:val="F618AEDE"/>
    <w:lvl w:ilvl="0" w:tplc="CA50EEB4">
      <w:numFmt w:val="bullet"/>
      <w:lvlText w:val="•"/>
      <w:lvlJc w:val="left"/>
      <w:pPr>
        <w:tabs>
          <w:tab w:val="num" w:pos="340"/>
        </w:tabs>
        <w:ind w:left="340" w:hanging="170"/>
      </w:pPr>
      <w:rPr>
        <w:rFonts w:ascii="Calibri" w:eastAsia="Times New Roman" w:hAnsi="Calibri" w:cs="Calibri" w:hint="default"/>
        <w:sz w:val="16"/>
        <w:szCs w:val="16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8657C"/>
    <w:multiLevelType w:val="hybridMultilevel"/>
    <w:tmpl w:val="377AC068"/>
    <w:lvl w:ilvl="0" w:tplc="CA50EEB4">
      <w:numFmt w:val="bullet"/>
      <w:lvlText w:val="•"/>
      <w:lvlJc w:val="left"/>
      <w:pPr>
        <w:tabs>
          <w:tab w:val="num" w:pos="340"/>
        </w:tabs>
        <w:ind w:left="340" w:hanging="170"/>
      </w:pPr>
      <w:rPr>
        <w:rFonts w:ascii="Calibri" w:eastAsia="Times New Roman" w:hAnsi="Calibri" w:cs="Calibri" w:hint="default"/>
        <w:sz w:val="16"/>
        <w:szCs w:val="16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0605"/>
    <w:multiLevelType w:val="hybridMultilevel"/>
    <w:tmpl w:val="29A60B28"/>
    <w:lvl w:ilvl="0" w:tplc="6E120086">
      <w:start w:val="1"/>
      <w:numFmt w:val="bullet"/>
      <w:pStyle w:val="StyleBulleted8p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B27A0"/>
    <w:multiLevelType w:val="multilevel"/>
    <w:tmpl w:val="6A8AA06A"/>
    <w:styleLink w:val="mylist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37E8015F"/>
    <w:multiLevelType w:val="multilevel"/>
    <w:tmpl w:val="29A60B28"/>
    <w:styleLink w:val="StyleBulleted8pt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Impact" w:hAnsi="Impac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65C26"/>
    <w:multiLevelType w:val="multilevel"/>
    <w:tmpl w:val="195ADC40"/>
    <w:lvl w:ilvl="0">
      <w:start w:val="1"/>
      <w:numFmt w:val="decimal"/>
      <w:pStyle w:val="StyleEmphasisLatinConsolasAsianMSMinchoBoldNotIt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6E1C05"/>
    <w:multiLevelType w:val="hybridMultilevel"/>
    <w:tmpl w:val="EF3C63D6"/>
    <w:lvl w:ilvl="0" w:tplc="5D54FE14">
      <w:start w:val="1"/>
      <w:numFmt w:val="decimal"/>
      <w:pStyle w:val="List1"/>
      <w:lvlText w:val="%1."/>
      <w:lvlJc w:val="left"/>
      <w:pPr>
        <w:tabs>
          <w:tab w:val="num" w:pos="340"/>
        </w:tabs>
        <w:ind w:left="340" w:hanging="170"/>
      </w:pPr>
      <w:rPr>
        <w:rFonts w:hint="default"/>
        <w:sz w:val="16"/>
        <w:szCs w:val="16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22A2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F793BD8"/>
    <w:multiLevelType w:val="multilevel"/>
    <w:tmpl w:val="6A8AA06A"/>
    <w:styleLink w:val="CurrentList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6"/>
    <w:lvlOverride w:ilvl="0">
      <w:startOverride w:val="1"/>
    </w:lvlOverride>
  </w:num>
  <w:num w:numId="9">
    <w:abstractNumId w:val="0"/>
  </w:num>
  <w:num w:numId="10">
    <w:abstractNumId w:val="1"/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97"/>
  <w:clickAndTypeStyle w:val="NoSpacing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77"/>
    <w:rsid w:val="00000360"/>
    <w:rsid w:val="00002334"/>
    <w:rsid w:val="000025A6"/>
    <w:rsid w:val="0000537E"/>
    <w:rsid w:val="00006433"/>
    <w:rsid w:val="00006B7B"/>
    <w:rsid w:val="00007782"/>
    <w:rsid w:val="0001038B"/>
    <w:rsid w:val="000115E6"/>
    <w:rsid w:val="00011730"/>
    <w:rsid w:val="00012240"/>
    <w:rsid w:val="00013B28"/>
    <w:rsid w:val="00014F90"/>
    <w:rsid w:val="00015A4C"/>
    <w:rsid w:val="00017B59"/>
    <w:rsid w:val="00020B25"/>
    <w:rsid w:val="00023811"/>
    <w:rsid w:val="00024412"/>
    <w:rsid w:val="000248C8"/>
    <w:rsid w:val="0002536F"/>
    <w:rsid w:val="000277FD"/>
    <w:rsid w:val="000347C4"/>
    <w:rsid w:val="00035296"/>
    <w:rsid w:val="00037BC7"/>
    <w:rsid w:val="0004029C"/>
    <w:rsid w:val="000515D6"/>
    <w:rsid w:val="00055E28"/>
    <w:rsid w:val="0005693C"/>
    <w:rsid w:val="00061287"/>
    <w:rsid w:val="000652AE"/>
    <w:rsid w:val="00070EAD"/>
    <w:rsid w:val="000711F0"/>
    <w:rsid w:val="00072AE1"/>
    <w:rsid w:val="00072FF2"/>
    <w:rsid w:val="000741F9"/>
    <w:rsid w:val="000768B4"/>
    <w:rsid w:val="00080DEB"/>
    <w:rsid w:val="000855EA"/>
    <w:rsid w:val="00090494"/>
    <w:rsid w:val="0009208C"/>
    <w:rsid w:val="00093AAC"/>
    <w:rsid w:val="00096B5F"/>
    <w:rsid w:val="00096BC7"/>
    <w:rsid w:val="000A11B6"/>
    <w:rsid w:val="000A650F"/>
    <w:rsid w:val="000A6A81"/>
    <w:rsid w:val="000B0EC2"/>
    <w:rsid w:val="000B435A"/>
    <w:rsid w:val="000B4520"/>
    <w:rsid w:val="000B471E"/>
    <w:rsid w:val="000B589E"/>
    <w:rsid w:val="000B614D"/>
    <w:rsid w:val="000B6166"/>
    <w:rsid w:val="000C0381"/>
    <w:rsid w:val="000C19F2"/>
    <w:rsid w:val="000C3CEB"/>
    <w:rsid w:val="000C508A"/>
    <w:rsid w:val="000C6583"/>
    <w:rsid w:val="000D296E"/>
    <w:rsid w:val="000D3A15"/>
    <w:rsid w:val="000D3E50"/>
    <w:rsid w:val="000D5A00"/>
    <w:rsid w:val="000E20A1"/>
    <w:rsid w:val="000E2F62"/>
    <w:rsid w:val="000E323F"/>
    <w:rsid w:val="000E35EA"/>
    <w:rsid w:val="000E5A2C"/>
    <w:rsid w:val="000E5E99"/>
    <w:rsid w:val="000E6B92"/>
    <w:rsid w:val="000E7D36"/>
    <w:rsid w:val="000F24B0"/>
    <w:rsid w:val="000F39FF"/>
    <w:rsid w:val="000F67F1"/>
    <w:rsid w:val="00101DE2"/>
    <w:rsid w:val="0010251A"/>
    <w:rsid w:val="0010331D"/>
    <w:rsid w:val="00105F80"/>
    <w:rsid w:val="00106867"/>
    <w:rsid w:val="00107709"/>
    <w:rsid w:val="0011107D"/>
    <w:rsid w:val="0011115D"/>
    <w:rsid w:val="00116311"/>
    <w:rsid w:val="001168B8"/>
    <w:rsid w:val="00123062"/>
    <w:rsid w:val="001234D7"/>
    <w:rsid w:val="00123975"/>
    <w:rsid w:val="001247EB"/>
    <w:rsid w:val="00127278"/>
    <w:rsid w:val="001329F2"/>
    <w:rsid w:val="00134DF1"/>
    <w:rsid w:val="001353DF"/>
    <w:rsid w:val="00135BF4"/>
    <w:rsid w:val="00136A68"/>
    <w:rsid w:val="00141491"/>
    <w:rsid w:val="001440FA"/>
    <w:rsid w:val="00144A7C"/>
    <w:rsid w:val="00144F54"/>
    <w:rsid w:val="00146A97"/>
    <w:rsid w:val="00152CB2"/>
    <w:rsid w:val="00155117"/>
    <w:rsid w:val="00155287"/>
    <w:rsid w:val="001564B2"/>
    <w:rsid w:val="00156FBE"/>
    <w:rsid w:val="001570B8"/>
    <w:rsid w:val="00157CFC"/>
    <w:rsid w:val="001649FE"/>
    <w:rsid w:val="00164E34"/>
    <w:rsid w:val="00165113"/>
    <w:rsid w:val="00166859"/>
    <w:rsid w:val="00167535"/>
    <w:rsid w:val="00167EC8"/>
    <w:rsid w:val="00170DB7"/>
    <w:rsid w:val="001720AD"/>
    <w:rsid w:val="00173A16"/>
    <w:rsid w:val="00174358"/>
    <w:rsid w:val="00177902"/>
    <w:rsid w:val="00180AD7"/>
    <w:rsid w:val="00184AB5"/>
    <w:rsid w:val="00184FFA"/>
    <w:rsid w:val="00185CCD"/>
    <w:rsid w:val="001862B0"/>
    <w:rsid w:val="00191040"/>
    <w:rsid w:val="0019487B"/>
    <w:rsid w:val="001955BF"/>
    <w:rsid w:val="001A1029"/>
    <w:rsid w:val="001A39A5"/>
    <w:rsid w:val="001A45C4"/>
    <w:rsid w:val="001A6AAC"/>
    <w:rsid w:val="001B3CFE"/>
    <w:rsid w:val="001B4504"/>
    <w:rsid w:val="001B4D69"/>
    <w:rsid w:val="001B51FC"/>
    <w:rsid w:val="001B6EA2"/>
    <w:rsid w:val="001B7E1A"/>
    <w:rsid w:val="001C06D7"/>
    <w:rsid w:val="001C1631"/>
    <w:rsid w:val="001C2346"/>
    <w:rsid w:val="001C3317"/>
    <w:rsid w:val="001C641A"/>
    <w:rsid w:val="001D0719"/>
    <w:rsid w:val="001D40EC"/>
    <w:rsid w:val="001D4B56"/>
    <w:rsid w:val="001D4FA2"/>
    <w:rsid w:val="001D57E1"/>
    <w:rsid w:val="001E08EC"/>
    <w:rsid w:val="001E4139"/>
    <w:rsid w:val="001E6586"/>
    <w:rsid w:val="001E6AD8"/>
    <w:rsid w:val="001E6D92"/>
    <w:rsid w:val="001E71BB"/>
    <w:rsid w:val="001F33EE"/>
    <w:rsid w:val="001F594F"/>
    <w:rsid w:val="001F745E"/>
    <w:rsid w:val="002013C5"/>
    <w:rsid w:val="00211A4D"/>
    <w:rsid w:val="002122F8"/>
    <w:rsid w:val="00214416"/>
    <w:rsid w:val="00220216"/>
    <w:rsid w:val="002257D6"/>
    <w:rsid w:val="002270C9"/>
    <w:rsid w:val="00230B6A"/>
    <w:rsid w:val="00236018"/>
    <w:rsid w:val="0023777F"/>
    <w:rsid w:val="00241378"/>
    <w:rsid w:val="00244390"/>
    <w:rsid w:val="002444FD"/>
    <w:rsid w:val="002458DA"/>
    <w:rsid w:val="00246E9F"/>
    <w:rsid w:val="00253EE3"/>
    <w:rsid w:val="0025653A"/>
    <w:rsid w:val="002568A2"/>
    <w:rsid w:val="00260DE1"/>
    <w:rsid w:val="00262CA1"/>
    <w:rsid w:val="00267084"/>
    <w:rsid w:val="0027223E"/>
    <w:rsid w:val="0027244C"/>
    <w:rsid w:val="002732D8"/>
    <w:rsid w:val="0027458D"/>
    <w:rsid w:val="00274769"/>
    <w:rsid w:val="00275D82"/>
    <w:rsid w:val="00281042"/>
    <w:rsid w:val="0028189A"/>
    <w:rsid w:val="0028209A"/>
    <w:rsid w:val="002822CB"/>
    <w:rsid w:val="00287020"/>
    <w:rsid w:val="00292031"/>
    <w:rsid w:val="002958E3"/>
    <w:rsid w:val="002A0A70"/>
    <w:rsid w:val="002A0A9A"/>
    <w:rsid w:val="002A22A8"/>
    <w:rsid w:val="002A2A5B"/>
    <w:rsid w:val="002A5688"/>
    <w:rsid w:val="002A72F2"/>
    <w:rsid w:val="002B1246"/>
    <w:rsid w:val="002B2CD0"/>
    <w:rsid w:val="002B3201"/>
    <w:rsid w:val="002B4011"/>
    <w:rsid w:val="002B4C00"/>
    <w:rsid w:val="002B6913"/>
    <w:rsid w:val="002C059F"/>
    <w:rsid w:val="002C0F2B"/>
    <w:rsid w:val="002C387C"/>
    <w:rsid w:val="002C4CF5"/>
    <w:rsid w:val="002C588D"/>
    <w:rsid w:val="002C6DD0"/>
    <w:rsid w:val="002D106C"/>
    <w:rsid w:val="002D4C3B"/>
    <w:rsid w:val="002D67D4"/>
    <w:rsid w:val="002D7184"/>
    <w:rsid w:val="002E1199"/>
    <w:rsid w:val="002E46B7"/>
    <w:rsid w:val="002E4727"/>
    <w:rsid w:val="002E60DC"/>
    <w:rsid w:val="002E67AC"/>
    <w:rsid w:val="002E7D0E"/>
    <w:rsid w:val="002F0111"/>
    <w:rsid w:val="002F2F70"/>
    <w:rsid w:val="002F3760"/>
    <w:rsid w:val="002F3C76"/>
    <w:rsid w:val="002F550A"/>
    <w:rsid w:val="0030019E"/>
    <w:rsid w:val="00301177"/>
    <w:rsid w:val="00301EE4"/>
    <w:rsid w:val="003025F2"/>
    <w:rsid w:val="0030455F"/>
    <w:rsid w:val="0031192E"/>
    <w:rsid w:val="00311BE1"/>
    <w:rsid w:val="00313555"/>
    <w:rsid w:val="003151BE"/>
    <w:rsid w:val="003160D3"/>
    <w:rsid w:val="003176B3"/>
    <w:rsid w:val="003205F8"/>
    <w:rsid w:val="00324A84"/>
    <w:rsid w:val="003262C6"/>
    <w:rsid w:val="00331DEF"/>
    <w:rsid w:val="00331FFF"/>
    <w:rsid w:val="00336E25"/>
    <w:rsid w:val="003424E6"/>
    <w:rsid w:val="00343A4B"/>
    <w:rsid w:val="00346226"/>
    <w:rsid w:val="003527B9"/>
    <w:rsid w:val="00352DCC"/>
    <w:rsid w:val="0035300D"/>
    <w:rsid w:val="00353969"/>
    <w:rsid w:val="00355DC3"/>
    <w:rsid w:val="0036159E"/>
    <w:rsid w:val="00363664"/>
    <w:rsid w:val="00364DA3"/>
    <w:rsid w:val="00367430"/>
    <w:rsid w:val="00367861"/>
    <w:rsid w:val="00367C08"/>
    <w:rsid w:val="00371143"/>
    <w:rsid w:val="00372835"/>
    <w:rsid w:val="0037797A"/>
    <w:rsid w:val="00377A08"/>
    <w:rsid w:val="00380268"/>
    <w:rsid w:val="00381432"/>
    <w:rsid w:val="00382858"/>
    <w:rsid w:val="00383C3D"/>
    <w:rsid w:val="00383C6F"/>
    <w:rsid w:val="003846A9"/>
    <w:rsid w:val="0038520C"/>
    <w:rsid w:val="00385A5A"/>
    <w:rsid w:val="00386C68"/>
    <w:rsid w:val="00386FD1"/>
    <w:rsid w:val="0039154D"/>
    <w:rsid w:val="00393473"/>
    <w:rsid w:val="00394E2D"/>
    <w:rsid w:val="0039579A"/>
    <w:rsid w:val="00395D30"/>
    <w:rsid w:val="0039753E"/>
    <w:rsid w:val="00397899"/>
    <w:rsid w:val="003A1243"/>
    <w:rsid w:val="003A17EB"/>
    <w:rsid w:val="003A22FB"/>
    <w:rsid w:val="003B022B"/>
    <w:rsid w:val="003B14F1"/>
    <w:rsid w:val="003B4418"/>
    <w:rsid w:val="003B5277"/>
    <w:rsid w:val="003B7997"/>
    <w:rsid w:val="003C2B5A"/>
    <w:rsid w:val="003D41FA"/>
    <w:rsid w:val="003D469D"/>
    <w:rsid w:val="003D5050"/>
    <w:rsid w:val="003D5748"/>
    <w:rsid w:val="003E1266"/>
    <w:rsid w:val="003E1C29"/>
    <w:rsid w:val="003E316F"/>
    <w:rsid w:val="003E4A6E"/>
    <w:rsid w:val="003E533D"/>
    <w:rsid w:val="003E53A6"/>
    <w:rsid w:val="003E7256"/>
    <w:rsid w:val="003E731D"/>
    <w:rsid w:val="003F0B11"/>
    <w:rsid w:val="003F1B6F"/>
    <w:rsid w:val="003F1DDC"/>
    <w:rsid w:val="003F27D4"/>
    <w:rsid w:val="00402898"/>
    <w:rsid w:val="00403685"/>
    <w:rsid w:val="00404F1E"/>
    <w:rsid w:val="00411DD7"/>
    <w:rsid w:val="00415CD2"/>
    <w:rsid w:val="0041719F"/>
    <w:rsid w:val="004172B5"/>
    <w:rsid w:val="0042217D"/>
    <w:rsid w:val="0042345A"/>
    <w:rsid w:val="00423DAD"/>
    <w:rsid w:val="0042600E"/>
    <w:rsid w:val="00430774"/>
    <w:rsid w:val="00441F18"/>
    <w:rsid w:val="00442C95"/>
    <w:rsid w:val="00442CC7"/>
    <w:rsid w:val="00442E5F"/>
    <w:rsid w:val="00443B4F"/>
    <w:rsid w:val="00443E78"/>
    <w:rsid w:val="00444ED5"/>
    <w:rsid w:val="00445BA8"/>
    <w:rsid w:val="004506DC"/>
    <w:rsid w:val="00454509"/>
    <w:rsid w:val="00457A79"/>
    <w:rsid w:val="00457AD4"/>
    <w:rsid w:val="00460E4F"/>
    <w:rsid w:val="00462502"/>
    <w:rsid w:val="00464169"/>
    <w:rsid w:val="0046476F"/>
    <w:rsid w:val="00465FBE"/>
    <w:rsid w:val="00466DF2"/>
    <w:rsid w:val="004676EC"/>
    <w:rsid w:val="00471035"/>
    <w:rsid w:val="00480E4A"/>
    <w:rsid w:val="00481873"/>
    <w:rsid w:val="004819D2"/>
    <w:rsid w:val="00486316"/>
    <w:rsid w:val="004878F6"/>
    <w:rsid w:val="0049765F"/>
    <w:rsid w:val="004A3B85"/>
    <w:rsid w:val="004A4566"/>
    <w:rsid w:val="004B0B3D"/>
    <w:rsid w:val="004B0EF1"/>
    <w:rsid w:val="004B1A73"/>
    <w:rsid w:val="004B301F"/>
    <w:rsid w:val="004B66D2"/>
    <w:rsid w:val="004C0202"/>
    <w:rsid w:val="004C035D"/>
    <w:rsid w:val="004C18C1"/>
    <w:rsid w:val="004C24DD"/>
    <w:rsid w:val="004C25AE"/>
    <w:rsid w:val="004C3E1A"/>
    <w:rsid w:val="004D177A"/>
    <w:rsid w:val="004D4F5A"/>
    <w:rsid w:val="004D511F"/>
    <w:rsid w:val="004E1B1A"/>
    <w:rsid w:val="004E2B57"/>
    <w:rsid w:val="004E3442"/>
    <w:rsid w:val="004E3679"/>
    <w:rsid w:val="004E4C78"/>
    <w:rsid w:val="004E5226"/>
    <w:rsid w:val="004E6EE6"/>
    <w:rsid w:val="004E77A1"/>
    <w:rsid w:val="004F0C2A"/>
    <w:rsid w:val="004F1BE0"/>
    <w:rsid w:val="004F244C"/>
    <w:rsid w:val="004F4358"/>
    <w:rsid w:val="004F5D44"/>
    <w:rsid w:val="004F6AF7"/>
    <w:rsid w:val="005031E7"/>
    <w:rsid w:val="00503331"/>
    <w:rsid w:val="00505A1E"/>
    <w:rsid w:val="0051109C"/>
    <w:rsid w:val="00511CCD"/>
    <w:rsid w:val="00513373"/>
    <w:rsid w:val="00515BB0"/>
    <w:rsid w:val="0052638B"/>
    <w:rsid w:val="00526A66"/>
    <w:rsid w:val="00530777"/>
    <w:rsid w:val="00531DFB"/>
    <w:rsid w:val="005328A9"/>
    <w:rsid w:val="00532A08"/>
    <w:rsid w:val="00533574"/>
    <w:rsid w:val="00535604"/>
    <w:rsid w:val="0053680F"/>
    <w:rsid w:val="0054327C"/>
    <w:rsid w:val="00545575"/>
    <w:rsid w:val="005505CF"/>
    <w:rsid w:val="00553169"/>
    <w:rsid w:val="00555932"/>
    <w:rsid w:val="0055622C"/>
    <w:rsid w:val="00560917"/>
    <w:rsid w:val="00560FEA"/>
    <w:rsid w:val="00562313"/>
    <w:rsid w:val="00563DBE"/>
    <w:rsid w:val="005642FB"/>
    <w:rsid w:val="00566E70"/>
    <w:rsid w:val="0056793C"/>
    <w:rsid w:val="00570637"/>
    <w:rsid w:val="00570FCE"/>
    <w:rsid w:val="00572D9F"/>
    <w:rsid w:val="00573605"/>
    <w:rsid w:val="00581FE9"/>
    <w:rsid w:val="005848C3"/>
    <w:rsid w:val="00586D5E"/>
    <w:rsid w:val="0059391A"/>
    <w:rsid w:val="0059515D"/>
    <w:rsid w:val="005A5949"/>
    <w:rsid w:val="005A5AF4"/>
    <w:rsid w:val="005A6668"/>
    <w:rsid w:val="005B03A4"/>
    <w:rsid w:val="005B35BF"/>
    <w:rsid w:val="005B5AAE"/>
    <w:rsid w:val="005B5F19"/>
    <w:rsid w:val="005B6255"/>
    <w:rsid w:val="005C4FD9"/>
    <w:rsid w:val="005C641A"/>
    <w:rsid w:val="005C77DC"/>
    <w:rsid w:val="005C7A2E"/>
    <w:rsid w:val="005D20EF"/>
    <w:rsid w:val="005D3FC4"/>
    <w:rsid w:val="005D48BE"/>
    <w:rsid w:val="005D6660"/>
    <w:rsid w:val="005E18AC"/>
    <w:rsid w:val="005E33E3"/>
    <w:rsid w:val="005E44A1"/>
    <w:rsid w:val="005F1253"/>
    <w:rsid w:val="005F3163"/>
    <w:rsid w:val="005F3D8A"/>
    <w:rsid w:val="005F7464"/>
    <w:rsid w:val="005F7A75"/>
    <w:rsid w:val="005F7D0E"/>
    <w:rsid w:val="006029E4"/>
    <w:rsid w:val="0060474A"/>
    <w:rsid w:val="00606B45"/>
    <w:rsid w:val="00607D3B"/>
    <w:rsid w:val="0061280B"/>
    <w:rsid w:val="00614D2A"/>
    <w:rsid w:val="00615B54"/>
    <w:rsid w:val="006209F6"/>
    <w:rsid w:val="00620EA8"/>
    <w:rsid w:val="00623DE0"/>
    <w:rsid w:val="0062484A"/>
    <w:rsid w:val="00626A11"/>
    <w:rsid w:val="00627103"/>
    <w:rsid w:val="00627CB1"/>
    <w:rsid w:val="00630852"/>
    <w:rsid w:val="00631C45"/>
    <w:rsid w:val="00632B89"/>
    <w:rsid w:val="006335FB"/>
    <w:rsid w:val="006338F5"/>
    <w:rsid w:val="006355F3"/>
    <w:rsid w:val="00636B11"/>
    <w:rsid w:val="006406E5"/>
    <w:rsid w:val="00650AAB"/>
    <w:rsid w:val="006527EA"/>
    <w:rsid w:val="00653A3E"/>
    <w:rsid w:val="0065584D"/>
    <w:rsid w:val="00655DE5"/>
    <w:rsid w:val="00656D2C"/>
    <w:rsid w:val="0065737E"/>
    <w:rsid w:val="00660F49"/>
    <w:rsid w:val="00661DDB"/>
    <w:rsid w:val="006625F8"/>
    <w:rsid w:val="006633F4"/>
    <w:rsid w:val="006640C4"/>
    <w:rsid w:val="00664B20"/>
    <w:rsid w:val="00666F3B"/>
    <w:rsid w:val="00666F5B"/>
    <w:rsid w:val="00667460"/>
    <w:rsid w:val="0067534B"/>
    <w:rsid w:val="00675AC5"/>
    <w:rsid w:val="00675E59"/>
    <w:rsid w:val="00681DB1"/>
    <w:rsid w:val="00684E38"/>
    <w:rsid w:val="00685BEC"/>
    <w:rsid w:val="00686320"/>
    <w:rsid w:val="00687AB4"/>
    <w:rsid w:val="006932A6"/>
    <w:rsid w:val="006934CA"/>
    <w:rsid w:val="00694461"/>
    <w:rsid w:val="00694CE6"/>
    <w:rsid w:val="006958C0"/>
    <w:rsid w:val="00696F2B"/>
    <w:rsid w:val="00697BCA"/>
    <w:rsid w:val="006A0F62"/>
    <w:rsid w:val="006A25D7"/>
    <w:rsid w:val="006A410A"/>
    <w:rsid w:val="006A512C"/>
    <w:rsid w:val="006A5927"/>
    <w:rsid w:val="006A6019"/>
    <w:rsid w:val="006B20D6"/>
    <w:rsid w:val="006B3EBE"/>
    <w:rsid w:val="006B5332"/>
    <w:rsid w:val="006B7F9A"/>
    <w:rsid w:val="006C4CC0"/>
    <w:rsid w:val="006C4D1C"/>
    <w:rsid w:val="006C732E"/>
    <w:rsid w:val="006C7646"/>
    <w:rsid w:val="006D01C6"/>
    <w:rsid w:val="006D0900"/>
    <w:rsid w:val="006D160A"/>
    <w:rsid w:val="006D2CF6"/>
    <w:rsid w:val="006D409C"/>
    <w:rsid w:val="006D4FC9"/>
    <w:rsid w:val="006D4FDE"/>
    <w:rsid w:val="006D6CE5"/>
    <w:rsid w:val="006D75CB"/>
    <w:rsid w:val="006E35F2"/>
    <w:rsid w:val="006E4D53"/>
    <w:rsid w:val="006F0E67"/>
    <w:rsid w:val="006F58B2"/>
    <w:rsid w:val="006F5B4B"/>
    <w:rsid w:val="006F7240"/>
    <w:rsid w:val="007008E0"/>
    <w:rsid w:val="00700D21"/>
    <w:rsid w:val="0070254C"/>
    <w:rsid w:val="00702615"/>
    <w:rsid w:val="00706EB1"/>
    <w:rsid w:val="0070728C"/>
    <w:rsid w:val="00710301"/>
    <w:rsid w:val="007107B5"/>
    <w:rsid w:val="0071129F"/>
    <w:rsid w:val="00711689"/>
    <w:rsid w:val="00711885"/>
    <w:rsid w:val="00712227"/>
    <w:rsid w:val="0071455E"/>
    <w:rsid w:val="00720E0E"/>
    <w:rsid w:val="00722401"/>
    <w:rsid w:val="00722A07"/>
    <w:rsid w:val="0073115F"/>
    <w:rsid w:val="0073268E"/>
    <w:rsid w:val="00733C89"/>
    <w:rsid w:val="00734699"/>
    <w:rsid w:val="00734C4E"/>
    <w:rsid w:val="007351D0"/>
    <w:rsid w:val="00737C10"/>
    <w:rsid w:val="007401F5"/>
    <w:rsid w:val="00740D98"/>
    <w:rsid w:val="00741317"/>
    <w:rsid w:val="0074199A"/>
    <w:rsid w:val="0074319B"/>
    <w:rsid w:val="00744A2A"/>
    <w:rsid w:val="0074596C"/>
    <w:rsid w:val="00746174"/>
    <w:rsid w:val="007464DD"/>
    <w:rsid w:val="00747EFC"/>
    <w:rsid w:val="00750637"/>
    <w:rsid w:val="00752758"/>
    <w:rsid w:val="00753308"/>
    <w:rsid w:val="007533F1"/>
    <w:rsid w:val="00754B93"/>
    <w:rsid w:val="00755792"/>
    <w:rsid w:val="00756F0C"/>
    <w:rsid w:val="007640D6"/>
    <w:rsid w:val="00770327"/>
    <w:rsid w:val="00770F66"/>
    <w:rsid w:val="007721AB"/>
    <w:rsid w:val="0077237C"/>
    <w:rsid w:val="007724F1"/>
    <w:rsid w:val="00775D6E"/>
    <w:rsid w:val="00776092"/>
    <w:rsid w:val="00777D1A"/>
    <w:rsid w:val="00781874"/>
    <w:rsid w:val="007827E5"/>
    <w:rsid w:val="00784F8B"/>
    <w:rsid w:val="00785063"/>
    <w:rsid w:val="00786065"/>
    <w:rsid w:val="007877CF"/>
    <w:rsid w:val="007915CF"/>
    <w:rsid w:val="007933C6"/>
    <w:rsid w:val="00793B41"/>
    <w:rsid w:val="00794442"/>
    <w:rsid w:val="00795AC3"/>
    <w:rsid w:val="00796889"/>
    <w:rsid w:val="007A0651"/>
    <w:rsid w:val="007A1566"/>
    <w:rsid w:val="007A4290"/>
    <w:rsid w:val="007A4456"/>
    <w:rsid w:val="007A5B04"/>
    <w:rsid w:val="007A7A0A"/>
    <w:rsid w:val="007B0D8D"/>
    <w:rsid w:val="007B1A8F"/>
    <w:rsid w:val="007B26EA"/>
    <w:rsid w:val="007B626C"/>
    <w:rsid w:val="007B6B8A"/>
    <w:rsid w:val="007B6F0E"/>
    <w:rsid w:val="007C3C47"/>
    <w:rsid w:val="007C3DF9"/>
    <w:rsid w:val="007C4283"/>
    <w:rsid w:val="007D5EAE"/>
    <w:rsid w:val="007D7712"/>
    <w:rsid w:val="007E3893"/>
    <w:rsid w:val="007E3F54"/>
    <w:rsid w:val="007E6740"/>
    <w:rsid w:val="007E6E52"/>
    <w:rsid w:val="007F41B1"/>
    <w:rsid w:val="007F4CA7"/>
    <w:rsid w:val="007F7E93"/>
    <w:rsid w:val="0080255D"/>
    <w:rsid w:val="0080373F"/>
    <w:rsid w:val="0080621E"/>
    <w:rsid w:val="00806C0A"/>
    <w:rsid w:val="00806D9D"/>
    <w:rsid w:val="008100E7"/>
    <w:rsid w:val="00815EAB"/>
    <w:rsid w:val="00815FDF"/>
    <w:rsid w:val="00820BE3"/>
    <w:rsid w:val="00820C90"/>
    <w:rsid w:val="00820EAF"/>
    <w:rsid w:val="0082264B"/>
    <w:rsid w:val="008239D7"/>
    <w:rsid w:val="008255EF"/>
    <w:rsid w:val="0082697B"/>
    <w:rsid w:val="008324FA"/>
    <w:rsid w:val="00833819"/>
    <w:rsid w:val="00833FA9"/>
    <w:rsid w:val="00835A0A"/>
    <w:rsid w:val="00835D7F"/>
    <w:rsid w:val="0083685E"/>
    <w:rsid w:val="0084168D"/>
    <w:rsid w:val="00841CD5"/>
    <w:rsid w:val="0084476D"/>
    <w:rsid w:val="00844CDA"/>
    <w:rsid w:val="00846376"/>
    <w:rsid w:val="00850CCA"/>
    <w:rsid w:val="008529C6"/>
    <w:rsid w:val="00852D85"/>
    <w:rsid w:val="00852E5F"/>
    <w:rsid w:val="00853CC7"/>
    <w:rsid w:val="008552F6"/>
    <w:rsid w:val="008571BC"/>
    <w:rsid w:val="008603E6"/>
    <w:rsid w:val="00861D18"/>
    <w:rsid w:val="008721FE"/>
    <w:rsid w:val="00872609"/>
    <w:rsid w:val="008737B7"/>
    <w:rsid w:val="0087561F"/>
    <w:rsid w:val="008767C7"/>
    <w:rsid w:val="00876A5C"/>
    <w:rsid w:val="00876B31"/>
    <w:rsid w:val="00880E68"/>
    <w:rsid w:val="008819CA"/>
    <w:rsid w:val="00881F00"/>
    <w:rsid w:val="00882AC3"/>
    <w:rsid w:val="00883904"/>
    <w:rsid w:val="0088596E"/>
    <w:rsid w:val="00890219"/>
    <w:rsid w:val="00895A7D"/>
    <w:rsid w:val="008A4129"/>
    <w:rsid w:val="008A46B8"/>
    <w:rsid w:val="008B7B58"/>
    <w:rsid w:val="008C1129"/>
    <w:rsid w:val="008C1A70"/>
    <w:rsid w:val="008C3B44"/>
    <w:rsid w:val="008C7FE7"/>
    <w:rsid w:val="008D070D"/>
    <w:rsid w:val="008D0DA4"/>
    <w:rsid w:val="008D5291"/>
    <w:rsid w:val="008D7B63"/>
    <w:rsid w:val="008E4968"/>
    <w:rsid w:val="008E4D49"/>
    <w:rsid w:val="008E68EC"/>
    <w:rsid w:val="008E6C02"/>
    <w:rsid w:val="008E76FA"/>
    <w:rsid w:val="008E7DC2"/>
    <w:rsid w:val="008F5638"/>
    <w:rsid w:val="008F59D2"/>
    <w:rsid w:val="008F6340"/>
    <w:rsid w:val="0090040B"/>
    <w:rsid w:val="00900B2E"/>
    <w:rsid w:val="00901073"/>
    <w:rsid w:val="00901C58"/>
    <w:rsid w:val="0090388F"/>
    <w:rsid w:val="009041D2"/>
    <w:rsid w:val="00905199"/>
    <w:rsid w:val="00910118"/>
    <w:rsid w:val="0091018D"/>
    <w:rsid w:val="009103D0"/>
    <w:rsid w:val="009108A2"/>
    <w:rsid w:val="00910B01"/>
    <w:rsid w:val="00916E08"/>
    <w:rsid w:val="00916E80"/>
    <w:rsid w:val="00923268"/>
    <w:rsid w:val="00924813"/>
    <w:rsid w:val="00926286"/>
    <w:rsid w:val="0092665E"/>
    <w:rsid w:val="009278EF"/>
    <w:rsid w:val="0093430F"/>
    <w:rsid w:val="009343DF"/>
    <w:rsid w:val="009362FC"/>
    <w:rsid w:val="00937D29"/>
    <w:rsid w:val="009439B9"/>
    <w:rsid w:val="00952262"/>
    <w:rsid w:val="009536A7"/>
    <w:rsid w:val="00957875"/>
    <w:rsid w:val="00965EFD"/>
    <w:rsid w:val="00972575"/>
    <w:rsid w:val="00972AAF"/>
    <w:rsid w:val="0097512E"/>
    <w:rsid w:val="0097567C"/>
    <w:rsid w:val="00975BBE"/>
    <w:rsid w:val="00975C24"/>
    <w:rsid w:val="00977A68"/>
    <w:rsid w:val="009830FC"/>
    <w:rsid w:val="00983100"/>
    <w:rsid w:val="00985FD5"/>
    <w:rsid w:val="00991A2A"/>
    <w:rsid w:val="009934F5"/>
    <w:rsid w:val="009939E8"/>
    <w:rsid w:val="00994AEE"/>
    <w:rsid w:val="009A3C92"/>
    <w:rsid w:val="009A5CBE"/>
    <w:rsid w:val="009A7B6D"/>
    <w:rsid w:val="009B3232"/>
    <w:rsid w:val="009B36E3"/>
    <w:rsid w:val="009B385F"/>
    <w:rsid w:val="009B7D1E"/>
    <w:rsid w:val="009C0059"/>
    <w:rsid w:val="009C089B"/>
    <w:rsid w:val="009C1927"/>
    <w:rsid w:val="009C238D"/>
    <w:rsid w:val="009C7050"/>
    <w:rsid w:val="009D1FF4"/>
    <w:rsid w:val="009D2C41"/>
    <w:rsid w:val="009D3728"/>
    <w:rsid w:val="009D3930"/>
    <w:rsid w:val="009D7989"/>
    <w:rsid w:val="009E0490"/>
    <w:rsid w:val="009E513B"/>
    <w:rsid w:val="009E618B"/>
    <w:rsid w:val="009E6B8F"/>
    <w:rsid w:val="009F00B6"/>
    <w:rsid w:val="009F031A"/>
    <w:rsid w:val="009F040E"/>
    <w:rsid w:val="009F1267"/>
    <w:rsid w:val="009F1B6C"/>
    <w:rsid w:val="009F5209"/>
    <w:rsid w:val="009F6CE6"/>
    <w:rsid w:val="00A06520"/>
    <w:rsid w:val="00A0729C"/>
    <w:rsid w:val="00A10D32"/>
    <w:rsid w:val="00A118FE"/>
    <w:rsid w:val="00A11FBF"/>
    <w:rsid w:val="00A13C0A"/>
    <w:rsid w:val="00A1467E"/>
    <w:rsid w:val="00A15370"/>
    <w:rsid w:val="00A1720D"/>
    <w:rsid w:val="00A213A6"/>
    <w:rsid w:val="00A2465B"/>
    <w:rsid w:val="00A2592C"/>
    <w:rsid w:val="00A30312"/>
    <w:rsid w:val="00A31CC0"/>
    <w:rsid w:val="00A322A8"/>
    <w:rsid w:val="00A34109"/>
    <w:rsid w:val="00A355A4"/>
    <w:rsid w:val="00A35DB7"/>
    <w:rsid w:val="00A36180"/>
    <w:rsid w:val="00A3689B"/>
    <w:rsid w:val="00A36AB1"/>
    <w:rsid w:val="00A40087"/>
    <w:rsid w:val="00A44D2B"/>
    <w:rsid w:val="00A46F97"/>
    <w:rsid w:val="00A523D2"/>
    <w:rsid w:val="00A53547"/>
    <w:rsid w:val="00A53E6E"/>
    <w:rsid w:val="00A54765"/>
    <w:rsid w:val="00A5567F"/>
    <w:rsid w:val="00A55A2F"/>
    <w:rsid w:val="00A616FA"/>
    <w:rsid w:val="00A649C2"/>
    <w:rsid w:val="00A64B87"/>
    <w:rsid w:val="00A70066"/>
    <w:rsid w:val="00A70842"/>
    <w:rsid w:val="00A70845"/>
    <w:rsid w:val="00A759B2"/>
    <w:rsid w:val="00A84663"/>
    <w:rsid w:val="00A87078"/>
    <w:rsid w:val="00A90C0A"/>
    <w:rsid w:val="00A93259"/>
    <w:rsid w:val="00AA4646"/>
    <w:rsid w:val="00AA4A42"/>
    <w:rsid w:val="00AA6776"/>
    <w:rsid w:val="00AB1D1B"/>
    <w:rsid w:val="00AB341F"/>
    <w:rsid w:val="00AB4F6D"/>
    <w:rsid w:val="00AB569A"/>
    <w:rsid w:val="00AC11AB"/>
    <w:rsid w:val="00AC2CAA"/>
    <w:rsid w:val="00AC3DC3"/>
    <w:rsid w:val="00AC41D4"/>
    <w:rsid w:val="00AC542B"/>
    <w:rsid w:val="00AC71AA"/>
    <w:rsid w:val="00AE228C"/>
    <w:rsid w:val="00AE4FB1"/>
    <w:rsid w:val="00AE585D"/>
    <w:rsid w:val="00AE5BC1"/>
    <w:rsid w:val="00AE67C7"/>
    <w:rsid w:val="00AE6FE5"/>
    <w:rsid w:val="00AF16C2"/>
    <w:rsid w:val="00AF31C6"/>
    <w:rsid w:val="00AF4675"/>
    <w:rsid w:val="00AF6013"/>
    <w:rsid w:val="00AF72F4"/>
    <w:rsid w:val="00AF79DB"/>
    <w:rsid w:val="00B00E40"/>
    <w:rsid w:val="00B0116C"/>
    <w:rsid w:val="00B02395"/>
    <w:rsid w:val="00B071B2"/>
    <w:rsid w:val="00B24284"/>
    <w:rsid w:val="00B3268C"/>
    <w:rsid w:val="00B32FA4"/>
    <w:rsid w:val="00B33328"/>
    <w:rsid w:val="00B33D1C"/>
    <w:rsid w:val="00B343B9"/>
    <w:rsid w:val="00B40AFC"/>
    <w:rsid w:val="00B44683"/>
    <w:rsid w:val="00B50A4D"/>
    <w:rsid w:val="00B51623"/>
    <w:rsid w:val="00B545E4"/>
    <w:rsid w:val="00B56B47"/>
    <w:rsid w:val="00B56CC1"/>
    <w:rsid w:val="00B60A97"/>
    <w:rsid w:val="00B62AD6"/>
    <w:rsid w:val="00B62C1A"/>
    <w:rsid w:val="00B63AC6"/>
    <w:rsid w:val="00B63E84"/>
    <w:rsid w:val="00B6469D"/>
    <w:rsid w:val="00B64997"/>
    <w:rsid w:val="00B6695E"/>
    <w:rsid w:val="00B66DE4"/>
    <w:rsid w:val="00B7427A"/>
    <w:rsid w:val="00B74CD8"/>
    <w:rsid w:val="00B759F7"/>
    <w:rsid w:val="00B815FD"/>
    <w:rsid w:val="00B82345"/>
    <w:rsid w:val="00B84C09"/>
    <w:rsid w:val="00B9058C"/>
    <w:rsid w:val="00B92D28"/>
    <w:rsid w:val="00B944F7"/>
    <w:rsid w:val="00B97332"/>
    <w:rsid w:val="00B975F8"/>
    <w:rsid w:val="00BA24BF"/>
    <w:rsid w:val="00BA419C"/>
    <w:rsid w:val="00BA50B7"/>
    <w:rsid w:val="00BA6F29"/>
    <w:rsid w:val="00BB07CA"/>
    <w:rsid w:val="00BB1A39"/>
    <w:rsid w:val="00BB213A"/>
    <w:rsid w:val="00BB404A"/>
    <w:rsid w:val="00BB46CD"/>
    <w:rsid w:val="00BB6FE7"/>
    <w:rsid w:val="00BC1629"/>
    <w:rsid w:val="00BC1E01"/>
    <w:rsid w:val="00BC6063"/>
    <w:rsid w:val="00BC6219"/>
    <w:rsid w:val="00BC6934"/>
    <w:rsid w:val="00BD1AA4"/>
    <w:rsid w:val="00BD23B9"/>
    <w:rsid w:val="00BD76D5"/>
    <w:rsid w:val="00BE3DB2"/>
    <w:rsid w:val="00BE5BC0"/>
    <w:rsid w:val="00BE7E98"/>
    <w:rsid w:val="00BF092B"/>
    <w:rsid w:val="00BF1BF5"/>
    <w:rsid w:val="00BF2C8A"/>
    <w:rsid w:val="00BF35C0"/>
    <w:rsid w:val="00BF4026"/>
    <w:rsid w:val="00BF55BD"/>
    <w:rsid w:val="00BF6495"/>
    <w:rsid w:val="00BF68CF"/>
    <w:rsid w:val="00C03353"/>
    <w:rsid w:val="00C05EDB"/>
    <w:rsid w:val="00C07416"/>
    <w:rsid w:val="00C10775"/>
    <w:rsid w:val="00C10886"/>
    <w:rsid w:val="00C12E7F"/>
    <w:rsid w:val="00C14B89"/>
    <w:rsid w:val="00C15376"/>
    <w:rsid w:val="00C16530"/>
    <w:rsid w:val="00C16AD1"/>
    <w:rsid w:val="00C17ACD"/>
    <w:rsid w:val="00C207D8"/>
    <w:rsid w:val="00C22878"/>
    <w:rsid w:val="00C24E13"/>
    <w:rsid w:val="00C2545C"/>
    <w:rsid w:val="00C268DD"/>
    <w:rsid w:val="00C330BF"/>
    <w:rsid w:val="00C348D5"/>
    <w:rsid w:val="00C34D46"/>
    <w:rsid w:val="00C37AF2"/>
    <w:rsid w:val="00C414E3"/>
    <w:rsid w:val="00C42398"/>
    <w:rsid w:val="00C42F78"/>
    <w:rsid w:val="00C4454D"/>
    <w:rsid w:val="00C447DF"/>
    <w:rsid w:val="00C45067"/>
    <w:rsid w:val="00C454A6"/>
    <w:rsid w:val="00C45C05"/>
    <w:rsid w:val="00C45D48"/>
    <w:rsid w:val="00C47768"/>
    <w:rsid w:val="00C47D34"/>
    <w:rsid w:val="00C50361"/>
    <w:rsid w:val="00C50F71"/>
    <w:rsid w:val="00C544B6"/>
    <w:rsid w:val="00C5472D"/>
    <w:rsid w:val="00C5639D"/>
    <w:rsid w:val="00C605EA"/>
    <w:rsid w:val="00C629ED"/>
    <w:rsid w:val="00C651D0"/>
    <w:rsid w:val="00C66A93"/>
    <w:rsid w:val="00C72979"/>
    <w:rsid w:val="00C729B8"/>
    <w:rsid w:val="00C754B4"/>
    <w:rsid w:val="00C7596F"/>
    <w:rsid w:val="00C77389"/>
    <w:rsid w:val="00C803CE"/>
    <w:rsid w:val="00C8517D"/>
    <w:rsid w:val="00C852E7"/>
    <w:rsid w:val="00C904C2"/>
    <w:rsid w:val="00C910BA"/>
    <w:rsid w:val="00C92B65"/>
    <w:rsid w:val="00C94358"/>
    <w:rsid w:val="00C94AAD"/>
    <w:rsid w:val="00C95D0E"/>
    <w:rsid w:val="00C960B1"/>
    <w:rsid w:val="00C964D6"/>
    <w:rsid w:val="00C969C1"/>
    <w:rsid w:val="00C96B27"/>
    <w:rsid w:val="00C97BFD"/>
    <w:rsid w:val="00C97D46"/>
    <w:rsid w:val="00CA5729"/>
    <w:rsid w:val="00CA5A11"/>
    <w:rsid w:val="00CA61B1"/>
    <w:rsid w:val="00CB019F"/>
    <w:rsid w:val="00CB13F0"/>
    <w:rsid w:val="00CB176D"/>
    <w:rsid w:val="00CB2597"/>
    <w:rsid w:val="00CB2C36"/>
    <w:rsid w:val="00CB45BF"/>
    <w:rsid w:val="00CB47B9"/>
    <w:rsid w:val="00CB72C4"/>
    <w:rsid w:val="00CD01E1"/>
    <w:rsid w:val="00CD02AB"/>
    <w:rsid w:val="00CD1882"/>
    <w:rsid w:val="00CD1AF9"/>
    <w:rsid w:val="00CD1F75"/>
    <w:rsid w:val="00CD27FE"/>
    <w:rsid w:val="00CD5106"/>
    <w:rsid w:val="00CE0B6F"/>
    <w:rsid w:val="00CE4896"/>
    <w:rsid w:val="00CF0364"/>
    <w:rsid w:val="00CF624E"/>
    <w:rsid w:val="00CF68A7"/>
    <w:rsid w:val="00CF7587"/>
    <w:rsid w:val="00D02191"/>
    <w:rsid w:val="00D03250"/>
    <w:rsid w:val="00D036DD"/>
    <w:rsid w:val="00D03BBF"/>
    <w:rsid w:val="00D04AB8"/>
    <w:rsid w:val="00D05472"/>
    <w:rsid w:val="00D15048"/>
    <w:rsid w:val="00D15AE2"/>
    <w:rsid w:val="00D16571"/>
    <w:rsid w:val="00D17647"/>
    <w:rsid w:val="00D20292"/>
    <w:rsid w:val="00D20C74"/>
    <w:rsid w:val="00D234EE"/>
    <w:rsid w:val="00D23ABA"/>
    <w:rsid w:val="00D26109"/>
    <w:rsid w:val="00D30425"/>
    <w:rsid w:val="00D31C6D"/>
    <w:rsid w:val="00D3230C"/>
    <w:rsid w:val="00D33B99"/>
    <w:rsid w:val="00D340DB"/>
    <w:rsid w:val="00D34504"/>
    <w:rsid w:val="00D3455D"/>
    <w:rsid w:val="00D36348"/>
    <w:rsid w:val="00D36A8F"/>
    <w:rsid w:val="00D36DF5"/>
    <w:rsid w:val="00D373E0"/>
    <w:rsid w:val="00D4227E"/>
    <w:rsid w:val="00D51E01"/>
    <w:rsid w:val="00D52BCC"/>
    <w:rsid w:val="00D53912"/>
    <w:rsid w:val="00D61327"/>
    <w:rsid w:val="00D6276A"/>
    <w:rsid w:val="00D649F8"/>
    <w:rsid w:val="00D669CD"/>
    <w:rsid w:val="00D66FD4"/>
    <w:rsid w:val="00D70119"/>
    <w:rsid w:val="00D7469E"/>
    <w:rsid w:val="00D77567"/>
    <w:rsid w:val="00D77CE0"/>
    <w:rsid w:val="00D82401"/>
    <w:rsid w:val="00D830B2"/>
    <w:rsid w:val="00D84D6B"/>
    <w:rsid w:val="00D851D1"/>
    <w:rsid w:val="00D86C61"/>
    <w:rsid w:val="00D90733"/>
    <w:rsid w:val="00D923BC"/>
    <w:rsid w:val="00D94AA5"/>
    <w:rsid w:val="00D96048"/>
    <w:rsid w:val="00DA2379"/>
    <w:rsid w:val="00DA34A5"/>
    <w:rsid w:val="00DB2562"/>
    <w:rsid w:val="00DB3516"/>
    <w:rsid w:val="00DB71EB"/>
    <w:rsid w:val="00DC01AE"/>
    <w:rsid w:val="00DC18E3"/>
    <w:rsid w:val="00DC2AE7"/>
    <w:rsid w:val="00DC3E2E"/>
    <w:rsid w:val="00DD05E7"/>
    <w:rsid w:val="00DD382A"/>
    <w:rsid w:val="00DD3862"/>
    <w:rsid w:val="00DD3B23"/>
    <w:rsid w:val="00DD546F"/>
    <w:rsid w:val="00DD762F"/>
    <w:rsid w:val="00DE08CD"/>
    <w:rsid w:val="00DE1D5D"/>
    <w:rsid w:val="00DE5E58"/>
    <w:rsid w:val="00DE6E85"/>
    <w:rsid w:val="00DF3B2D"/>
    <w:rsid w:val="00DF5262"/>
    <w:rsid w:val="00DF6270"/>
    <w:rsid w:val="00E04945"/>
    <w:rsid w:val="00E04BCE"/>
    <w:rsid w:val="00E060EC"/>
    <w:rsid w:val="00E0673E"/>
    <w:rsid w:val="00E07F5E"/>
    <w:rsid w:val="00E12198"/>
    <w:rsid w:val="00E12434"/>
    <w:rsid w:val="00E16294"/>
    <w:rsid w:val="00E1638C"/>
    <w:rsid w:val="00E2162C"/>
    <w:rsid w:val="00E235EC"/>
    <w:rsid w:val="00E2510D"/>
    <w:rsid w:val="00E27AB0"/>
    <w:rsid w:val="00E27B14"/>
    <w:rsid w:val="00E314E4"/>
    <w:rsid w:val="00E404CA"/>
    <w:rsid w:val="00E41B81"/>
    <w:rsid w:val="00E5033C"/>
    <w:rsid w:val="00E50AD8"/>
    <w:rsid w:val="00E517F3"/>
    <w:rsid w:val="00E57390"/>
    <w:rsid w:val="00E57D63"/>
    <w:rsid w:val="00E61904"/>
    <w:rsid w:val="00E61914"/>
    <w:rsid w:val="00E61A3B"/>
    <w:rsid w:val="00E62A1B"/>
    <w:rsid w:val="00E63899"/>
    <w:rsid w:val="00E6642D"/>
    <w:rsid w:val="00E66B45"/>
    <w:rsid w:val="00E701F2"/>
    <w:rsid w:val="00E70A2A"/>
    <w:rsid w:val="00E7371A"/>
    <w:rsid w:val="00E737A3"/>
    <w:rsid w:val="00E73F76"/>
    <w:rsid w:val="00E757FC"/>
    <w:rsid w:val="00E77122"/>
    <w:rsid w:val="00E8288E"/>
    <w:rsid w:val="00E82D96"/>
    <w:rsid w:val="00E860C3"/>
    <w:rsid w:val="00E909AD"/>
    <w:rsid w:val="00E90F5A"/>
    <w:rsid w:val="00EA73BE"/>
    <w:rsid w:val="00EB1062"/>
    <w:rsid w:val="00EB6B78"/>
    <w:rsid w:val="00EC02BA"/>
    <w:rsid w:val="00EC0942"/>
    <w:rsid w:val="00EC1868"/>
    <w:rsid w:val="00EC2148"/>
    <w:rsid w:val="00EC22EF"/>
    <w:rsid w:val="00EC414C"/>
    <w:rsid w:val="00EC4605"/>
    <w:rsid w:val="00EC4FFA"/>
    <w:rsid w:val="00ED10C2"/>
    <w:rsid w:val="00ED17CA"/>
    <w:rsid w:val="00ED3F74"/>
    <w:rsid w:val="00ED4DB9"/>
    <w:rsid w:val="00ED776C"/>
    <w:rsid w:val="00EE1DF6"/>
    <w:rsid w:val="00EE69CE"/>
    <w:rsid w:val="00EE7BED"/>
    <w:rsid w:val="00EF0A18"/>
    <w:rsid w:val="00EF6B50"/>
    <w:rsid w:val="00F0094A"/>
    <w:rsid w:val="00F04854"/>
    <w:rsid w:val="00F10F23"/>
    <w:rsid w:val="00F12B3A"/>
    <w:rsid w:val="00F158EC"/>
    <w:rsid w:val="00F17F8C"/>
    <w:rsid w:val="00F274D3"/>
    <w:rsid w:val="00F27A41"/>
    <w:rsid w:val="00F27E7B"/>
    <w:rsid w:val="00F31743"/>
    <w:rsid w:val="00F32293"/>
    <w:rsid w:val="00F327E2"/>
    <w:rsid w:val="00F3572E"/>
    <w:rsid w:val="00F37AFB"/>
    <w:rsid w:val="00F459B6"/>
    <w:rsid w:val="00F46036"/>
    <w:rsid w:val="00F478BF"/>
    <w:rsid w:val="00F50AD1"/>
    <w:rsid w:val="00F525FB"/>
    <w:rsid w:val="00F53CA2"/>
    <w:rsid w:val="00F54762"/>
    <w:rsid w:val="00F55E8A"/>
    <w:rsid w:val="00F610B8"/>
    <w:rsid w:val="00F74116"/>
    <w:rsid w:val="00F749E1"/>
    <w:rsid w:val="00F74D4A"/>
    <w:rsid w:val="00F75D0A"/>
    <w:rsid w:val="00F82CD1"/>
    <w:rsid w:val="00F86859"/>
    <w:rsid w:val="00F87778"/>
    <w:rsid w:val="00F8789B"/>
    <w:rsid w:val="00F87B40"/>
    <w:rsid w:val="00F90A68"/>
    <w:rsid w:val="00F91331"/>
    <w:rsid w:val="00F91CA3"/>
    <w:rsid w:val="00F92EA5"/>
    <w:rsid w:val="00F963B2"/>
    <w:rsid w:val="00F96B31"/>
    <w:rsid w:val="00F97F36"/>
    <w:rsid w:val="00FA0EEE"/>
    <w:rsid w:val="00FA4EA7"/>
    <w:rsid w:val="00FA658D"/>
    <w:rsid w:val="00FB52FF"/>
    <w:rsid w:val="00FB6896"/>
    <w:rsid w:val="00FC4930"/>
    <w:rsid w:val="00FD253D"/>
    <w:rsid w:val="00FD3481"/>
    <w:rsid w:val="00FD39F6"/>
    <w:rsid w:val="00FD5826"/>
    <w:rsid w:val="00FD7867"/>
    <w:rsid w:val="00FE01D7"/>
    <w:rsid w:val="00FE483D"/>
    <w:rsid w:val="00FE6283"/>
    <w:rsid w:val="00FE782A"/>
    <w:rsid w:val="00FF3A8F"/>
    <w:rsid w:val="00FF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7435F"/>
  <w15:chartTrackingRefBased/>
  <w15:docId w15:val="{D8A3E03D-6939-4441-96B9-318C95B5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73F76"/>
    <w:rPr>
      <w:rFonts w:ascii="Calibri" w:eastAsia="Times New Roman" w:hAnsi="Calibri"/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C37AF2"/>
    <w:pPr>
      <w:keepNext/>
      <w:keepLines/>
      <w:spacing w:before="480"/>
      <w:outlineLvl w:val="0"/>
    </w:pPr>
    <w:rPr>
      <w:rFonts w:ascii="Cambria" w:eastAsia="MS Mincho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Spacing"/>
    <w:link w:val="Heading2Char"/>
    <w:qFormat/>
    <w:rsid w:val="00C37AF2"/>
    <w:pPr>
      <w:keepNext/>
      <w:keepLines/>
      <w:outlineLvl w:val="1"/>
    </w:pPr>
    <w:rPr>
      <w:rFonts w:ascii="Cambria" w:eastAsia="MS Mincho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37AF2"/>
    <w:pPr>
      <w:keepNext/>
      <w:keepLines/>
      <w:outlineLvl w:val="2"/>
    </w:pPr>
    <w:rPr>
      <w:rFonts w:ascii="Cambria" w:eastAsia="MS Mincho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C37AF2"/>
    <w:pPr>
      <w:keepNext/>
      <w:keepLines/>
      <w:outlineLvl w:val="3"/>
    </w:pPr>
    <w:rPr>
      <w:rFonts w:ascii="Cambria" w:eastAsia="MS Mincho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30774"/>
    <w:rPr>
      <w:rFonts w:ascii="Cambria" w:hAnsi="Cambria"/>
      <w:b/>
      <w:bCs/>
      <w:color w:val="365F91"/>
      <w:sz w:val="28"/>
      <w:szCs w:val="28"/>
      <w:lang w:eastAsia="en-US" w:bidi="en-US"/>
    </w:rPr>
  </w:style>
  <w:style w:type="character" w:customStyle="1" w:styleId="Heading2Char">
    <w:name w:val="Heading 2 Char"/>
    <w:link w:val="Heading2"/>
    <w:rsid w:val="00C348D5"/>
    <w:rPr>
      <w:rFonts w:ascii="Cambria" w:hAnsi="Cambria"/>
      <w:b/>
      <w:bCs/>
      <w:color w:val="4F81BD"/>
      <w:sz w:val="26"/>
      <w:szCs w:val="26"/>
      <w:lang w:eastAsia="en-US" w:bidi="en-US"/>
    </w:rPr>
  </w:style>
  <w:style w:type="character" w:customStyle="1" w:styleId="Heading3Char">
    <w:name w:val="Heading 3 Char"/>
    <w:link w:val="Heading3"/>
    <w:rsid w:val="00C348D5"/>
    <w:rPr>
      <w:rFonts w:ascii="Cambria" w:hAnsi="Cambria"/>
      <w:b/>
      <w:bCs/>
      <w:color w:val="4F81BD"/>
      <w:sz w:val="24"/>
      <w:szCs w:val="22"/>
      <w:lang w:eastAsia="en-US" w:bidi="en-US"/>
    </w:rPr>
  </w:style>
  <w:style w:type="character" w:customStyle="1" w:styleId="Heading4Char">
    <w:name w:val="Heading 4 Char"/>
    <w:link w:val="Heading4"/>
    <w:rsid w:val="00C348D5"/>
    <w:rPr>
      <w:rFonts w:ascii="Cambria" w:hAnsi="Cambria"/>
      <w:b/>
      <w:bCs/>
      <w:i/>
      <w:iCs/>
      <w:color w:val="4F81BD"/>
      <w:sz w:val="24"/>
      <w:szCs w:val="22"/>
      <w:lang w:eastAsia="en-US" w:bidi="en-US"/>
    </w:rPr>
  </w:style>
  <w:style w:type="character" w:styleId="Strong">
    <w:name w:val="Strong"/>
    <w:uiPriority w:val="22"/>
    <w:rsid w:val="00430774"/>
    <w:rPr>
      <w:b/>
      <w:bCs/>
    </w:rPr>
  </w:style>
  <w:style w:type="character" w:styleId="Emphasis">
    <w:name w:val="Emphasis"/>
    <w:uiPriority w:val="20"/>
    <w:rsid w:val="0043077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sz w:val="20"/>
      <w:szCs w:val="20"/>
      <w:lang w:eastAsia="en-GB" w:bidi="ar-SA"/>
    </w:rPr>
  </w:style>
  <w:style w:type="character" w:customStyle="1" w:styleId="HTMLPreformattedChar">
    <w:name w:val="HTML Preformatted Char"/>
    <w:link w:val="HTMLPreformatted"/>
    <w:uiPriority w:val="99"/>
    <w:rsid w:val="00430774"/>
    <w:rPr>
      <w:rFonts w:ascii="Courier New" w:hAnsi="Courier New" w:cs="Courier New"/>
      <w:lang w:val="en-GB" w:eastAsia="en-GB" w:bidi="ar-SA"/>
    </w:rPr>
  </w:style>
  <w:style w:type="paragraph" w:styleId="NormalWeb">
    <w:name w:val="Normal (Web)"/>
    <w:basedOn w:val="Normal"/>
    <w:link w:val="NormalWebChar"/>
    <w:unhideWhenUsed/>
    <w:rsid w:val="00F525FB"/>
    <w:rPr>
      <w:rFonts w:ascii="Times New Roman" w:eastAsia="MS Mincho" w:hAnsi="Times New Roman"/>
      <w:szCs w:val="24"/>
      <w:lang w:eastAsia="en-GB" w:bidi="ar-SA"/>
    </w:rPr>
  </w:style>
  <w:style w:type="paragraph" w:styleId="Title">
    <w:name w:val="Title"/>
    <w:basedOn w:val="Normal"/>
    <w:next w:val="Normal"/>
    <w:link w:val="TitleChar"/>
    <w:rsid w:val="00403685"/>
    <w:pPr>
      <w:pBdr>
        <w:bottom w:val="single" w:sz="8" w:space="4" w:color="4F81BD"/>
      </w:pBdr>
      <w:spacing w:after="300"/>
      <w:contextualSpacing/>
    </w:pPr>
    <w:rPr>
      <w:rFonts w:ascii="Cambria" w:eastAsia="MS Mincho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403685"/>
    <w:rPr>
      <w:rFonts w:ascii="Cambria" w:hAnsi="Cambria"/>
      <w:color w:val="17365D"/>
      <w:spacing w:val="5"/>
      <w:kern w:val="28"/>
      <w:sz w:val="52"/>
      <w:szCs w:val="52"/>
      <w:lang w:val="en-GB" w:eastAsia="en-US" w:bidi="en-US"/>
    </w:rPr>
  </w:style>
  <w:style w:type="paragraph" w:customStyle="1" w:styleId="StyleLatinConsolasAsianMSMincho95ptLeft127cm">
    <w:name w:val="Style (Latin) Consolas (Asian) MS Mincho 9.5 pt Left:  1.27 cm ..."/>
    <w:basedOn w:val="Normal"/>
    <w:rsid w:val="00754B93"/>
    <w:pPr>
      <w:shd w:val="clear" w:color="auto" w:fill="99CCFF"/>
    </w:pPr>
    <w:rPr>
      <w:rFonts w:ascii="Courier New" w:eastAsia="MS Mincho" w:hAnsi="Courier New"/>
      <w:sz w:val="19"/>
      <w:szCs w:val="19"/>
    </w:rPr>
  </w:style>
  <w:style w:type="paragraph" w:styleId="NoSpacing">
    <w:name w:val="No Spacing"/>
    <w:uiPriority w:val="1"/>
    <w:qFormat/>
    <w:rsid w:val="00A649C2"/>
    <w:rPr>
      <w:rFonts w:ascii="Calibri" w:eastAsia="Times New Roman" w:hAnsi="Calibri"/>
      <w:sz w:val="22"/>
      <w:szCs w:val="22"/>
      <w:lang w:eastAsia="en-US" w:bidi="en-US"/>
    </w:rPr>
  </w:style>
  <w:style w:type="character" w:customStyle="1" w:styleId="NormalWebChar">
    <w:name w:val="Normal (Web) Char"/>
    <w:link w:val="NormalWeb"/>
    <w:rsid w:val="00F525FB"/>
    <w:rPr>
      <w:sz w:val="24"/>
      <w:szCs w:val="24"/>
      <w:lang w:val="en-GB" w:eastAsia="en-GB" w:bidi="ar-SA"/>
    </w:rPr>
  </w:style>
  <w:style w:type="character" w:styleId="Hyperlink">
    <w:name w:val="Hyperlink"/>
    <w:rsid w:val="00A36AB1"/>
    <w:rPr>
      <w:color w:val="0000FF"/>
      <w:u w:val="single"/>
    </w:rPr>
  </w:style>
  <w:style w:type="paragraph" w:customStyle="1" w:styleId="StyleNormalWebCalibri">
    <w:name w:val="Style Normal (Web) + Calibri"/>
    <w:basedOn w:val="NormalWeb"/>
    <w:link w:val="StyleNormalWebCalibriChar"/>
    <w:rsid w:val="00F525FB"/>
    <w:rPr>
      <w:rFonts w:ascii="Calibri" w:hAnsi="Calibri"/>
    </w:rPr>
  </w:style>
  <w:style w:type="character" w:customStyle="1" w:styleId="StyleNormalWebCalibriChar">
    <w:name w:val="Style Normal (Web) + Calibri Char"/>
    <w:link w:val="StyleNormalWebCalibri"/>
    <w:rsid w:val="00F525FB"/>
    <w:rPr>
      <w:rFonts w:ascii="Calibri" w:hAnsi="Calibri"/>
      <w:sz w:val="24"/>
      <w:szCs w:val="24"/>
      <w:lang w:val="en-GB" w:eastAsia="en-GB" w:bidi="ar-SA"/>
    </w:rPr>
  </w:style>
  <w:style w:type="paragraph" w:customStyle="1" w:styleId="StyleBefore5ptAfter5ptLinespacingsingle">
    <w:name w:val="Style Before:  5 pt After:  5 pt Line spacing:  single"/>
    <w:basedOn w:val="Normal"/>
    <w:rsid w:val="00C16AD1"/>
    <w:rPr>
      <w:szCs w:val="20"/>
    </w:rPr>
  </w:style>
  <w:style w:type="paragraph" w:customStyle="1" w:styleId="StyleBefore5ptAfter5ptLinespacingsingle1">
    <w:name w:val="Style Before:  5 pt After:  5 pt Line spacing:  single1"/>
    <w:basedOn w:val="Normal"/>
    <w:rsid w:val="00C16AD1"/>
    <w:rPr>
      <w:szCs w:val="20"/>
    </w:rPr>
  </w:style>
  <w:style w:type="paragraph" w:customStyle="1" w:styleId="StyleBulleted8pt">
    <w:name w:val="Style Bulleted 8 pt"/>
    <w:basedOn w:val="Normal"/>
    <w:link w:val="StyleBulleted8ptChar"/>
    <w:rsid w:val="0074199A"/>
    <w:pPr>
      <w:numPr>
        <w:numId w:val="2"/>
      </w:numPr>
      <w:spacing w:before="120" w:after="120"/>
    </w:pPr>
  </w:style>
  <w:style w:type="numbering" w:customStyle="1" w:styleId="StyleBulleted8pt1">
    <w:name w:val="Style Bulleted 8 pt1"/>
    <w:basedOn w:val="NoList"/>
    <w:rsid w:val="0074199A"/>
    <w:pPr>
      <w:numPr>
        <w:numId w:val="3"/>
      </w:numPr>
    </w:pPr>
  </w:style>
  <w:style w:type="character" w:customStyle="1" w:styleId="StyleEmphasisConsolasBoldNotItalic">
    <w:name w:val="Style Emphasis + Consolas Bold Not Italic"/>
    <w:rsid w:val="00F97F36"/>
    <w:rPr>
      <w:rFonts w:ascii="Consolas" w:hAnsi="Consolas"/>
      <w:b/>
      <w:bCs/>
      <w:sz w:val="24"/>
      <w:szCs w:val="24"/>
      <w:lang w:val="en-GB" w:eastAsia="en-GB" w:bidi="ar-SA"/>
    </w:rPr>
  </w:style>
  <w:style w:type="paragraph" w:customStyle="1" w:styleId="StyleEmphasisLatinConsolasAsianMSMinchoBoldNotIta">
    <w:name w:val="Style Emphasis + (Latin) Consolas (Asian) MS Mincho Bold Not Ita..."/>
    <w:basedOn w:val="Normal"/>
    <w:rsid w:val="00697BCA"/>
    <w:pPr>
      <w:numPr>
        <w:numId w:val="1"/>
      </w:numPr>
      <w:spacing w:before="100" w:beforeAutospacing="1" w:after="100" w:afterAutospacing="1"/>
    </w:pPr>
    <w:rPr>
      <w:rFonts w:ascii="Consolas" w:eastAsia="MS Mincho" w:hAnsi="Consolas"/>
      <w:b/>
    </w:rPr>
  </w:style>
  <w:style w:type="paragraph" w:styleId="DocumentMap">
    <w:name w:val="Document Map"/>
    <w:basedOn w:val="Normal"/>
    <w:semiHidden/>
    <w:rsid w:val="0005693C"/>
    <w:pPr>
      <w:shd w:val="clear" w:color="auto" w:fill="000080"/>
    </w:pPr>
    <w:rPr>
      <w:rFonts w:ascii="Tahoma" w:hAnsi="Tahoma" w:cs="Tahoma"/>
    </w:rPr>
  </w:style>
  <w:style w:type="character" w:customStyle="1" w:styleId="inlinecode">
    <w:name w:val="inline code"/>
    <w:qFormat/>
    <w:rsid w:val="0023777F"/>
    <w:rPr>
      <w:rFonts w:ascii="Courier New" w:hAnsi="Courier New"/>
      <w:b/>
      <w:bCs/>
      <w:sz w:val="22"/>
    </w:rPr>
  </w:style>
  <w:style w:type="character" w:customStyle="1" w:styleId="typ1">
    <w:name w:val="typ1"/>
    <w:rsid w:val="00B24284"/>
    <w:rPr>
      <w:color w:val="2B91AF"/>
      <w:sz w:val="26"/>
      <w:szCs w:val="26"/>
      <w:shd w:val="clear" w:color="auto" w:fill="auto"/>
    </w:rPr>
  </w:style>
  <w:style w:type="character" w:customStyle="1" w:styleId="pln1">
    <w:name w:val="pln1"/>
    <w:rsid w:val="00B24284"/>
    <w:rPr>
      <w:color w:val="000000"/>
      <w:sz w:val="26"/>
      <w:szCs w:val="26"/>
      <w:shd w:val="clear" w:color="auto" w:fill="auto"/>
    </w:rPr>
  </w:style>
  <w:style w:type="character" w:customStyle="1" w:styleId="pun1">
    <w:name w:val="pun1"/>
    <w:rsid w:val="00B24284"/>
    <w:rPr>
      <w:color w:val="000000"/>
      <w:sz w:val="26"/>
      <w:szCs w:val="26"/>
      <w:shd w:val="clear" w:color="auto" w:fill="auto"/>
    </w:rPr>
  </w:style>
  <w:style w:type="character" w:customStyle="1" w:styleId="lit1">
    <w:name w:val="lit1"/>
    <w:rsid w:val="00B24284"/>
    <w:rPr>
      <w:color w:val="800000"/>
      <w:sz w:val="26"/>
      <w:szCs w:val="26"/>
      <w:shd w:val="clear" w:color="auto" w:fill="auto"/>
    </w:rPr>
  </w:style>
  <w:style w:type="character" w:styleId="FollowedHyperlink">
    <w:name w:val="FollowedHyperlink"/>
    <w:rsid w:val="00F90A68"/>
    <w:rPr>
      <w:color w:val="800080"/>
      <w:u w:val="single"/>
    </w:rPr>
  </w:style>
  <w:style w:type="numbering" w:customStyle="1" w:styleId="CurrentList1">
    <w:name w:val="Current List1"/>
    <w:rsid w:val="002B6913"/>
    <w:pPr>
      <w:numPr>
        <w:numId w:val="4"/>
      </w:numPr>
    </w:pPr>
  </w:style>
  <w:style w:type="numbering" w:customStyle="1" w:styleId="mylist">
    <w:name w:val="mylist"/>
    <w:rsid w:val="002B6913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E404CA"/>
    <w:pPr>
      <w:tabs>
        <w:tab w:val="center" w:pos="4513"/>
        <w:tab w:val="right" w:pos="9026"/>
      </w:tabs>
    </w:pPr>
  </w:style>
  <w:style w:type="numbering" w:styleId="1ai">
    <w:name w:val="Outline List 1"/>
    <w:basedOn w:val="NoList"/>
    <w:rsid w:val="00F92EA5"/>
    <w:pPr>
      <w:numPr>
        <w:numId w:val="6"/>
      </w:numPr>
    </w:pPr>
  </w:style>
  <w:style w:type="character" w:customStyle="1" w:styleId="HeaderChar">
    <w:name w:val="Header Char"/>
    <w:link w:val="Header"/>
    <w:uiPriority w:val="99"/>
    <w:rsid w:val="00E404CA"/>
    <w:rPr>
      <w:rFonts w:ascii="Calibri" w:eastAsia="Times New Roman" w:hAnsi="Calibri"/>
      <w:sz w:val="24"/>
      <w:szCs w:val="22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E404C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404CA"/>
    <w:rPr>
      <w:rFonts w:ascii="Calibri" w:eastAsia="Times New Roman" w:hAnsi="Calibri"/>
      <w:sz w:val="24"/>
      <w:szCs w:val="22"/>
      <w:lang w:eastAsia="en-US" w:bidi="en-US"/>
    </w:rPr>
  </w:style>
  <w:style w:type="paragraph" w:customStyle="1" w:styleId="icode">
    <w:name w:val="icode"/>
    <w:basedOn w:val="HTMLPreformatted"/>
    <w:link w:val="icodeChar"/>
    <w:qFormat/>
    <w:rsid w:val="00CD01E1"/>
    <w:pPr>
      <w:shd w:val="clear" w:color="auto" w:fill="95B3D7"/>
    </w:pPr>
    <w:rPr>
      <w:noProof/>
      <w:sz w:val="18"/>
      <w:szCs w:val="18"/>
    </w:rPr>
  </w:style>
  <w:style w:type="paragraph" w:customStyle="1" w:styleId="List1">
    <w:name w:val="List1"/>
    <w:basedOn w:val="StyleBulleted8pt"/>
    <w:link w:val="listChar"/>
    <w:qFormat/>
    <w:rsid w:val="00CA61B1"/>
    <w:pPr>
      <w:numPr>
        <w:numId w:val="7"/>
      </w:numPr>
    </w:pPr>
    <w:rPr>
      <w:rFonts w:eastAsia="MS Mincho"/>
    </w:rPr>
  </w:style>
  <w:style w:type="character" w:customStyle="1" w:styleId="icodeChar">
    <w:name w:val="icode Char"/>
    <w:link w:val="icode"/>
    <w:rsid w:val="00CD01E1"/>
    <w:rPr>
      <w:rFonts w:ascii="Courier New" w:hAnsi="Courier New" w:cs="Courier New"/>
      <w:noProof/>
      <w:sz w:val="18"/>
      <w:szCs w:val="18"/>
      <w:shd w:val="clear" w:color="auto" w:fill="95B3D7"/>
    </w:rPr>
  </w:style>
  <w:style w:type="table" w:styleId="TableGrid">
    <w:name w:val="Table Grid"/>
    <w:basedOn w:val="TableNormal"/>
    <w:uiPriority w:val="59"/>
    <w:rsid w:val="003A1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Bulleted8ptChar">
    <w:name w:val="Style Bulleted 8 pt Char"/>
    <w:link w:val="StyleBulleted8pt"/>
    <w:rsid w:val="00CA61B1"/>
    <w:rPr>
      <w:rFonts w:ascii="Calibri" w:eastAsia="Times New Roman" w:hAnsi="Calibri"/>
      <w:sz w:val="22"/>
      <w:szCs w:val="22"/>
      <w:lang w:eastAsia="en-US" w:bidi="en-US"/>
    </w:rPr>
  </w:style>
  <w:style w:type="character" w:customStyle="1" w:styleId="listChar">
    <w:name w:val="list Char"/>
    <w:link w:val="List1"/>
    <w:rsid w:val="00CA61B1"/>
    <w:rPr>
      <w:rFonts w:ascii="Calibri" w:hAnsi="Calibri"/>
      <w:sz w:val="22"/>
      <w:szCs w:val="22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8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158EC"/>
    <w:rPr>
      <w:rFonts w:ascii="Tahoma" w:eastAsia="Times New Roman" w:hAnsi="Tahoma" w:cs="Tahoma"/>
      <w:sz w:val="16"/>
      <w:szCs w:val="16"/>
      <w:lang w:eastAsia="en-US" w:bidi="en-US"/>
    </w:rPr>
  </w:style>
  <w:style w:type="character" w:styleId="HTMLTypewriter">
    <w:name w:val="HTML Typewriter"/>
    <w:uiPriority w:val="99"/>
    <w:semiHidden/>
    <w:unhideWhenUsed/>
    <w:rsid w:val="00734C4E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1"/>
    <w:rsid w:val="00101DE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tabs>
        <w:tab w:val="left" w:pos="1984"/>
        <w:tab w:val="left" w:pos="2835"/>
        <w:tab w:val="left" w:pos="3685"/>
        <w:tab w:val="left" w:pos="4536"/>
        <w:tab w:val="left" w:pos="5386"/>
      </w:tabs>
      <w:ind w:left="567" w:right="567"/>
    </w:pPr>
    <w:rPr>
      <w:rFonts w:ascii="Courier New" w:hAnsi="Courier New" w:cs="Courier New"/>
      <w:sz w:val="20"/>
      <w:szCs w:val="20"/>
      <w:lang w:bidi="ar-SA"/>
    </w:rPr>
  </w:style>
  <w:style w:type="character" w:customStyle="1" w:styleId="CodeChar1">
    <w:name w:val="Code Char1"/>
    <w:link w:val="Code"/>
    <w:rsid w:val="00101DE2"/>
    <w:rPr>
      <w:rFonts w:ascii="Courier New" w:eastAsia="Times New Roman" w:hAnsi="Courier New" w:cs="Courier New"/>
      <w:lang w:eastAsia="en-US"/>
    </w:rPr>
  </w:style>
  <w:style w:type="character" w:customStyle="1" w:styleId="CodeChar">
    <w:name w:val="Code Char"/>
    <w:rsid w:val="006625F8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styleId="HTMLCode">
    <w:name w:val="HTML Code"/>
    <w:uiPriority w:val="99"/>
    <w:semiHidden/>
    <w:unhideWhenUsed/>
    <w:rsid w:val="0084168D"/>
    <w:rPr>
      <w:rFonts w:ascii="Courier New" w:eastAsia="Times New Roman" w:hAnsi="Courier New" w:cs="Courier New"/>
      <w:sz w:val="20"/>
      <w:szCs w:val="20"/>
    </w:rPr>
  </w:style>
  <w:style w:type="paragraph" w:customStyle="1" w:styleId="Subtitle1">
    <w:name w:val="Subtitle1"/>
    <w:basedOn w:val="Subtitle"/>
    <w:link w:val="subtitleChar"/>
    <w:rsid w:val="0071455E"/>
    <w:pPr>
      <w:numPr>
        <w:ilvl w:val="1"/>
      </w:numPr>
      <w:suppressAutoHyphens/>
      <w:spacing w:after="200" w:line="276" w:lineRule="auto"/>
      <w:outlineLvl w:val="9"/>
    </w:pPr>
    <w:rPr>
      <w:i/>
      <w:iCs/>
      <w:color w:val="4F81BD"/>
      <w:spacing w:val="15"/>
      <w:sz w:val="20"/>
      <w:szCs w:val="20"/>
      <w:lang w:val="en-US"/>
    </w:rPr>
  </w:style>
  <w:style w:type="character" w:customStyle="1" w:styleId="subtitleChar">
    <w:name w:val="subtitle Char"/>
    <w:link w:val="Subtitle1"/>
    <w:rsid w:val="0071455E"/>
    <w:rPr>
      <w:rFonts w:ascii="Cambria" w:eastAsia="Times New Roman" w:hAnsi="Cambria"/>
      <w:i/>
      <w:iCs/>
      <w:color w:val="4F81BD"/>
      <w:spacing w:val="15"/>
      <w:lang w:val="en-US" w:eastAsia="en-US" w:bidi="en-US"/>
    </w:rPr>
  </w:style>
  <w:style w:type="paragraph" w:styleId="Subtitle">
    <w:name w:val="Subtitle"/>
    <w:basedOn w:val="Normal"/>
    <w:next w:val="Normal"/>
    <w:link w:val="SubtitleChar0"/>
    <w:uiPriority w:val="11"/>
    <w:rsid w:val="0071455E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0">
    <w:name w:val="Subtitle Char"/>
    <w:link w:val="Subtitle"/>
    <w:uiPriority w:val="11"/>
    <w:rsid w:val="0071455E"/>
    <w:rPr>
      <w:rFonts w:ascii="Cambria" w:eastAsia="Times New Roman" w:hAnsi="Cambria" w:cs="Times New Roman"/>
      <w:sz w:val="24"/>
      <w:szCs w:val="24"/>
      <w:lang w:eastAsia="en-US" w:bidi="en-US"/>
    </w:rPr>
  </w:style>
  <w:style w:type="paragraph" w:customStyle="1" w:styleId="1">
    <w:name w:val="1"/>
    <w:basedOn w:val="List1"/>
    <w:link w:val="1Char"/>
    <w:qFormat/>
    <w:rsid w:val="003A22FB"/>
    <w:rPr>
      <w:i/>
    </w:rPr>
  </w:style>
  <w:style w:type="character" w:customStyle="1" w:styleId="1Char">
    <w:name w:val="1 Char"/>
    <w:link w:val="1"/>
    <w:rsid w:val="003A22FB"/>
    <w:rPr>
      <w:rFonts w:ascii="Calibri" w:hAnsi="Calibri"/>
      <w:i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9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43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39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3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9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9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7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3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3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8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0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828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7707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91111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8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5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9302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90679">
                                          <w:marLeft w:val="300"/>
                                          <w:marRight w:val="300"/>
                                          <w:marTop w:val="75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594031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248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9083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48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AAAAAA"/>
                        <w:right w:val="none" w:sz="0" w:space="0" w:color="auto"/>
                      </w:divBdr>
                      <w:divsChild>
                        <w:div w:id="32199931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E3F44-55EF-4B82-9875-569AF6AFF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8F788613.dotm</Template>
  <TotalTime>135</TotalTime>
  <Pages>9</Pages>
  <Words>3038</Words>
  <Characters>17323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20321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</dc:creator>
  <cp:keywords/>
  <cp:lastModifiedBy>Ben.Read</cp:lastModifiedBy>
  <cp:revision>16</cp:revision>
  <dcterms:created xsi:type="dcterms:W3CDTF">2018-02-20T12:35:00Z</dcterms:created>
  <dcterms:modified xsi:type="dcterms:W3CDTF">2018-02-22T09:58:00Z</dcterms:modified>
</cp:coreProperties>
</file>