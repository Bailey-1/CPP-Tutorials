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5C996" w14:textId="77777777" w:rsidR="00F50AD1" w:rsidRPr="00D822A9" w:rsidRDefault="00C63881" w:rsidP="00750637">
      <w:pPr>
        <w:pStyle w:val="Title"/>
        <w:rPr>
          <w:sz w:val="28"/>
          <w:szCs w:val="28"/>
        </w:rPr>
      </w:pPr>
      <w:r w:rsidRPr="00D822A9">
        <w:rPr>
          <w:sz w:val="48"/>
          <w:szCs w:val="48"/>
        </w:rPr>
        <w:t xml:space="preserve">Object-Oriented </w:t>
      </w:r>
      <w:r w:rsidR="0014464F">
        <w:rPr>
          <w:sz w:val="48"/>
          <w:szCs w:val="48"/>
        </w:rPr>
        <w:t>Programming</w:t>
      </w:r>
      <w:r w:rsidR="00403685" w:rsidRPr="00D822A9">
        <w:br/>
      </w:r>
      <w:r w:rsidR="00531DFB" w:rsidRPr="00D822A9">
        <w:rPr>
          <w:sz w:val="28"/>
          <w:szCs w:val="28"/>
        </w:rPr>
        <w:t>Tutorial</w:t>
      </w:r>
      <w:r w:rsidR="00CD5106" w:rsidRPr="00D822A9">
        <w:rPr>
          <w:sz w:val="28"/>
          <w:szCs w:val="28"/>
        </w:rPr>
        <w:t xml:space="preserve"> </w:t>
      </w:r>
      <w:r w:rsidR="00D77567" w:rsidRPr="00D822A9">
        <w:rPr>
          <w:sz w:val="28"/>
          <w:szCs w:val="28"/>
        </w:rPr>
        <w:t>0</w:t>
      </w:r>
      <w:r w:rsidR="00570637" w:rsidRPr="00D822A9">
        <w:rPr>
          <w:sz w:val="28"/>
          <w:szCs w:val="28"/>
        </w:rPr>
        <w:t>1</w:t>
      </w:r>
      <w:r w:rsidR="002E4727" w:rsidRPr="00D822A9">
        <w:rPr>
          <w:sz w:val="28"/>
          <w:szCs w:val="28"/>
        </w:rPr>
        <w:t xml:space="preserve"> - </w:t>
      </w:r>
      <w:r w:rsidR="00E669DB" w:rsidRPr="00D822A9">
        <w:rPr>
          <w:sz w:val="28"/>
          <w:szCs w:val="28"/>
        </w:rPr>
        <w:t>Creating Composite</w:t>
      </w:r>
      <w:r w:rsidR="00EA2172" w:rsidRPr="00D822A9">
        <w:rPr>
          <w:sz w:val="28"/>
          <w:szCs w:val="28"/>
        </w:rPr>
        <w:t xml:space="preserve"> Data </w:t>
      </w:r>
      <w:r w:rsidR="00E669DB" w:rsidRPr="00D822A9">
        <w:rPr>
          <w:sz w:val="28"/>
          <w:szCs w:val="28"/>
        </w:rPr>
        <w:t xml:space="preserve">Types </w:t>
      </w:r>
      <w:r w:rsidR="00EA2172" w:rsidRPr="00D822A9">
        <w:rPr>
          <w:sz w:val="28"/>
          <w:szCs w:val="28"/>
        </w:rPr>
        <w:t>Using Structures</w:t>
      </w:r>
    </w:p>
    <w:p w14:paraId="21A35609" w14:textId="77777777" w:rsidR="00123062" w:rsidRDefault="00123062" w:rsidP="00ED10C2">
      <w:pPr>
        <w:pStyle w:val="Heading2"/>
      </w:pPr>
    </w:p>
    <w:p w14:paraId="1228693F" w14:textId="77777777" w:rsidR="00531DFB" w:rsidRDefault="00531DFB" w:rsidP="00ED10C2">
      <w:pPr>
        <w:pStyle w:val="Heading2"/>
      </w:pPr>
      <w:r w:rsidRPr="00531DFB">
        <w:t>Introduction</w:t>
      </w:r>
    </w:p>
    <w:p w14:paraId="335A3E6D" w14:textId="77777777" w:rsidR="00F96B31" w:rsidRDefault="00F96B31" w:rsidP="00F96B31">
      <w:pPr>
        <w:pStyle w:val="NoSpacing"/>
      </w:pPr>
    </w:p>
    <w:p w14:paraId="28199957" w14:textId="77777777" w:rsidR="00D53912" w:rsidRDefault="00123062" w:rsidP="00531DFB">
      <w:r>
        <w:t>So far you have been using relatively basic data structures</w:t>
      </w:r>
      <w:r w:rsidR="0055622C">
        <w:t>, using either variables representing a single value of a given data</w:t>
      </w:r>
      <w:r w:rsidR="00630852">
        <w:t xml:space="preserve"> </w:t>
      </w:r>
      <w:r w:rsidR="0055622C">
        <w:t xml:space="preserve">type, or arrays that store a group of </w:t>
      </w:r>
      <w:r w:rsidR="00287963">
        <w:t>sequential values</w:t>
      </w:r>
      <w:r w:rsidR="0055622C">
        <w:t xml:space="preserve"> of a </w:t>
      </w:r>
      <w:r w:rsidR="0055622C" w:rsidRPr="0055622C">
        <w:rPr>
          <w:b/>
        </w:rPr>
        <w:t>single</w:t>
      </w:r>
      <w:r w:rsidR="0055622C">
        <w:t xml:space="preserve"> </w:t>
      </w:r>
      <w:r w:rsidR="003E4A6E">
        <w:t>fundamental</w:t>
      </w:r>
      <w:r w:rsidR="0055622C">
        <w:t xml:space="preserve"> data</w:t>
      </w:r>
      <w:r w:rsidR="00630852">
        <w:t xml:space="preserve"> </w:t>
      </w:r>
      <w:r w:rsidR="0055622C">
        <w:t>type</w:t>
      </w:r>
      <w:r>
        <w:t xml:space="preserve">. </w:t>
      </w:r>
      <w:r w:rsidR="0014464F">
        <w:t xml:space="preserve"> </w:t>
      </w:r>
      <w:r>
        <w:t>This tutorial will intr</w:t>
      </w:r>
      <w:r w:rsidR="0055622C">
        <w:t xml:space="preserve">oduce you to the creation of a </w:t>
      </w:r>
      <w:r>
        <w:t xml:space="preserve">wider range of data </w:t>
      </w:r>
      <w:r w:rsidR="00CB6835">
        <w:t>types</w:t>
      </w:r>
      <w:r>
        <w:t xml:space="preserve"> using the C/C++ </w:t>
      </w:r>
      <w:r w:rsidR="00287963">
        <w:t>concept</w:t>
      </w:r>
      <w:r>
        <w:t xml:space="preserve"> of a </w:t>
      </w:r>
      <w:r w:rsidRPr="00123062">
        <w:rPr>
          <w:b/>
        </w:rPr>
        <w:t>struct</w:t>
      </w:r>
      <w:r w:rsidR="00CB6835">
        <w:rPr>
          <w:b/>
        </w:rPr>
        <w:t>ure</w:t>
      </w:r>
      <w:r w:rsidR="00630852">
        <w:t xml:space="preserve">. </w:t>
      </w:r>
      <w:r w:rsidR="0014464F">
        <w:t xml:space="preserve"> </w:t>
      </w:r>
      <w:r w:rsidR="00287963">
        <w:t>Structures</w:t>
      </w:r>
      <w:r w:rsidR="00630852">
        <w:t xml:space="preserve"> allow you to </w:t>
      </w:r>
      <w:r w:rsidR="00630852" w:rsidRPr="00630852">
        <w:rPr>
          <w:b/>
        </w:rPr>
        <w:t>group together related data</w:t>
      </w:r>
      <w:r w:rsidR="00630852">
        <w:t>,</w:t>
      </w:r>
      <w:r w:rsidR="00630852" w:rsidRPr="00630852">
        <w:t xml:space="preserve"> </w:t>
      </w:r>
      <w:r w:rsidR="00630852">
        <w:t>as well a</w:t>
      </w:r>
      <w:r w:rsidR="00457A79">
        <w:t>s</w:t>
      </w:r>
      <w:r w:rsidR="00630852">
        <w:t xml:space="preserve"> allowing you to </w:t>
      </w:r>
      <w:r w:rsidR="00630852" w:rsidRPr="00630852">
        <w:rPr>
          <w:b/>
        </w:rPr>
        <w:t xml:space="preserve">store different data types together </w:t>
      </w:r>
      <w:r w:rsidR="00630852">
        <w:t>as a single unit.</w:t>
      </w:r>
      <w:r w:rsidR="008601DF">
        <w:t xml:space="preserve"> Understanding how structures work will help you understand the concept of </w:t>
      </w:r>
      <w:r w:rsidR="008601DF" w:rsidRPr="008601DF">
        <w:rPr>
          <w:b/>
        </w:rPr>
        <w:t>classes</w:t>
      </w:r>
      <w:r w:rsidR="008601DF">
        <w:t>, which will be introduced later in the unit.</w:t>
      </w:r>
    </w:p>
    <w:p w14:paraId="791C6BDA" w14:textId="77777777" w:rsidR="00123062" w:rsidRDefault="00123062" w:rsidP="00531DFB"/>
    <w:p w14:paraId="526294D0" w14:textId="77777777" w:rsidR="00123062" w:rsidRDefault="00123062" w:rsidP="00531DFB"/>
    <w:p w14:paraId="2AF3CAE7" w14:textId="77777777" w:rsidR="0055622C" w:rsidRDefault="003E4A6E" w:rsidP="00B0116C">
      <w:pPr>
        <w:pStyle w:val="Heading2"/>
      </w:pPr>
      <w:r>
        <w:t>Representing Related Data</w:t>
      </w:r>
    </w:p>
    <w:p w14:paraId="65BBC380" w14:textId="77777777" w:rsidR="003E4A6E" w:rsidRDefault="003E4A6E" w:rsidP="00531DFB"/>
    <w:p w14:paraId="6F47FF8E" w14:textId="77777777" w:rsidR="00630852" w:rsidRDefault="0055622C" w:rsidP="00531DFB">
      <w:r>
        <w:t>At the moment</w:t>
      </w:r>
      <w:r w:rsidR="00630852">
        <w:t>,</w:t>
      </w:r>
      <w:r>
        <w:t xml:space="preserve"> if </w:t>
      </w:r>
      <w:r w:rsidR="00630852">
        <w:t xml:space="preserve">you wanted to store </w:t>
      </w:r>
      <w:r w:rsidR="0035300D">
        <w:t xml:space="preserve">several different pieces of </w:t>
      </w:r>
      <w:r w:rsidR="00630852">
        <w:t>information about something th</w:t>
      </w:r>
      <w:r w:rsidR="0035300D">
        <w:t xml:space="preserve">en you would need to store them in </w:t>
      </w:r>
      <w:r w:rsidR="00287963">
        <w:t>separately</w:t>
      </w:r>
      <w:r w:rsidR="0035300D">
        <w:t xml:space="preserve"> created variables, e.g. if you wanted to store data on the </w:t>
      </w:r>
      <w:r w:rsidR="00287963">
        <w:t>physical</w:t>
      </w:r>
      <w:r w:rsidR="0035300D">
        <w:t xml:space="preserve"> </w:t>
      </w:r>
      <w:r w:rsidR="00287963">
        <w:t>characteristics</w:t>
      </w:r>
      <w:r w:rsidR="0035300D">
        <w:t xml:space="preserve"> of a person you would need to use:</w:t>
      </w:r>
    </w:p>
    <w:p w14:paraId="3823E6AB" w14:textId="77777777" w:rsidR="0035300D" w:rsidRDefault="0035300D" w:rsidP="00531DFB"/>
    <w:p w14:paraId="5455002B" w14:textId="2C7D0266" w:rsidR="0035300D" w:rsidRDefault="00712227" w:rsidP="0035300D">
      <w:pPr>
        <w:pStyle w:val="code"/>
      </w:pPr>
      <w:r>
        <w:t>float</w:t>
      </w:r>
      <w:r w:rsidR="0035300D">
        <w:t xml:space="preserve"> person_height</w:t>
      </w:r>
      <w:r w:rsidR="00A5466C">
        <w:t>_metre</w:t>
      </w:r>
      <w:bookmarkStart w:id="0" w:name="_GoBack"/>
      <w:bookmarkEnd w:id="0"/>
      <w:r>
        <w:t>s</w:t>
      </w:r>
      <w:r w:rsidR="0035300D">
        <w:t>;</w:t>
      </w:r>
    </w:p>
    <w:p w14:paraId="5BF4477D" w14:textId="77777777" w:rsidR="0035300D" w:rsidRDefault="00712227" w:rsidP="0035300D">
      <w:pPr>
        <w:pStyle w:val="code"/>
      </w:pPr>
      <w:r>
        <w:t>float</w:t>
      </w:r>
      <w:r w:rsidR="0035300D">
        <w:t xml:space="preserve"> person_weight_</w:t>
      </w:r>
      <w:r>
        <w:t>kilograms</w:t>
      </w:r>
      <w:r w:rsidR="0035300D">
        <w:t>;</w:t>
      </w:r>
    </w:p>
    <w:p w14:paraId="45676665" w14:textId="77777777" w:rsidR="00712227" w:rsidRDefault="00712227" w:rsidP="00712227">
      <w:pPr>
        <w:pStyle w:val="code"/>
      </w:pPr>
      <w:r>
        <w:t>float person_waist_cms;</w:t>
      </w:r>
    </w:p>
    <w:p w14:paraId="2ACFFE52" w14:textId="77777777" w:rsidR="00630852" w:rsidRDefault="00630852" w:rsidP="00531DFB"/>
    <w:p w14:paraId="085C4A29" w14:textId="77777777" w:rsidR="00630852" w:rsidRDefault="0035300D" w:rsidP="00531DFB">
      <w:r>
        <w:t xml:space="preserve">To store the same data for a number of different people would </w:t>
      </w:r>
      <w:r w:rsidR="00287963">
        <w:t>require</w:t>
      </w:r>
      <w:r>
        <w:t xml:space="preserve"> three </w:t>
      </w:r>
      <w:r w:rsidR="00287963">
        <w:t>separate</w:t>
      </w:r>
      <w:r>
        <w:t xml:space="preserve"> arrays:</w:t>
      </w:r>
    </w:p>
    <w:p w14:paraId="5795CD7A" w14:textId="77777777" w:rsidR="0035300D" w:rsidRDefault="0035300D" w:rsidP="00531DFB"/>
    <w:p w14:paraId="28F89F35" w14:textId="5FA46AAE" w:rsidR="0035300D" w:rsidRDefault="00A5466C" w:rsidP="0035300D">
      <w:pPr>
        <w:pStyle w:val="code"/>
      </w:pPr>
      <w:r>
        <w:t>float person_height_metre</w:t>
      </w:r>
      <w:r w:rsidR="00712227">
        <w:t>s</w:t>
      </w:r>
      <w:r w:rsidR="0035300D">
        <w:t>[MAX_NUM_PEOPLE];</w:t>
      </w:r>
    </w:p>
    <w:p w14:paraId="65007E95" w14:textId="77777777" w:rsidR="0035300D" w:rsidRDefault="00712227" w:rsidP="0035300D">
      <w:pPr>
        <w:pStyle w:val="code"/>
      </w:pPr>
      <w:r>
        <w:t>float person_weight_kilograms</w:t>
      </w:r>
      <w:r w:rsidR="0035300D">
        <w:t>[MAX_NUM_PEOPLE];</w:t>
      </w:r>
    </w:p>
    <w:p w14:paraId="5F04FB29" w14:textId="77777777" w:rsidR="0035300D" w:rsidRDefault="00712227" w:rsidP="0035300D">
      <w:pPr>
        <w:pStyle w:val="code"/>
      </w:pPr>
      <w:r>
        <w:t>float person_waist_cms</w:t>
      </w:r>
      <w:r w:rsidR="0035300D">
        <w:t>[MAX_NUM_PEOPLE];</w:t>
      </w:r>
    </w:p>
    <w:p w14:paraId="5D243659" w14:textId="77777777" w:rsidR="0035300D" w:rsidRDefault="0035300D" w:rsidP="00531DFB"/>
    <w:p w14:paraId="5145E818" w14:textId="77777777" w:rsidR="0035300D" w:rsidRDefault="00287963" w:rsidP="00531DFB">
      <w:r>
        <w:t>One way that you might consider combining these into a single array might be to use a 2D array, e.g.:</w:t>
      </w:r>
    </w:p>
    <w:p w14:paraId="01E5D2EA" w14:textId="77777777" w:rsidR="0035300D" w:rsidRDefault="0035300D" w:rsidP="00531DFB"/>
    <w:p w14:paraId="68D90797" w14:textId="77777777" w:rsidR="0065737E" w:rsidRDefault="004A3590" w:rsidP="0065737E">
      <w:pPr>
        <w:pStyle w:val="code"/>
      </w:pPr>
      <w:r>
        <w:t>float</w:t>
      </w:r>
      <w:r w:rsidR="0065737E" w:rsidRPr="0065737E">
        <w:t xml:space="preserve"> person_info[MAX_NUM_PEOPLE][3]; </w:t>
      </w:r>
    </w:p>
    <w:p w14:paraId="6905089E" w14:textId="77777777" w:rsidR="00036DAA" w:rsidRDefault="00036DAA" w:rsidP="0065737E">
      <w:pPr>
        <w:pStyle w:val="code"/>
        <w:rPr>
          <w:b/>
        </w:rPr>
      </w:pPr>
    </w:p>
    <w:p w14:paraId="0128814D" w14:textId="77777777" w:rsidR="0065737E" w:rsidRPr="0065737E" w:rsidRDefault="0065737E" w:rsidP="0065737E">
      <w:pPr>
        <w:pStyle w:val="code"/>
      </w:pPr>
      <w:r w:rsidRPr="0065737E">
        <w:t>person_info</w:t>
      </w:r>
      <w:r w:rsidR="00501410">
        <w:t>[0]</w:t>
      </w:r>
      <w:r w:rsidRPr="0065737E">
        <w:t xml:space="preserve">[0] = </w:t>
      </w:r>
      <w:r w:rsidR="00712227">
        <w:t>1.75</w:t>
      </w:r>
      <w:r w:rsidR="003D5050">
        <w:t>f</w:t>
      </w:r>
      <w:r w:rsidRPr="0065737E">
        <w:t xml:space="preserve">; </w:t>
      </w:r>
      <w:r w:rsidRPr="0065737E">
        <w:tab/>
        <w:t xml:space="preserve">// </w:t>
      </w:r>
      <w:r w:rsidR="00712227">
        <w:t>height</w:t>
      </w:r>
    </w:p>
    <w:p w14:paraId="09F509AB" w14:textId="77777777" w:rsidR="0065737E" w:rsidRPr="0065737E" w:rsidRDefault="0065737E" w:rsidP="0065737E">
      <w:pPr>
        <w:pStyle w:val="code"/>
      </w:pPr>
      <w:r w:rsidRPr="0065737E">
        <w:t>person_info</w:t>
      </w:r>
      <w:r w:rsidR="00501410">
        <w:t>[0]</w:t>
      </w:r>
      <w:r w:rsidRPr="0065737E">
        <w:t xml:space="preserve">[1] = </w:t>
      </w:r>
      <w:r w:rsidR="00712227">
        <w:t>75.5</w:t>
      </w:r>
      <w:r w:rsidR="003D5050">
        <w:t>f</w:t>
      </w:r>
      <w:r w:rsidRPr="0065737E">
        <w:t>;</w:t>
      </w:r>
      <w:r w:rsidRPr="0065737E">
        <w:tab/>
        <w:t xml:space="preserve">// </w:t>
      </w:r>
      <w:r w:rsidR="00712227">
        <w:t>weight</w:t>
      </w:r>
    </w:p>
    <w:p w14:paraId="18809C6C" w14:textId="77777777" w:rsidR="0065737E" w:rsidRPr="0065737E" w:rsidRDefault="0065737E" w:rsidP="0065737E">
      <w:pPr>
        <w:pStyle w:val="code"/>
      </w:pPr>
      <w:r w:rsidRPr="0065737E">
        <w:t>person_info</w:t>
      </w:r>
      <w:r w:rsidR="00501410">
        <w:t>[0]</w:t>
      </w:r>
      <w:r w:rsidRPr="0065737E">
        <w:t xml:space="preserve">[2] = </w:t>
      </w:r>
      <w:r w:rsidR="00712227">
        <w:t>76.2</w:t>
      </w:r>
      <w:r w:rsidR="003D5050">
        <w:t>f</w:t>
      </w:r>
      <w:r w:rsidRPr="0065737E">
        <w:t>;</w:t>
      </w:r>
      <w:r w:rsidRPr="0065737E">
        <w:tab/>
        <w:t xml:space="preserve">// </w:t>
      </w:r>
      <w:r w:rsidR="00712227">
        <w:t>waist</w:t>
      </w:r>
    </w:p>
    <w:p w14:paraId="18FD9C2A" w14:textId="77777777" w:rsidR="0065737E" w:rsidRDefault="0065737E" w:rsidP="00531DFB"/>
    <w:p w14:paraId="545CA693" w14:textId="77777777" w:rsidR="0055622C" w:rsidRDefault="0065737E" w:rsidP="00531DFB">
      <w:r>
        <w:t xml:space="preserve">but one problem with this method is that you have to remember which array column element represents which piece of data. Another problem is that it cannot be </w:t>
      </w:r>
      <w:r w:rsidR="00287963">
        <w:t>used</w:t>
      </w:r>
      <w:r>
        <w:t xml:space="preserve"> to store different data types together.</w:t>
      </w:r>
      <w:r w:rsidR="003E4A6E">
        <w:t xml:space="preserve"> </w:t>
      </w:r>
      <w:r>
        <w:t>If you needed to store</w:t>
      </w:r>
      <w:r w:rsidR="00630852">
        <w:t xml:space="preserve"> different data types you would </w:t>
      </w:r>
      <w:r w:rsidR="003E4A6E" w:rsidRPr="003E4A6E">
        <w:rPr>
          <w:b/>
        </w:rPr>
        <w:t>have</w:t>
      </w:r>
      <w:r w:rsidR="00630852">
        <w:t xml:space="preserve"> to store them in </w:t>
      </w:r>
      <w:r w:rsidR="00287963" w:rsidRPr="003E4A6E">
        <w:rPr>
          <w:b/>
        </w:rPr>
        <w:t>separate</w:t>
      </w:r>
      <w:r w:rsidR="00630852">
        <w:t xml:space="preserve"> </w:t>
      </w:r>
      <w:r w:rsidR="003E4A6E">
        <w:t>arrays,</w:t>
      </w:r>
      <w:r w:rsidR="00630852">
        <w:t xml:space="preserve"> e.g.:</w:t>
      </w:r>
    </w:p>
    <w:p w14:paraId="016F3727" w14:textId="77777777" w:rsidR="00630852" w:rsidRDefault="00630852" w:rsidP="00531DFB"/>
    <w:p w14:paraId="22A37197" w14:textId="77777777" w:rsidR="0065737E" w:rsidRPr="00457A79" w:rsidRDefault="0065737E" w:rsidP="0065737E">
      <w:pPr>
        <w:pStyle w:val="code"/>
        <w:rPr>
          <w:b/>
        </w:rPr>
      </w:pPr>
      <w:r w:rsidRPr="00457A79">
        <w:rPr>
          <w:b/>
          <w:highlight w:val="yellow"/>
        </w:rPr>
        <w:t xml:space="preserve">int </w:t>
      </w:r>
      <w:r w:rsidR="00553169" w:rsidRPr="00457A79">
        <w:rPr>
          <w:b/>
          <w:highlight w:val="yellow"/>
        </w:rPr>
        <w:tab/>
      </w:r>
      <w:r w:rsidRPr="00457A79">
        <w:rPr>
          <w:b/>
          <w:highlight w:val="yellow"/>
        </w:rPr>
        <w:t>person_age</w:t>
      </w:r>
      <w:r w:rsidR="00457A79" w:rsidRPr="00457A79">
        <w:rPr>
          <w:b/>
          <w:highlight w:val="yellow"/>
        </w:rPr>
        <w:t>[MAX_NUM_PEOPLE];</w:t>
      </w:r>
    </w:p>
    <w:p w14:paraId="73497DF4" w14:textId="162AC6CA" w:rsidR="00712227" w:rsidRDefault="00A5466C" w:rsidP="00712227">
      <w:pPr>
        <w:pStyle w:val="code"/>
      </w:pPr>
      <w:r>
        <w:t xml:space="preserve">float </w:t>
      </w:r>
      <w:r>
        <w:tab/>
        <w:t>person_height_metre</w:t>
      </w:r>
      <w:r w:rsidR="00712227">
        <w:t>s</w:t>
      </w:r>
      <w:r w:rsidR="00457A79">
        <w:t>[MAX_NUM_PEOPLE];</w:t>
      </w:r>
    </w:p>
    <w:p w14:paraId="6571E5A6" w14:textId="77777777" w:rsidR="00630852" w:rsidRDefault="00630852" w:rsidP="00531DFB"/>
    <w:p w14:paraId="5D83F808" w14:textId="77777777" w:rsidR="003E4A6E" w:rsidRDefault="003E4A6E" w:rsidP="00531DFB">
      <w:r>
        <w:t xml:space="preserve">All of these representations can be greatly improved by using </w:t>
      </w:r>
      <w:r w:rsidRPr="003E4A6E">
        <w:rPr>
          <w:b/>
        </w:rPr>
        <w:t>structures</w:t>
      </w:r>
      <w:r>
        <w:t xml:space="preserve"> instead.</w:t>
      </w:r>
    </w:p>
    <w:p w14:paraId="2ACF25DF" w14:textId="77777777" w:rsidR="003E4A6E" w:rsidRDefault="003E4A6E" w:rsidP="00531DFB"/>
    <w:p w14:paraId="67ECA31E" w14:textId="77777777" w:rsidR="003E4A6E" w:rsidRDefault="003E4A6E" w:rsidP="00531DFB"/>
    <w:p w14:paraId="7C3A9E32" w14:textId="77777777" w:rsidR="00123062" w:rsidRDefault="00FB6896" w:rsidP="00B0116C">
      <w:pPr>
        <w:pStyle w:val="Heading2"/>
      </w:pPr>
      <w:r>
        <w:t>Structures</w:t>
      </w:r>
    </w:p>
    <w:p w14:paraId="6FD3DE5F" w14:textId="77777777" w:rsidR="004E4C78" w:rsidRDefault="004E4C78" w:rsidP="00531DFB"/>
    <w:p w14:paraId="2E06C63E" w14:textId="77777777" w:rsidR="00123062" w:rsidRDefault="003E4A6E" w:rsidP="00531DFB">
      <w:r>
        <w:t xml:space="preserve">Structures allow you to group together variables to store a set of related data, of any combination of data types, </w:t>
      </w:r>
      <w:r w:rsidRPr="003E4A6E">
        <w:rPr>
          <w:b/>
        </w:rPr>
        <w:t>creating a new data type</w:t>
      </w:r>
      <w:r>
        <w:t xml:space="preserve"> in the process. This is an important point to understand as you will no longer </w:t>
      </w:r>
      <w:r w:rsidR="0014464F">
        <w:t xml:space="preserve">be </w:t>
      </w:r>
      <w:r>
        <w:t xml:space="preserve">limited to using the fundamental data types, but can create </w:t>
      </w:r>
      <w:r w:rsidRPr="003E4A6E">
        <w:rPr>
          <w:b/>
        </w:rPr>
        <w:t>composite data types</w:t>
      </w:r>
      <w:r>
        <w:t xml:space="preserve"> that can represent </w:t>
      </w:r>
      <w:r w:rsidR="00E669DB">
        <w:t xml:space="preserve">almost </w:t>
      </w:r>
      <w:r>
        <w:t>anything.</w:t>
      </w:r>
    </w:p>
    <w:p w14:paraId="54F0095F" w14:textId="77777777" w:rsidR="00B0116C" w:rsidRDefault="00B0116C" w:rsidP="00531DFB"/>
    <w:p w14:paraId="17A45AFB" w14:textId="77777777" w:rsidR="00B0116C" w:rsidRDefault="00B0116C" w:rsidP="00531DFB"/>
    <w:p w14:paraId="1742FE04" w14:textId="77777777" w:rsidR="00036DAA" w:rsidRDefault="00036DAA" w:rsidP="00531DFB"/>
    <w:p w14:paraId="0017A717" w14:textId="77777777" w:rsidR="00B0116C" w:rsidRDefault="00B0116C" w:rsidP="00B0116C">
      <w:pPr>
        <w:pStyle w:val="Heading3"/>
      </w:pPr>
      <w:r>
        <w:lastRenderedPageBreak/>
        <w:t>Creating Structures</w:t>
      </w:r>
    </w:p>
    <w:p w14:paraId="2671C359" w14:textId="77777777" w:rsidR="003E4A6E" w:rsidRDefault="003E4A6E" w:rsidP="00531DFB"/>
    <w:p w14:paraId="755FE454" w14:textId="77777777" w:rsidR="003E4A6E" w:rsidRDefault="00740D98" w:rsidP="00531DFB">
      <w:r>
        <w:t xml:space="preserve">Structures are simple to define, you simply encapsulate all of the data elements you require within the body of a </w:t>
      </w:r>
      <w:r w:rsidRPr="00740D98">
        <w:rPr>
          <w:b/>
        </w:rPr>
        <w:t>struct</w:t>
      </w:r>
      <w:r>
        <w:t xml:space="preserve"> </w:t>
      </w:r>
      <w:r w:rsidR="00287963">
        <w:t>declaration</w:t>
      </w:r>
      <w:r>
        <w:t>. The basic format of a structure declaration is:</w:t>
      </w:r>
    </w:p>
    <w:p w14:paraId="7AC75E6D" w14:textId="77777777" w:rsidR="00740D98" w:rsidRPr="00036DAA" w:rsidRDefault="00740D98" w:rsidP="00531DFB">
      <w:pPr>
        <w:rPr>
          <w:sz w:val="18"/>
          <w:szCs w:val="18"/>
        </w:rPr>
      </w:pPr>
    </w:p>
    <w:p w14:paraId="4D7E7BCD" w14:textId="77777777" w:rsidR="00740D98" w:rsidRPr="003D5050" w:rsidRDefault="00740D98" w:rsidP="00740D98">
      <w:pPr>
        <w:pStyle w:val="NoSpacing"/>
        <w:rPr>
          <w:rStyle w:val="inlinecode"/>
          <w:sz w:val="20"/>
          <w:szCs w:val="20"/>
        </w:rPr>
      </w:pPr>
      <w:r w:rsidRPr="003D5050">
        <w:rPr>
          <w:rStyle w:val="inlinecode"/>
          <w:sz w:val="20"/>
          <w:szCs w:val="20"/>
        </w:rPr>
        <w:t xml:space="preserve">struct structure_name </w:t>
      </w:r>
    </w:p>
    <w:p w14:paraId="08603939" w14:textId="77777777" w:rsidR="00740D98" w:rsidRPr="003D5050" w:rsidRDefault="00740D98" w:rsidP="00740D98">
      <w:pPr>
        <w:pStyle w:val="NoSpacing"/>
        <w:rPr>
          <w:rStyle w:val="inlinecode"/>
          <w:sz w:val="20"/>
          <w:szCs w:val="20"/>
        </w:rPr>
      </w:pPr>
      <w:r w:rsidRPr="003D5050">
        <w:rPr>
          <w:rStyle w:val="inlinecode"/>
          <w:sz w:val="20"/>
          <w:szCs w:val="20"/>
        </w:rPr>
        <w:t>{</w:t>
      </w:r>
      <w:r w:rsidRPr="003D5050">
        <w:rPr>
          <w:rStyle w:val="inlinecode"/>
          <w:sz w:val="20"/>
          <w:szCs w:val="20"/>
        </w:rPr>
        <w:br/>
      </w:r>
      <w:r w:rsidRPr="003D5050">
        <w:rPr>
          <w:rStyle w:val="inlinecode"/>
          <w:sz w:val="20"/>
          <w:szCs w:val="20"/>
        </w:rPr>
        <w:tab/>
        <w:t xml:space="preserve">data_type_1 </w:t>
      </w:r>
      <w:r w:rsidRPr="003D5050">
        <w:rPr>
          <w:rStyle w:val="inlinecode"/>
          <w:sz w:val="20"/>
          <w:szCs w:val="20"/>
        </w:rPr>
        <w:tab/>
      </w:r>
      <w:r w:rsidRPr="003D5050">
        <w:rPr>
          <w:rStyle w:val="inlinecode"/>
          <w:sz w:val="20"/>
          <w:szCs w:val="20"/>
        </w:rPr>
        <w:tab/>
      </w:r>
      <w:r w:rsidR="00036DAA" w:rsidRPr="00036DAA">
        <w:rPr>
          <w:rStyle w:val="inlinecode"/>
          <w:sz w:val="20"/>
          <w:szCs w:val="20"/>
          <w:highlight w:val="green"/>
        </w:rPr>
        <w:t>m_</w:t>
      </w:r>
      <w:r w:rsidRPr="003D5050">
        <w:rPr>
          <w:rStyle w:val="inlinecode"/>
          <w:sz w:val="20"/>
          <w:szCs w:val="20"/>
        </w:rPr>
        <w:t>name_1;</w:t>
      </w:r>
      <w:r w:rsidR="00CB6835">
        <w:rPr>
          <w:rStyle w:val="inlinecode"/>
          <w:sz w:val="20"/>
          <w:szCs w:val="20"/>
        </w:rPr>
        <w:t xml:space="preserve"> // st</w:t>
      </w:r>
      <w:r w:rsidR="00704DEF">
        <w:rPr>
          <w:rStyle w:val="inlinecode"/>
          <w:sz w:val="20"/>
          <w:szCs w:val="20"/>
        </w:rPr>
        <w:t>r</w:t>
      </w:r>
      <w:r w:rsidR="00CB6835">
        <w:rPr>
          <w:rStyle w:val="inlinecode"/>
          <w:sz w:val="20"/>
          <w:szCs w:val="20"/>
        </w:rPr>
        <w:t>uct member variable</w:t>
      </w:r>
      <w:r w:rsidRPr="003D5050">
        <w:rPr>
          <w:rStyle w:val="inlinecode"/>
          <w:sz w:val="20"/>
          <w:szCs w:val="20"/>
        </w:rPr>
        <w:br/>
      </w:r>
      <w:r w:rsidRPr="003D5050">
        <w:rPr>
          <w:rStyle w:val="inlinecode"/>
          <w:sz w:val="20"/>
          <w:szCs w:val="20"/>
        </w:rPr>
        <w:tab/>
        <w:t xml:space="preserve">data_type_2 </w:t>
      </w:r>
      <w:r w:rsidRPr="003D5050">
        <w:rPr>
          <w:rStyle w:val="inlinecode"/>
          <w:sz w:val="20"/>
          <w:szCs w:val="20"/>
        </w:rPr>
        <w:tab/>
      </w:r>
      <w:r w:rsidRPr="003D5050">
        <w:rPr>
          <w:rStyle w:val="inlinecode"/>
          <w:sz w:val="20"/>
          <w:szCs w:val="20"/>
        </w:rPr>
        <w:tab/>
      </w:r>
      <w:r w:rsidR="00036DAA">
        <w:rPr>
          <w:rStyle w:val="inlinecode"/>
          <w:sz w:val="20"/>
          <w:szCs w:val="20"/>
        </w:rPr>
        <w:t>m_</w:t>
      </w:r>
      <w:r w:rsidRPr="003D5050">
        <w:rPr>
          <w:rStyle w:val="inlinecode"/>
          <w:sz w:val="20"/>
          <w:szCs w:val="20"/>
        </w:rPr>
        <w:t>name_2;</w:t>
      </w:r>
      <w:r w:rsidRPr="003D5050">
        <w:rPr>
          <w:rStyle w:val="inlinecode"/>
          <w:sz w:val="20"/>
          <w:szCs w:val="20"/>
        </w:rPr>
        <w:br/>
      </w:r>
      <w:r w:rsidRPr="003D5050">
        <w:rPr>
          <w:rStyle w:val="inlinecode"/>
          <w:sz w:val="20"/>
          <w:szCs w:val="20"/>
        </w:rPr>
        <w:tab/>
        <w:t>...</w:t>
      </w:r>
      <w:r w:rsidRPr="003D5050">
        <w:rPr>
          <w:rStyle w:val="inlinecode"/>
          <w:sz w:val="20"/>
          <w:szCs w:val="20"/>
        </w:rPr>
        <w:br/>
      </w:r>
      <w:r w:rsidRPr="003D5050">
        <w:rPr>
          <w:rStyle w:val="inlinecode"/>
          <w:sz w:val="20"/>
          <w:szCs w:val="20"/>
        </w:rPr>
        <w:tab/>
        <w:t>...</w:t>
      </w:r>
    </w:p>
    <w:p w14:paraId="6E7FF9B3" w14:textId="77777777" w:rsidR="00740D98" w:rsidRPr="003D5050" w:rsidRDefault="00740D98" w:rsidP="00740D98">
      <w:pPr>
        <w:pStyle w:val="NoSpacing"/>
        <w:rPr>
          <w:rStyle w:val="inlinecode"/>
          <w:sz w:val="20"/>
          <w:szCs w:val="20"/>
        </w:rPr>
      </w:pPr>
      <w:r w:rsidRPr="003D5050">
        <w:rPr>
          <w:rStyle w:val="inlinecode"/>
          <w:sz w:val="20"/>
          <w:szCs w:val="20"/>
        </w:rPr>
        <w:tab/>
        <w:t xml:space="preserve">data_type_n </w:t>
      </w:r>
      <w:r w:rsidRPr="003D5050">
        <w:rPr>
          <w:rStyle w:val="inlinecode"/>
          <w:sz w:val="20"/>
          <w:szCs w:val="20"/>
        </w:rPr>
        <w:tab/>
      </w:r>
      <w:r w:rsidRPr="003D5050">
        <w:rPr>
          <w:rStyle w:val="inlinecode"/>
          <w:sz w:val="20"/>
          <w:szCs w:val="20"/>
        </w:rPr>
        <w:tab/>
      </w:r>
      <w:r w:rsidR="00036DAA">
        <w:rPr>
          <w:rStyle w:val="inlinecode"/>
          <w:sz w:val="20"/>
          <w:szCs w:val="20"/>
        </w:rPr>
        <w:t>m_</w:t>
      </w:r>
      <w:r w:rsidRPr="003D5050">
        <w:rPr>
          <w:rStyle w:val="inlinecode"/>
          <w:sz w:val="20"/>
          <w:szCs w:val="20"/>
        </w:rPr>
        <w:t>name_n;</w:t>
      </w:r>
      <w:r w:rsidRPr="003D5050">
        <w:rPr>
          <w:rStyle w:val="inlinecode"/>
          <w:sz w:val="20"/>
          <w:szCs w:val="20"/>
        </w:rPr>
        <w:br/>
        <w:t>}</w:t>
      </w:r>
      <w:r w:rsidRPr="003D5050">
        <w:rPr>
          <w:rStyle w:val="inlinecode"/>
          <w:sz w:val="20"/>
          <w:szCs w:val="20"/>
          <w:highlight w:val="yellow"/>
        </w:rPr>
        <w:t>;</w:t>
      </w:r>
    </w:p>
    <w:p w14:paraId="3E9B387F" w14:textId="77777777" w:rsidR="00123062" w:rsidRPr="00036DAA" w:rsidRDefault="00123062" w:rsidP="00531DFB">
      <w:pPr>
        <w:rPr>
          <w:sz w:val="18"/>
          <w:szCs w:val="18"/>
        </w:rPr>
      </w:pPr>
    </w:p>
    <w:p w14:paraId="63D32C56" w14:textId="77777777" w:rsidR="00123062" w:rsidRDefault="00036DAA" w:rsidP="00531DFB">
      <w:r>
        <w:t xml:space="preserve">It is important to remember to end a structure </w:t>
      </w:r>
      <w:r w:rsidR="00704DEF">
        <w:t>declaration</w:t>
      </w:r>
      <w:r>
        <w:t xml:space="preserve"> with a semicolon as indicated. </w:t>
      </w:r>
      <w:r w:rsidR="00D30425">
        <w:t xml:space="preserve">Each </w:t>
      </w:r>
      <w:r w:rsidR="00D30425" w:rsidRPr="00D30425">
        <w:rPr>
          <w:b/>
        </w:rPr>
        <w:t>member</w:t>
      </w:r>
      <w:r w:rsidR="00D30425">
        <w:t xml:space="preserve"> of a structure can be </w:t>
      </w:r>
      <w:r w:rsidR="00D30425" w:rsidRPr="00036DAA">
        <w:rPr>
          <w:b/>
        </w:rPr>
        <w:t>any</w:t>
      </w:r>
      <w:r w:rsidR="00D30425">
        <w:t xml:space="preserve"> data type, </w:t>
      </w:r>
      <w:r w:rsidR="00C05EDB">
        <w:t>and</w:t>
      </w:r>
      <w:r w:rsidR="003D5050">
        <w:t xml:space="preserve"> all of the names within a structure must be unique within that structure. </w:t>
      </w:r>
      <w:r w:rsidR="00740D98">
        <w:t xml:space="preserve">You can now use a structure to group all of the information required for a given collection of data in a single place, e.g. for the </w:t>
      </w:r>
      <w:r w:rsidR="00553169">
        <w:t>information about a person:</w:t>
      </w:r>
    </w:p>
    <w:p w14:paraId="3758D508" w14:textId="77777777" w:rsidR="00553169" w:rsidRPr="00B0116C" w:rsidRDefault="00553169" w:rsidP="00531DFB"/>
    <w:p w14:paraId="65F15C0F" w14:textId="77777777" w:rsidR="00553169" w:rsidRDefault="00553169" w:rsidP="00553169">
      <w:pPr>
        <w:pStyle w:val="code"/>
      </w:pPr>
      <w:r>
        <w:t xml:space="preserve">struct </w:t>
      </w:r>
      <w:r w:rsidR="008603E6">
        <w:t>Person</w:t>
      </w:r>
      <w:r w:rsidR="00B51623">
        <w:t>_Info</w:t>
      </w:r>
    </w:p>
    <w:p w14:paraId="7765A894" w14:textId="77777777" w:rsidR="00553169" w:rsidRDefault="00553169" w:rsidP="00553169">
      <w:pPr>
        <w:pStyle w:val="code"/>
      </w:pPr>
      <w:r>
        <w:t>{</w:t>
      </w:r>
    </w:p>
    <w:p w14:paraId="12011CA5" w14:textId="77777777" w:rsidR="008603E6" w:rsidRPr="008603E6" w:rsidRDefault="008603E6" w:rsidP="008603E6">
      <w:pPr>
        <w:pStyle w:val="code"/>
      </w:pPr>
      <w:r>
        <w:rPr>
          <w:b/>
        </w:rPr>
        <w:tab/>
      </w:r>
      <w:r w:rsidRPr="008603E6">
        <w:t xml:space="preserve">int </w:t>
      </w:r>
      <w:r w:rsidRPr="008603E6">
        <w:tab/>
      </w:r>
      <w:r w:rsidR="00036DAA" w:rsidRPr="00036DAA">
        <w:rPr>
          <w:highlight w:val="green"/>
        </w:rPr>
        <w:t>m_</w:t>
      </w:r>
      <w:r w:rsidRPr="008603E6">
        <w:t>age;</w:t>
      </w:r>
    </w:p>
    <w:p w14:paraId="4FB4A88D" w14:textId="58A97F20" w:rsidR="008603E6" w:rsidRDefault="008603E6" w:rsidP="008603E6">
      <w:pPr>
        <w:pStyle w:val="code"/>
      </w:pPr>
      <w:r>
        <w:tab/>
        <w:t xml:space="preserve">float </w:t>
      </w:r>
      <w:r>
        <w:tab/>
      </w:r>
      <w:r w:rsidR="00036DAA">
        <w:t>m_</w:t>
      </w:r>
      <w:r w:rsidR="00A5466C">
        <w:t>height_metre</w:t>
      </w:r>
      <w:r>
        <w:t>s;</w:t>
      </w:r>
    </w:p>
    <w:p w14:paraId="60B3156B" w14:textId="77777777" w:rsidR="008603E6" w:rsidRDefault="008603E6" w:rsidP="008603E6">
      <w:pPr>
        <w:pStyle w:val="code"/>
      </w:pPr>
      <w:r>
        <w:tab/>
        <w:t xml:space="preserve">float </w:t>
      </w:r>
      <w:r>
        <w:tab/>
      </w:r>
      <w:r w:rsidR="00036DAA">
        <w:t>m_</w:t>
      </w:r>
      <w:r>
        <w:t>weight_kilograms;</w:t>
      </w:r>
    </w:p>
    <w:p w14:paraId="51498ECC" w14:textId="77777777" w:rsidR="008603E6" w:rsidRDefault="008603E6" w:rsidP="008603E6">
      <w:pPr>
        <w:pStyle w:val="code"/>
      </w:pPr>
      <w:r>
        <w:tab/>
        <w:t xml:space="preserve">float </w:t>
      </w:r>
      <w:r>
        <w:tab/>
      </w:r>
      <w:r w:rsidR="00036DAA">
        <w:t>m_</w:t>
      </w:r>
      <w:r>
        <w:t>waist_cms;</w:t>
      </w:r>
    </w:p>
    <w:p w14:paraId="0DF81BA7" w14:textId="77777777" w:rsidR="00553169" w:rsidRDefault="00553169" w:rsidP="00553169">
      <w:pPr>
        <w:pStyle w:val="code"/>
      </w:pPr>
    </w:p>
    <w:p w14:paraId="02498C98" w14:textId="77777777" w:rsidR="00553169" w:rsidRDefault="00553169" w:rsidP="00553169">
      <w:pPr>
        <w:pStyle w:val="code"/>
      </w:pPr>
      <w:r>
        <w:t>}</w:t>
      </w:r>
      <w:r w:rsidRPr="00553169">
        <w:rPr>
          <w:highlight w:val="yellow"/>
        </w:rPr>
        <w:t>;</w:t>
      </w:r>
      <w:r>
        <w:t xml:space="preserve"> // don't forget to end with semicolon</w:t>
      </w:r>
    </w:p>
    <w:p w14:paraId="5AA35C2A" w14:textId="77777777" w:rsidR="00740D98" w:rsidRPr="00B0116C" w:rsidRDefault="00740D98" w:rsidP="00531DFB"/>
    <w:p w14:paraId="481392E6" w14:textId="77777777" w:rsidR="00036DAA" w:rsidRDefault="00036DAA" w:rsidP="00531DFB">
      <w:r>
        <w:t xml:space="preserve">Notice that each </w:t>
      </w:r>
      <w:r w:rsidRPr="0014464F">
        <w:rPr>
          <w:b/>
        </w:rPr>
        <w:t>member</w:t>
      </w:r>
      <w:r>
        <w:t xml:space="preserve"> variable name has been preceded by </w:t>
      </w:r>
      <w:r w:rsidRPr="00036DAA">
        <w:rPr>
          <w:rStyle w:val="inlinecode"/>
        </w:rPr>
        <w:t>'</w:t>
      </w:r>
      <w:r w:rsidR="0014464F">
        <w:rPr>
          <w:rStyle w:val="inlinecode"/>
          <w:highlight w:val="green"/>
        </w:rPr>
        <w:t>m</w:t>
      </w:r>
      <w:r w:rsidRPr="00036DAA">
        <w:rPr>
          <w:rStyle w:val="inlinecode"/>
        </w:rPr>
        <w:t>'</w:t>
      </w:r>
      <w:r>
        <w:t xml:space="preserve">. </w:t>
      </w:r>
      <w:r w:rsidR="0014464F">
        <w:t xml:space="preserve"> </w:t>
      </w:r>
      <w:r>
        <w:t xml:space="preserve">This is not a requirement but is a convention widely used to indicate a variable is a member of a structure (or a class). </w:t>
      </w:r>
      <w:r w:rsidR="0014464F">
        <w:t xml:space="preserve"> </w:t>
      </w:r>
      <w:r>
        <w:t xml:space="preserve">It's worth getting into the habit of using this convention as it </w:t>
      </w:r>
      <w:r w:rsidR="0014464F">
        <w:t xml:space="preserve">will </w:t>
      </w:r>
      <w:r>
        <w:t>help</w:t>
      </w:r>
      <w:r w:rsidR="0014464F">
        <w:t xml:space="preserve"> prevent common mistakes </w:t>
      </w:r>
      <w:r>
        <w:t>when you start using classes and objects later in the unit.</w:t>
      </w:r>
    </w:p>
    <w:p w14:paraId="31F751A7" w14:textId="77777777" w:rsidR="00036DAA" w:rsidRDefault="00036DAA" w:rsidP="00531DFB"/>
    <w:p w14:paraId="7804542C" w14:textId="77777777" w:rsidR="00740D98" w:rsidRDefault="008603E6" w:rsidP="00531DFB">
      <w:r>
        <w:t>The</w:t>
      </w:r>
      <w:r w:rsidR="0014464F">
        <w:t xml:space="preserve"> </w:t>
      </w:r>
      <w:r w:rsidR="0014464F" w:rsidRPr="007F027A">
        <w:rPr>
          <w:rFonts w:ascii="Courier New" w:hAnsi="Courier New" w:cs="Courier New"/>
        </w:rPr>
        <w:t>Person_Info</w:t>
      </w:r>
      <w:r w:rsidR="00B51623" w:rsidRPr="00B51623">
        <w:rPr>
          <w:b/>
        </w:rPr>
        <w:t xml:space="preserve"> </w:t>
      </w:r>
      <w:r>
        <w:t>structure is now a data type itself, and can therefore be used to create variables just like any other d</w:t>
      </w:r>
      <w:r w:rsidR="0014464F">
        <w:t>ata type, e.g.</w:t>
      </w:r>
    </w:p>
    <w:p w14:paraId="591E1A63" w14:textId="77777777" w:rsidR="008603E6" w:rsidRPr="00B0116C" w:rsidRDefault="008603E6" w:rsidP="00531DFB"/>
    <w:p w14:paraId="72E73249" w14:textId="77777777" w:rsidR="008603E6" w:rsidRDefault="00B51623" w:rsidP="008603E6">
      <w:pPr>
        <w:pStyle w:val="code"/>
      </w:pPr>
      <w:r w:rsidRPr="00B51623">
        <w:rPr>
          <w:b/>
        </w:rPr>
        <w:t>Person_Info</w:t>
      </w:r>
      <w:r w:rsidRPr="00B51623">
        <w:t xml:space="preserve"> </w:t>
      </w:r>
      <w:r w:rsidR="008603E6">
        <w:t>steve;</w:t>
      </w:r>
      <w:r w:rsidR="00C05EDB">
        <w:t xml:space="preserve"> // creates a variable called steve, of type </w:t>
      </w:r>
      <w:r w:rsidR="00C05EDB" w:rsidRPr="00B51623">
        <w:rPr>
          <w:b/>
        </w:rPr>
        <w:t>Person_Info</w:t>
      </w:r>
    </w:p>
    <w:p w14:paraId="2A81110F" w14:textId="77777777" w:rsidR="008603E6" w:rsidRDefault="00B51623" w:rsidP="008603E6">
      <w:pPr>
        <w:pStyle w:val="code"/>
      </w:pPr>
      <w:r w:rsidRPr="00B51623">
        <w:rPr>
          <w:b/>
        </w:rPr>
        <w:t>Person_Info</w:t>
      </w:r>
      <w:r w:rsidRPr="00B51623">
        <w:t xml:space="preserve"> </w:t>
      </w:r>
      <w:r w:rsidR="008603E6">
        <w:t>kylie;</w:t>
      </w:r>
      <w:r w:rsidR="00C05EDB">
        <w:t xml:space="preserve"> // creates a variable called kylie, of type </w:t>
      </w:r>
      <w:r w:rsidR="00C05EDB" w:rsidRPr="00B51623">
        <w:rPr>
          <w:b/>
        </w:rPr>
        <w:t>Person_Info</w:t>
      </w:r>
    </w:p>
    <w:p w14:paraId="34782DB6" w14:textId="77777777" w:rsidR="00740D98" w:rsidRPr="003D5050" w:rsidRDefault="00740D98" w:rsidP="00531DFB">
      <w:pPr>
        <w:rPr>
          <w:sz w:val="14"/>
          <w:szCs w:val="14"/>
        </w:rPr>
      </w:pPr>
    </w:p>
    <w:p w14:paraId="017E80FA" w14:textId="77777777" w:rsidR="00B0116C" w:rsidRDefault="00B0116C" w:rsidP="00531DFB"/>
    <w:p w14:paraId="6D26B2D6" w14:textId="77777777" w:rsidR="00B0116C" w:rsidRDefault="00B0116C" w:rsidP="00B0116C">
      <w:pPr>
        <w:pStyle w:val="Heading3"/>
      </w:pPr>
      <w:r>
        <w:t>Using Structures</w:t>
      </w:r>
    </w:p>
    <w:p w14:paraId="00A7A88B" w14:textId="77777777" w:rsidR="00B0116C" w:rsidRDefault="00B0116C" w:rsidP="00531DFB"/>
    <w:p w14:paraId="3AF9919F" w14:textId="77777777" w:rsidR="00740D98" w:rsidRDefault="008603E6" w:rsidP="00531DFB">
      <w:r>
        <w:t>Of course, now you need some method of accessing the data stored inside the</w:t>
      </w:r>
      <w:r w:rsidR="003D5050">
        <w:t xml:space="preserve"> members of the</w:t>
      </w:r>
      <w:r>
        <w:t xml:space="preserve"> structure.</w:t>
      </w:r>
      <w:r w:rsidR="00457A79">
        <w:t xml:space="preserve"> This is done using the </w:t>
      </w:r>
      <w:r w:rsidR="00457A79" w:rsidRPr="00457A79">
        <w:rPr>
          <w:rStyle w:val="inlinecode"/>
        </w:rPr>
        <w:t>'</w:t>
      </w:r>
      <w:r w:rsidR="00457A79" w:rsidRPr="00036DAA">
        <w:rPr>
          <w:rStyle w:val="inlinecode"/>
          <w:highlight w:val="yellow"/>
        </w:rPr>
        <w:t>.</w:t>
      </w:r>
      <w:r w:rsidR="00457A79" w:rsidRPr="00457A79">
        <w:rPr>
          <w:rStyle w:val="inlinecode"/>
        </w:rPr>
        <w:t>'</w:t>
      </w:r>
      <w:r w:rsidR="00457A79">
        <w:t xml:space="preserve"> (</w:t>
      </w:r>
      <w:r w:rsidR="00457A79" w:rsidRPr="00457A79">
        <w:rPr>
          <w:b/>
        </w:rPr>
        <w:t>dot</w:t>
      </w:r>
      <w:r w:rsidR="00457A79">
        <w:t>) operator</w:t>
      </w:r>
      <w:r w:rsidR="007F027A">
        <w:t>.</w:t>
      </w:r>
      <w:r w:rsidR="00D30425">
        <w:t xml:space="preserve"> </w:t>
      </w:r>
      <w:r w:rsidR="007F027A">
        <w:t xml:space="preserve"> H</w:t>
      </w:r>
      <w:r w:rsidR="00D30425">
        <w:t>ere the values of the two</w:t>
      </w:r>
      <w:r w:rsidR="00D30425" w:rsidRPr="00CB6835">
        <w:rPr>
          <w:rStyle w:val="inlinecode"/>
        </w:rPr>
        <w:t xml:space="preserve"> </w:t>
      </w:r>
      <w:r w:rsidR="00B51623" w:rsidRPr="007F027A">
        <w:rPr>
          <w:rStyle w:val="inlinecode"/>
          <w:rFonts w:cs="Courier New"/>
          <w:b w:val="0"/>
        </w:rPr>
        <w:t>Person_Info</w:t>
      </w:r>
      <w:r w:rsidR="00B51623" w:rsidRPr="00B51623">
        <w:rPr>
          <w:b/>
        </w:rPr>
        <w:t xml:space="preserve"> </w:t>
      </w:r>
      <w:r w:rsidR="00D30425">
        <w:t>structures are set:</w:t>
      </w:r>
    </w:p>
    <w:p w14:paraId="1354524A" w14:textId="77777777" w:rsidR="00D30425" w:rsidRPr="003D5050" w:rsidRDefault="00D30425" w:rsidP="00531DFB">
      <w:pPr>
        <w:rPr>
          <w:sz w:val="14"/>
          <w:szCs w:val="14"/>
        </w:rPr>
      </w:pPr>
    </w:p>
    <w:p w14:paraId="24E59170" w14:textId="77777777" w:rsidR="00D30425" w:rsidRDefault="00D30425" w:rsidP="00D30425">
      <w:pPr>
        <w:pStyle w:val="code"/>
      </w:pPr>
      <w:r>
        <w:t>steve</w:t>
      </w:r>
      <w:r w:rsidRPr="00D30425">
        <w:rPr>
          <w:highlight w:val="yellow"/>
        </w:rPr>
        <w:t>.</w:t>
      </w:r>
      <w:r w:rsidR="00036DAA">
        <w:t>m_</w:t>
      </w:r>
      <w:r>
        <w:t xml:space="preserve">age </w:t>
      </w:r>
      <w:r>
        <w:tab/>
      </w:r>
      <w:r>
        <w:tab/>
        <w:t>= 51;</w:t>
      </w:r>
    </w:p>
    <w:p w14:paraId="16094424" w14:textId="659F855B" w:rsidR="00D30425" w:rsidRDefault="00D30425" w:rsidP="00D30425">
      <w:pPr>
        <w:pStyle w:val="code"/>
      </w:pPr>
      <w:r>
        <w:t>steve.</w:t>
      </w:r>
      <w:r w:rsidR="00036DAA">
        <w:t>m_</w:t>
      </w:r>
      <w:r w:rsidR="00A5466C">
        <w:t>height_metre</w:t>
      </w:r>
      <w:r w:rsidRPr="00D30425">
        <w:t xml:space="preserve">s </w:t>
      </w:r>
      <w:r>
        <w:tab/>
        <w:t>= 1.80</w:t>
      </w:r>
      <w:r w:rsidR="003D5050">
        <w:t>f</w:t>
      </w:r>
      <w:r>
        <w:t>;</w:t>
      </w:r>
    </w:p>
    <w:p w14:paraId="7C87D35E" w14:textId="77777777" w:rsidR="00D30425" w:rsidRDefault="00D30425" w:rsidP="00D30425">
      <w:pPr>
        <w:pStyle w:val="code"/>
      </w:pPr>
      <w:r>
        <w:t>steve.</w:t>
      </w:r>
      <w:r w:rsidR="00036DAA">
        <w:t>m_</w:t>
      </w:r>
      <w:r w:rsidRPr="00D30425">
        <w:t xml:space="preserve">weight_kilograms </w:t>
      </w:r>
      <w:r>
        <w:tab/>
        <w:t>= 80.25</w:t>
      </w:r>
      <w:r w:rsidR="003D5050">
        <w:t>f</w:t>
      </w:r>
      <w:r>
        <w:t>;</w:t>
      </w:r>
    </w:p>
    <w:p w14:paraId="01C4C97E" w14:textId="77777777" w:rsidR="00D30425" w:rsidRDefault="00D30425" w:rsidP="00D30425">
      <w:pPr>
        <w:pStyle w:val="code"/>
      </w:pPr>
      <w:r>
        <w:t>steve.</w:t>
      </w:r>
      <w:r w:rsidR="00036DAA">
        <w:t>m_</w:t>
      </w:r>
      <w:r w:rsidRPr="00D30425">
        <w:t xml:space="preserve">waist_cms </w:t>
      </w:r>
      <w:r>
        <w:tab/>
        <w:t>= 71.5</w:t>
      </w:r>
      <w:r w:rsidR="003D5050">
        <w:t>f</w:t>
      </w:r>
      <w:r>
        <w:t>;</w:t>
      </w:r>
    </w:p>
    <w:p w14:paraId="7572A27D" w14:textId="77777777" w:rsidR="00D30425" w:rsidRPr="0082697B" w:rsidRDefault="00D30425" w:rsidP="00D30425">
      <w:pPr>
        <w:pStyle w:val="code"/>
        <w:rPr>
          <w:sz w:val="12"/>
          <w:szCs w:val="12"/>
        </w:rPr>
      </w:pPr>
    </w:p>
    <w:p w14:paraId="49D08CB3" w14:textId="77777777" w:rsidR="00D30425" w:rsidRDefault="00D30425" w:rsidP="00D30425">
      <w:pPr>
        <w:pStyle w:val="code"/>
      </w:pPr>
      <w:r>
        <w:t>kylie.</w:t>
      </w:r>
      <w:r w:rsidR="00036DAA">
        <w:t>m_</w:t>
      </w:r>
      <w:r>
        <w:t xml:space="preserve">age </w:t>
      </w:r>
      <w:r>
        <w:tab/>
      </w:r>
      <w:r>
        <w:tab/>
        <w:t>= 43;</w:t>
      </w:r>
    </w:p>
    <w:p w14:paraId="60B2802C" w14:textId="77777777" w:rsidR="00D30425" w:rsidRDefault="00D30425" w:rsidP="00D30425">
      <w:pPr>
        <w:pStyle w:val="code"/>
      </w:pPr>
      <w:r>
        <w:t>kylie.</w:t>
      </w:r>
      <w:r w:rsidR="00036DAA">
        <w:t>m_</w:t>
      </w:r>
      <w:r w:rsidRPr="00D30425">
        <w:t xml:space="preserve">height_meters </w:t>
      </w:r>
      <w:r>
        <w:tab/>
        <w:t>= 1.55</w:t>
      </w:r>
      <w:r w:rsidR="003D5050">
        <w:t>f</w:t>
      </w:r>
      <w:r>
        <w:t>;</w:t>
      </w:r>
    </w:p>
    <w:p w14:paraId="3AEC0D53" w14:textId="77777777" w:rsidR="00D30425" w:rsidRDefault="00D30425" w:rsidP="00D30425">
      <w:pPr>
        <w:pStyle w:val="code"/>
      </w:pPr>
      <w:r>
        <w:t>kylie.</w:t>
      </w:r>
      <w:r w:rsidR="00036DAA">
        <w:t>m_</w:t>
      </w:r>
      <w:r w:rsidRPr="00D30425">
        <w:t xml:space="preserve">weight_kilograms </w:t>
      </w:r>
      <w:r>
        <w:tab/>
        <w:t>= 46.75</w:t>
      </w:r>
      <w:r w:rsidR="003D5050">
        <w:t>f</w:t>
      </w:r>
      <w:r>
        <w:t>;</w:t>
      </w:r>
    </w:p>
    <w:p w14:paraId="0CC7EDDD" w14:textId="77777777" w:rsidR="00D30425" w:rsidRDefault="00D30425" w:rsidP="00D30425">
      <w:pPr>
        <w:pStyle w:val="code"/>
      </w:pPr>
      <w:r>
        <w:t>kylie.</w:t>
      </w:r>
      <w:r w:rsidR="00036DAA">
        <w:t>m_</w:t>
      </w:r>
      <w:r w:rsidRPr="00D30425">
        <w:t xml:space="preserve">waist_cms </w:t>
      </w:r>
      <w:r w:rsidR="00A5593A">
        <w:tab/>
      </w:r>
      <w:r>
        <w:t>= 53.0</w:t>
      </w:r>
      <w:r w:rsidR="003D5050">
        <w:t>f</w:t>
      </w:r>
      <w:r>
        <w:t>;</w:t>
      </w:r>
    </w:p>
    <w:p w14:paraId="6CFD006A" w14:textId="77777777" w:rsidR="00D30425" w:rsidRPr="003D5050" w:rsidRDefault="00D30425" w:rsidP="00531DFB">
      <w:pPr>
        <w:rPr>
          <w:sz w:val="16"/>
          <w:szCs w:val="16"/>
        </w:rPr>
      </w:pPr>
    </w:p>
    <w:p w14:paraId="4105C723" w14:textId="3826BD03" w:rsidR="003D5050" w:rsidRDefault="003D5050" w:rsidP="003D5050">
      <w:pPr>
        <w:pStyle w:val="NoSpacing"/>
      </w:pPr>
      <w:r>
        <w:t xml:space="preserve">When accessing </w:t>
      </w:r>
      <w:r w:rsidR="00287963">
        <w:t>a member</w:t>
      </w:r>
      <w:r>
        <w:t xml:space="preserve"> of a struct using the dot operator, the data type that is being used at that time is the same as the member data type, so </w:t>
      </w:r>
      <w:r w:rsidRPr="00C635B3">
        <w:rPr>
          <w:rStyle w:val="inlinecode"/>
          <w:b w:val="0"/>
        </w:rPr>
        <w:t>steve.</w:t>
      </w:r>
      <w:r w:rsidR="00036DAA" w:rsidRPr="00C635B3">
        <w:rPr>
          <w:rStyle w:val="inlinecode"/>
          <w:b w:val="0"/>
        </w:rPr>
        <w:t>m_</w:t>
      </w:r>
      <w:r w:rsidRPr="00C635B3">
        <w:rPr>
          <w:rStyle w:val="inlinecode"/>
          <w:b w:val="0"/>
        </w:rPr>
        <w:t>age</w:t>
      </w:r>
      <w:r w:rsidRPr="003D5050">
        <w:rPr>
          <w:rStyle w:val="inlinecode"/>
        </w:rPr>
        <w:t xml:space="preserve"> </w:t>
      </w:r>
      <w:r>
        <w:t xml:space="preserve">is an </w:t>
      </w:r>
      <w:r w:rsidRPr="00CB6835">
        <w:rPr>
          <w:rStyle w:val="inlinecode"/>
        </w:rPr>
        <w:t>int</w:t>
      </w:r>
      <w:r>
        <w:t xml:space="preserve">, and </w:t>
      </w:r>
      <w:r w:rsidRPr="00C635B3">
        <w:rPr>
          <w:rStyle w:val="inlinecode"/>
          <w:b w:val="0"/>
        </w:rPr>
        <w:t>kylie.</w:t>
      </w:r>
      <w:r w:rsidR="00036DAA" w:rsidRPr="00C635B3">
        <w:rPr>
          <w:rStyle w:val="inlinecode"/>
          <w:b w:val="0"/>
        </w:rPr>
        <w:t>m_</w:t>
      </w:r>
      <w:r w:rsidR="00A5466C">
        <w:rPr>
          <w:rStyle w:val="inlinecode"/>
          <w:b w:val="0"/>
        </w:rPr>
        <w:t>height_metre</w:t>
      </w:r>
      <w:r w:rsidRPr="00C635B3">
        <w:rPr>
          <w:rStyle w:val="inlinecode"/>
          <w:b w:val="0"/>
        </w:rPr>
        <w:t>s</w:t>
      </w:r>
      <w:r w:rsidRPr="003D5050">
        <w:rPr>
          <w:rStyle w:val="inlinecode"/>
        </w:rPr>
        <w:t xml:space="preserve"> </w:t>
      </w:r>
      <w:r>
        <w:t xml:space="preserve">is a </w:t>
      </w:r>
      <w:r w:rsidRPr="00CB6835">
        <w:rPr>
          <w:rStyle w:val="inlinecode"/>
        </w:rPr>
        <w:t>float</w:t>
      </w:r>
      <w:r>
        <w:t xml:space="preserve">. Members accessed in this way are treated in </w:t>
      </w:r>
      <w:r w:rsidRPr="00036DAA">
        <w:rPr>
          <w:b/>
        </w:rPr>
        <w:t>exactly the same way</w:t>
      </w:r>
      <w:r>
        <w:t xml:space="preserve"> as normal variables and you can use them in all the same ways, such as the assignment statements above, or for instance:</w:t>
      </w:r>
    </w:p>
    <w:p w14:paraId="15B56175" w14:textId="77777777" w:rsidR="00B0116C" w:rsidRPr="009E513B" w:rsidRDefault="00B0116C" w:rsidP="003D5050">
      <w:pPr>
        <w:pStyle w:val="NoSpacing"/>
        <w:rPr>
          <w:sz w:val="16"/>
          <w:szCs w:val="16"/>
        </w:rPr>
      </w:pPr>
    </w:p>
    <w:p w14:paraId="6A6893E0" w14:textId="77777777" w:rsidR="003D5050" w:rsidRDefault="003D5050" w:rsidP="003D5050">
      <w:pPr>
        <w:pStyle w:val="code"/>
      </w:pPr>
      <w:r>
        <w:t xml:space="preserve">int </w:t>
      </w:r>
      <w:r w:rsidR="00B0116C">
        <w:t>half_</w:t>
      </w:r>
      <w:r>
        <w:t>age = steve.</w:t>
      </w:r>
      <w:r w:rsidR="00036DAA">
        <w:t>m_</w:t>
      </w:r>
      <w:r>
        <w:t>age</w:t>
      </w:r>
      <w:r w:rsidR="00B0116C">
        <w:t xml:space="preserve"> / 2</w:t>
      </w:r>
      <w:r>
        <w:t>;</w:t>
      </w:r>
    </w:p>
    <w:p w14:paraId="48FDF86D" w14:textId="77777777" w:rsidR="0082697B" w:rsidRPr="009E513B" w:rsidRDefault="0082697B" w:rsidP="003D5050">
      <w:pPr>
        <w:pStyle w:val="code"/>
        <w:rPr>
          <w:sz w:val="16"/>
          <w:szCs w:val="16"/>
        </w:rPr>
      </w:pPr>
    </w:p>
    <w:p w14:paraId="523057B2" w14:textId="77777777" w:rsidR="003D5050" w:rsidRDefault="003D5050" w:rsidP="003D5050">
      <w:pPr>
        <w:pStyle w:val="code"/>
      </w:pPr>
      <w:r>
        <w:t>if(kylie.</w:t>
      </w:r>
      <w:r w:rsidR="00036DAA">
        <w:t>m_</w:t>
      </w:r>
      <w:r w:rsidR="00B0116C" w:rsidRPr="00D30425">
        <w:t>weight_kilograms</w:t>
      </w:r>
      <w:r w:rsidR="00B0116C">
        <w:t xml:space="preserve"> </w:t>
      </w:r>
      <w:r>
        <w:t>&gt;</w:t>
      </w:r>
      <w:r w:rsidR="007F027A">
        <w:t xml:space="preserve"> 75</w:t>
      </w:r>
      <w:r>
        <w:t xml:space="preserve">.0f) </w:t>
      </w:r>
    </w:p>
    <w:p w14:paraId="23A1294C" w14:textId="77777777" w:rsidR="003D5050" w:rsidRDefault="003D5050" w:rsidP="003D5050">
      <w:pPr>
        <w:pStyle w:val="code"/>
      </w:pPr>
      <w:r>
        <w:t xml:space="preserve">{ </w:t>
      </w:r>
    </w:p>
    <w:p w14:paraId="78BA1615" w14:textId="77777777" w:rsidR="003D5050" w:rsidRDefault="003D5050" w:rsidP="003D5050">
      <w:pPr>
        <w:pStyle w:val="code"/>
      </w:pPr>
      <w:r>
        <w:tab/>
        <w:t xml:space="preserve">go_on_diet(); </w:t>
      </w:r>
    </w:p>
    <w:p w14:paraId="15EE1CCA" w14:textId="77777777" w:rsidR="003D5050" w:rsidRDefault="003D5050" w:rsidP="003D5050">
      <w:pPr>
        <w:pStyle w:val="code"/>
      </w:pPr>
      <w:r>
        <w:t>}</w:t>
      </w:r>
    </w:p>
    <w:p w14:paraId="6AD34048" w14:textId="77777777" w:rsidR="00B0116C" w:rsidRDefault="00B0116C" w:rsidP="009C0059">
      <w:pPr>
        <w:pStyle w:val="Heading3"/>
      </w:pPr>
      <w:r>
        <w:lastRenderedPageBreak/>
        <w:t>Initialising Structures</w:t>
      </w:r>
    </w:p>
    <w:p w14:paraId="4555EE43" w14:textId="77777777" w:rsidR="00B0116C" w:rsidRDefault="00B0116C" w:rsidP="00531DFB"/>
    <w:p w14:paraId="0CA24D98" w14:textId="77777777" w:rsidR="009C0059" w:rsidRDefault="009C0059" w:rsidP="00531DFB">
      <w:r>
        <w:t>You can initialise structures at declaration time in a similar way to initialising arrays by using an</w:t>
      </w:r>
      <w:r w:rsidRPr="009C0059">
        <w:rPr>
          <w:b/>
        </w:rPr>
        <w:t xml:space="preserve"> initialiser list</w:t>
      </w:r>
      <w:r>
        <w:t xml:space="preserve">. </w:t>
      </w:r>
      <w:r w:rsidR="007F027A">
        <w:t xml:space="preserve"> </w:t>
      </w:r>
      <w:r>
        <w:t xml:space="preserve">Here is an example </w:t>
      </w:r>
      <w:r w:rsidR="00415CD2">
        <w:t>using</w:t>
      </w:r>
      <w:r>
        <w:t xml:space="preserve"> the </w:t>
      </w:r>
      <w:r w:rsidR="00B51623" w:rsidRPr="00C635B3">
        <w:rPr>
          <w:rStyle w:val="inlinecode"/>
          <w:b w:val="0"/>
        </w:rPr>
        <w:t>Person_Info</w:t>
      </w:r>
      <w:r w:rsidR="00B51623" w:rsidRPr="00B51623">
        <w:rPr>
          <w:b/>
        </w:rPr>
        <w:t xml:space="preserve"> </w:t>
      </w:r>
      <w:r>
        <w:t xml:space="preserve">variable </w:t>
      </w:r>
      <w:r>
        <w:rPr>
          <w:rStyle w:val="inlinecode"/>
        </w:rPr>
        <w:t>bob</w:t>
      </w:r>
      <w:r>
        <w:t>:</w:t>
      </w:r>
    </w:p>
    <w:p w14:paraId="49877E1C" w14:textId="77777777" w:rsidR="009C0059" w:rsidRDefault="009C0059" w:rsidP="00531DFB"/>
    <w:p w14:paraId="6DFDD35B" w14:textId="77777777" w:rsidR="00D30425" w:rsidRDefault="00B51623" w:rsidP="009C0059">
      <w:pPr>
        <w:pStyle w:val="code"/>
      </w:pPr>
      <w:r w:rsidRPr="00B51623">
        <w:t xml:space="preserve">Person_Info </w:t>
      </w:r>
      <w:r w:rsidR="009C0059">
        <w:t>bob = { 68, 170.0f, 92.2f, 80.7f }; // initialise age, height, weight and waist</w:t>
      </w:r>
    </w:p>
    <w:p w14:paraId="3DA24C6F" w14:textId="77777777" w:rsidR="009C0059" w:rsidRDefault="009C0059" w:rsidP="00531DFB"/>
    <w:p w14:paraId="165B1A44" w14:textId="77777777" w:rsidR="009C0059" w:rsidRDefault="009C0059" w:rsidP="00531DFB">
      <w:r>
        <w:t xml:space="preserve">If you initialise </w:t>
      </w:r>
      <w:r w:rsidR="00287963" w:rsidRPr="00563DBE">
        <w:rPr>
          <w:b/>
        </w:rPr>
        <w:t>fewer values</w:t>
      </w:r>
      <w:r w:rsidR="00563DBE" w:rsidRPr="00563DBE">
        <w:rPr>
          <w:b/>
        </w:rPr>
        <w:t xml:space="preserve"> than there are member variables</w:t>
      </w:r>
      <w:r w:rsidR="00563DBE">
        <w:t xml:space="preserve"> in the structure, then the </w:t>
      </w:r>
      <w:r w:rsidR="00563DBE" w:rsidRPr="00563DBE">
        <w:rPr>
          <w:b/>
        </w:rPr>
        <w:t>remaining variables are set to zero</w:t>
      </w:r>
      <w:r w:rsidR="00563DBE">
        <w:t xml:space="preserve">, so if you </w:t>
      </w:r>
      <w:r w:rsidR="00287963">
        <w:t>initialised</w:t>
      </w:r>
      <w:r w:rsidR="00563DBE">
        <w:t xml:space="preserve"> </w:t>
      </w:r>
      <w:r w:rsidR="00563DBE" w:rsidRPr="00563DBE">
        <w:rPr>
          <w:rStyle w:val="inlinecode"/>
        </w:rPr>
        <w:t>bob</w:t>
      </w:r>
      <w:r w:rsidR="00563DBE">
        <w:t xml:space="preserve"> like this:</w:t>
      </w:r>
    </w:p>
    <w:p w14:paraId="400B514F" w14:textId="77777777" w:rsidR="00563DBE" w:rsidRDefault="00563DBE" w:rsidP="00531DFB"/>
    <w:p w14:paraId="0D3B1CCB" w14:textId="77777777" w:rsidR="00563DBE" w:rsidRDefault="00B51623" w:rsidP="00563DBE">
      <w:pPr>
        <w:pStyle w:val="code"/>
      </w:pPr>
      <w:r w:rsidRPr="00B51623">
        <w:t xml:space="preserve">Person_Info </w:t>
      </w:r>
      <w:r w:rsidR="00563DBE">
        <w:t xml:space="preserve">bob = { 68 }; // initialise age; height, weight and waist are </w:t>
      </w:r>
      <w:r w:rsidR="00563DBE" w:rsidRPr="00415CD2">
        <w:rPr>
          <w:b/>
        </w:rPr>
        <w:t>zeroed</w:t>
      </w:r>
    </w:p>
    <w:p w14:paraId="2FCC4A19" w14:textId="77777777" w:rsidR="00563DBE" w:rsidRDefault="00563DBE" w:rsidP="00531DFB"/>
    <w:p w14:paraId="4B437D52" w14:textId="70F2682E" w:rsidR="00563DBE" w:rsidRDefault="00563DBE" w:rsidP="00531DFB">
      <w:r>
        <w:t xml:space="preserve">then the </w:t>
      </w:r>
      <w:r w:rsidRPr="00563DBE">
        <w:rPr>
          <w:rStyle w:val="inlinecode"/>
        </w:rPr>
        <w:t>age</w:t>
      </w:r>
      <w:r>
        <w:t xml:space="preserve"> member is set to </w:t>
      </w:r>
      <w:r w:rsidRPr="00563DBE">
        <w:rPr>
          <w:b/>
        </w:rPr>
        <w:t>68</w:t>
      </w:r>
      <w:r>
        <w:t>, but the</w:t>
      </w:r>
      <w:r w:rsidRPr="00563DBE">
        <w:rPr>
          <w:rStyle w:val="inlinecode"/>
        </w:rPr>
        <w:t xml:space="preserve"> </w:t>
      </w:r>
      <w:r w:rsidR="00036DAA" w:rsidRPr="00C635B3">
        <w:rPr>
          <w:rStyle w:val="inlinecode"/>
          <w:b w:val="0"/>
        </w:rPr>
        <w:t>m_</w:t>
      </w:r>
      <w:r w:rsidR="00A5466C">
        <w:rPr>
          <w:rStyle w:val="inlinecode"/>
          <w:b w:val="0"/>
        </w:rPr>
        <w:t>height_metre</w:t>
      </w:r>
      <w:r w:rsidRPr="00C635B3">
        <w:rPr>
          <w:rStyle w:val="inlinecode"/>
          <w:b w:val="0"/>
        </w:rPr>
        <w:t>s</w:t>
      </w:r>
      <w:r>
        <w:t xml:space="preserve">, </w:t>
      </w:r>
      <w:r w:rsidR="00036DAA" w:rsidRPr="00C635B3">
        <w:rPr>
          <w:rStyle w:val="inlinecode"/>
          <w:b w:val="0"/>
        </w:rPr>
        <w:t>m_</w:t>
      </w:r>
      <w:r w:rsidRPr="00C635B3">
        <w:rPr>
          <w:rStyle w:val="inlinecode"/>
          <w:b w:val="0"/>
        </w:rPr>
        <w:t>weight_kilograms</w:t>
      </w:r>
      <w:r>
        <w:t xml:space="preserve"> and </w:t>
      </w:r>
      <w:r w:rsidR="00036DAA" w:rsidRPr="00C635B3">
        <w:rPr>
          <w:rStyle w:val="inlinecode"/>
          <w:b w:val="0"/>
        </w:rPr>
        <w:t>m_</w:t>
      </w:r>
      <w:r w:rsidRPr="00C635B3">
        <w:rPr>
          <w:rStyle w:val="inlinecode"/>
          <w:b w:val="0"/>
        </w:rPr>
        <w:t>waist_cms</w:t>
      </w:r>
      <w:r>
        <w:t xml:space="preserve"> variables are set to </w:t>
      </w:r>
      <w:r w:rsidRPr="00563DBE">
        <w:rPr>
          <w:b/>
        </w:rPr>
        <w:t>zero</w:t>
      </w:r>
      <w:r>
        <w:t>.</w:t>
      </w:r>
    </w:p>
    <w:p w14:paraId="772B7D44" w14:textId="77777777" w:rsidR="009C0059" w:rsidRDefault="009C0059" w:rsidP="00531DFB"/>
    <w:p w14:paraId="5A7188AC" w14:textId="77777777" w:rsidR="009C0059" w:rsidRDefault="00563DBE" w:rsidP="00531DFB">
      <w:r>
        <w:t xml:space="preserve">Remember </w:t>
      </w:r>
      <w:r w:rsidRPr="00563DBE">
        <w:rPr>
          <w:b/>
        </w:rPr>
        <w:t>you can only use the initialiser list at declaration time</w:t>
      </w:r>
      <w:r>
        <w:t>, in the same way as with arrays. If you try to do this with a variable after it is declared the program will not compile:</w:t>
      </w:r>
    </w:p>
    <w:p w14:paraId="509508C6" w14:textId="77777777" w:rsidR="00563DBE" w:rsidRDefault="00563DBE" w:rsidP="00531DFB"/>
    <w:p w14:paraId="007E690D" w14:textId="77777777" w:rsidR="00563DBE" w:rsidRDefault="00563DBE" w:rsidP="00563DBE">
      <w:pPr>
        <w:pStyle w:val="code"/>
      </w:pPr>
      <w:r>
        <w:t xml:space="preserve">bob = { 68, 170.0f, 92.2f, 80.7f }; // </w:t>
      </w:r>
      <w:r w:rsidRPr="00563DBE">
        <w:rPr>
          <w:highlight w:val="yellow"/>
        </w:rPr>
        <w:t>DON'T DO THIS</w:t>
      </w:r>
      <w:r>
        <w:t xml:space="preserve"> - it won't compile</w:t>
      </w:r>
    </w:p>
    <w:p w14:paraId="0C90D864" w14:textId="77777777" w:rsidR="00563DBE" w:rsidRPr="009E513B" w:rsidRDefault="00563DBE" w:rsidP="00531DFB">
      <w:pPr>
        <w:rPr>
          <w:sz w:val="16"/>
          <w:szCs w:val="16"/>
        </w:rPr>
      </w:pPr>
    </w:p>
    <w:p w14:paraId="2BCA1E71" w14:textId="77777777" w:rsidR="00650AAB" w:rsidRPr="009E513B" w:rsidRDefault="00650AAB" w:rsidP="00531DFB">
      <w:pPr>
        <w:rPr>
          <w:sz w:val="16"/>
          <w:szCs w:val="16"/>
        </w:rPr>
      </w:pPr>
    </w:p>
    <w:p w14:paraId="03FE972E" w14:textId="77777777" w:rsidR="00563DBE" w:rsidRDefault="00650AAB" w:rsidP="00BA419C">
      <w:pPr>
        <w:pStyle w:val="Heading3"/>
      </w:pPr>
      <w:r>
        <w:t>Assigning Structures</w:t>
      </w:r>
    </w:p>
    <w:p w14:paraId="58FA6B6E" w14:textId="77777777" w:rsidR="00650AAB" w:rsidRDefault="00650AAB" w:rsidP="00531DFB"/>
    <w:p w14:paraId="19F8477F" w14:textId="77777777" w:rsidR="00650AAB" w:rsidRDefault="00BA419C" w:rsidP="00531DFB">
      <w:r>
        <w:t>S</w:t>
      </w:r>
      <w:r w:rsidR="00650AAB">
        <w:t>tructures b</w:t>
      </w:r>
      <w:r>
        <w:t xml:space="preserve">ehave like any other data type when it comes to assignment. If you have two </w:t>
      </w:r>
      <w:r w:rsidRPr="00C635B3">
        <w:rPr>
          <w:rStyle w:val="inlinecode"/>
          <w:b w:val="0"/>
        </w:rPr>
        <w:t>Person_Info</w:t>
      </w:r>
      <w:r>
        <w:t xml:space="preserve"> structures, </w:t>
      </w:r>
      <w:r w:rsidR="00287963">
        <w:t>let's</w:t>
      </w:r>
      <w:r>
        <w:t xml:space="preserve"> say </w:t>
      </w:r>
      <w:r w:rsidRPr="00C635B3">
        <w:rPr>
          <w:rStyle w:val="inlinecode"/>
          <w:b w:val="0"/>
        </w:rPr>
        <w:t>bob</w:t>
      </w:r>
      <w:r>
        <w:t xml:space="preserve"> and </w:t>
      </w:r>
      <w:r w:rsidRPr="00C635B3">
        <w:rPr>
          <w:rStyle w:val="inlinecode"/>
          <w:b w:val="0"/>
        </w:rPr>
        <w:t>copy_of_bob</w:t>
      </w:r>
      <w:r w:rsidR="00287963">
        <w:t>, then</w:t>
      </w:r>
      <w:r>
        <w:t xml:space="preserve"> you can use the assignment operator to copy </w:t>
      </w:r>
      <w:r w:rsidRPr="00BA419C">
        <w:rPr>
          <w:b/>
        </w:rPr>
        <w:t>the entire contents</w:t>
      </w:r>
      <w:r>
        <w:t xml:space="preserve"> of one structure to the other:</w:t>
      </w:r>
    </w:p>
    <w:p w14:paraId="64DB9DEA" w14:textId="77777777" w:rsidR="00BA419C" w:rsidRDefault="00BA419C" w:rsidP="00531DFB"/>
    <w:p w14:paraId="5845FE7C" w14:textId="77777777" w:rsidR="00BA419C" w:rsidRPr="00BA419C" w:rsidRDefault="00BA419C" w:rsidP="00BA419C">
      <w:pPr>
        <w:pStyle w:val="code"/>
      </w:pPr>
      <w:r w:rsidRPr="00BA419C">
        <w:t>Person_Info bob = { 68, 170.0f, 92.2f, 80.7f }</w:t>
      </w:r>
    </w:p>
    <w:p w14:paraId="1040CB25" w14:textId="77777777" w:rsidR="00BA419C" w:rsidRPr="00BA419C" w:rsidRDefault="00BA419C" w:rsidP="00BA419C">
      <w:pPr>
        <w:pStyle w:val="code"/>
        <w:rPr>
          <w:rStyle w:val="inlinecode"/>
          <w:b w:val="0"/>
          <w:bCs w:val="0"/>
          <w:sz w:val="18"/>
        </w:rPr>
      </w:pPr>
      <w:r w:rsidRPr="00BA419C">
        <w:t xml:space="preserve">Person_Info </w:t>
      </w:r>
      <w:r w:rsidRPr="00BA419C">
        <w:rPr>
          <w:rStyle w:val="inlinecode"/>
          <w:b w:val="0"/>
          <w:bCs w:val="0"/>
          <w:sz w:val="18"/>
        </w:rPr>
        <w:t>copy_of_bob;</w:t>
      </w:r>
    </w:p>
    <w:p w14:paraId="20BDF3BB" w14:textId="77777777" w:rsidR="00BA419C" w:rsidRPr="00BA419C" w:rsidRDefault="00BA419C" w:rsidP="00BA419C">
      <w:pPr>
        <w:pStyle w:val="code"/>
        <w:rPr>
          <w:rStyle w:val="inlinecode"/>
          <w:b w:val="0"/>
          <w:bCs w:val="0"/>
          <w:sz w:val="18"/>
        </w:rPr>
      </w:pPr>
    </w:p>
    <w:p w14:paraId="323C03A2" w14:textId="77777777" w:rsidR="00BA419C" w:rsidRPr="00BA419C" w:rsidRDefault="00BA419C" w:rsidP="00BA419C">
      <w:pPr>
        <w:pStyle w:val="code"/>
        <w:rPr>
          <w:rStyle w:val="inlinecode"/>
          <w:bCs w:val="0"/>
          <w:sz w:val="18"/>
        </w:rPr>
      </w:pPr>
      <w:r w:rsidRPr="00BA419C">
        <w:rPr>
          <w:rStyle w:val="inlinecode"/>
          <w:bCs w:val="0"/>
          <w:sz w:val="18"/>
        </w:rPr>
        <w:t xml:space="preserve">copy_of_bob </w:t>
      </w:r>
      <w:r w:rsidRPr="00BA419C">
        <w:rPr>
          <w:rStyle w:val="inlinecode"/>
          <w:bCs w:val="0"/>
          <w:sz w:val="18"/>
          <w:highlight w:val="yellow"/>
        </w:rPr>
        <w:t>=</w:t>
      </w:r>
      <w:r w:rsidRPr="00BA419C">
        <w:rPr>
          <w:rStyle w:val="inlinecode"/>
          <w:bCs w:val="0"/>
          <w:sz w:val="18"/>
        </w:rPr>
        <w:t xml:space="preserve"> bob;</w:t>
      </w:r>
    </w:p>
    <w:p w14:paraId="43642841" w14:textId="77777777" w:rsidR="00BA419C" w:rsidRPr="009E513B" w:rsidRDefault="00BA419C" w:rsidP="00531DFB">
      <w:pPr>
        <w:rPr>
          <w:sz w:val="16"/>
          <w:szCs w:val="16"/>
        </w:rPr>
      </w:pPr>
    </w:p>
    <w:p w14:paraId="74692D9C" w14:textId="77777777" w:rsidR="00BA419C" w:rsidRDefault="00BA419C" w:rsidP="00531DFB">
      <w:r>
        <w:t xml:space="preserve">After the assignment every element of </w:t>
      </w:r>
      <w:r w:rsidRPr="00BA419C">
        <w:rPr>
          <w:rStyle w:val="inlinecode"/>
        </w:rPr>
        <w:t>copy_of_bob</w:t>
      </w:r>
      <w:r>
        <w:t xml:space="preserve"> </w:t>
      </w:r>
      <w:r w:rsidR="00287963">
        <w:t>will</w:t>
      </w:r>
      <w:r>
        <w:t xml:space="preserve"> match </w:t>
      </w:r>
      <w:r w:rsidRPr="00BA419C">
        <w:rPr>
          <w:rStyle w:val="inlinecode"/>
        </w:rPr>
        <w:t>bob</w:t>
      </w:r>
      <w:r>
        <w:t>.</w:t>
      </w:r>
    </w:p>
    <w:p w14:paraId="0207BE60" w14:textId="77777777" w:rsidR="00BA419C" w:rsidRDefault="00BA419C" w:rsidP="00531DFB"/>
    <w:p w14:paraId="7E1F105C" w14:textId="77777777" w:rsidR="00BA419C" w:rsidRPr="00BA419C" w:rsidRDefault="00415CD2" w:rsidP="008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rPr>
          <w:b/>
        </w:rPr>
      </w:pPr>
      <w:r>
        <w:rPr>
          <w:b/>
        </w:rPr>
        <w:t xml:space="preserve">Using </w:t>
      </w:r>
      <w:r w:rsidR="00930BA8">
        <w:rPr>
          <w:b/>
        </w:rPr>
        <w:t>o</w:t>
      </w:r>
      <w:r w:rsidR="00BA419C" w:rsidRPr="00BA419C">
        <w:rPr>
          <w:b/>
        </w:rPr>
        <w:t>ther Operators</w:t>
      </w:r>
      <w:r w:rsidR="00930BA8">
        <w:rPr>
          <w:b/>
        </w:rPr>
        <w:t xml:space="preserve"> w</w:t>
      </w:r>
      <w:r>
        <w:rPr>
          <w:b/>
        </w:rPr>
        <w:t>ith Structures</w:t>
      </w:r>
    </w:p>
    <w:p w14:paraId="08C38F11" w14:textId="77777777" w:rsidR="00BA419C" w:rsidRDefault="00BA419C" w:rsidP="008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51542A1C" w14:textId="77777777" w:rsidR="00BA419C" w:rsidRDefault="00BA419C" w:rsidP="008F2E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>By default</w:t>
      </w:r>
      <w:r w:rsidR="000719D9">
        <w:t>,</w:t>
      </w:r>
      <w:r>
        <w:t xml:space="preserve"> most of the other operators</w:t>
      </w:r>
      <w:r w:rsidR="009E513B">
        <w:t xml:space="preserve"> (</w:t>
      </w:r>
      <w:r>
        <w:t xml:space="preserve">such as add and subtract) are </w:t>
      </w:r>
      <w:r w:rsidRPr="00415CD2">
        <w:rPr>
          <w:b/>
        </w:rPr>
        <w:t>undefined</w:t>
      </w:r>
      <w:r>
        <w:t xml:space="preserve"> for new structures. </w:t>
      </w:r>
      <w:r w:rsidR="00AF6B1D">
        <w:t xml:space="preserve"> </w:t>
      </w:r>
      <w:r>
        <w:t xml:space="preserve">If you think about it, what does it mean to add two </w:t>
      </w:r>
      <w:r w:rsidRPr="00C635B3">
        <w:rPr>
          <w:rStyle w:val="inlinecode"/>
          <w:b w:val="0"/>
        </w:rPr>
        <w:t>Person_Info</w:t>
      </w:r>
      <w:r>
        <w:t xml:space="preserve"> variables together?</w:t>
      </w:r>
      <w:r w:rsidR="009E513B">
        <w:t xml:space="preserve"> </w:t>
      </w:r>
      <w:r w:rsidR="00AF6B1D">
        <w:t xml:space="preserve"> </w:t>
      </w:r>
      <w:r w:rsidR="009E513B">
        <w:t xml:space="preserve">Because the compiler can't possibly know what you, as the designer of the data structure, means by </w:t>
      </w:r>
      <w:r w:rsidR="00415CD2">
        <w:t xml:space="preserve">this </w:t>
      </w:r>
      <w:r w:rsidR="009E513B">
        <w:t>addition (or whatever</w:t>
      </w:r>
      <w:r w:rsidR="00415CD2">
        <w:t xml:space="preserve"> other operator</w:t>
      </w:r>
      <w:r w:rsidR="009E513B">
        <w:t xml:space="preserve">) it leaves it down to you to define such things. </w:t>
      </w:r>
      <w:r w:rsidR="00AF6B1D">
        <w:t xml:space="preserve"> </w:t>
      </w:r>
      <w:r w:rsidR="009E513B">
        <w:t>This is possible using structures, but is more generally used in classes.</w:t>
      </w:r>
    </w:p>
    <w:p w14:paraId="24E05116" w14:textId="77777777" w:rsidR="00036DAA" w:rsidRDefault="00036DAA" w:rsidP="004B0EF1">
      <w:pPr>
        <w:pStyle w:val="Heading3"/>
      </w:pPr>
    </w:p>
    <w:p w14:paraId="4C937575" w14:textId="77777777" w:rsidR="00036DAA" w:rsidRDefault="00036DAA" w:rsidP="004B0EF1">
      <w:pPr>
        <w:pStyle w:val="Heading3"/>
      </w:pPr>
    </w:p>
    <w:p w14:paraId="500DF9BF" w14:textId="77777777" w:rsidR="00563DBE" w:rsidRDefault="00563DBE" w:rsidP="004B0EF1">
      <w:pPr>
        <w:pStyle w:val="Heading3"/>
      </w:pPr>
      <w:r>
        <w:t>Nesting Structures</w:t>
      </w:r>
    </w:p>
    <w:p w14:paraId="4332F1F9" w14:textId="77777777" w:rsidR="00563DBE" w:rsidRDefault="00563DBE" w:rsidP="00531DFB"/>
    <w:p w14:paraId="1479B247" w14:textId="77777777" w:rsidR="004B0EF1" w:rsidRDefault="00563DBE" w:rsidP="00531DFB">
      <w:r>
        <w:t xml:space="preserve">As structures can contain any data type, it follows that </w:t>
      </w:r>
      <w:r w:rsidRPr="00563DBE">
        <w:t>a structure can</w:t>
      </w:r>
      <w:r w:rsidRPr="00563DBE">
        <w:rPr>
          <w:b/>
        </w:rPr>
        <w:t xml:space="preserve"> contain other structures</w:t>
      </w:r>
      <w:r>
        <w:t xml:space="preserve">. </w:t>
      </w:r>
      <w:r w:rsidR="00D46F24">
        <w:t xml:space="preserve"> </w:t>
      </w:r>
      <w:r w:rsidR="004B0EF1">
        <w:t xml:space="preserve">This </w:t>
      </w:r>
      <w:r w:rsidR="004B0EF1" w:rsidRPr="004B0EF1">
        <w:rPr>
          <w:b/>
        </w:rPr>
        <w:t>nesting of structures</w:t>
      </w:r>
      <w:r w:rsidR="004B0EF1">
        <w:t xml:space="preserve"> can be extremely useful when designing and creating the data representation for your programs, as it allows you to build up complex data types from simpler building blocks.</w:t>
      </w:r>
    </w:p>
    <w:p w14:paraId="1BB918F3" w14:textId="77777777" w:rsidR="004B0EF1" w:rsidRDefault="004B0EF1" w:rsidP="00531DFB"/>
    <w:p w14:paraId="26FEDCE0" w14:textId="77777777" w:rsidR="004B0EF1" w:rsidRDefault="004B0EF1" w:rsidP="00531DFB">
      <w:r>
        <w:t xml:space="preserve">As a simple example, let's say a modelling agency wanted to store information about </w:t>
      </w:r>
      <w:r w:rsidR="00287963">
        <w:t>its</w:t>
      </w:r>
      <w:r>
        <w:t xml:space="preserve"> models, storing a model ID number, age, height, weight and waist measurements. </w:t>
      </w:r>
      <w:r w:rsidR="00D46F24">
        <w:t xml:space="preserve"> </w:t>
      </w:r>
      <w:r>
        <w:t>One way to do this would be to create a new structure like so:</w:t>
      </w:r>
    </w:p>
    <w:p w14:paraId="1A6C3280" w14:textId="77777777" w:rsidR="004B0EF1" w:rsidRPr="0042217D" w:rsidRDefault="004B0EF1" w:rsidP="00531DFB">
      <w:pPr>
        <w:rPr>
          <w:sz w:val="16"/>
          <w:szCs w:val="16"/>
        </w:rPr>
      </w:pPr>
    </w:p>
    <w:p w14:paraId="43DA2A06" w14:textId="77777777" w:rsidR="004B0EF1" w:rsidRDefault="004B0EF1" w:rsidP="004B0EF1">
      <w:pPr>
        <w:pStyle w:val="code"/>
      </w:pPr>
      <w:r>
        <w:t>struct Model</w:t>
      </w:r>
    </w:p>
    <w:p w14:paraId="238AF3A2" w14:textId="77777777" w:rsidR="004B0EF1" w:rsidRDefault="004B0EF1" w:rsidP="004B0EF1">
      <w:pPr>
        <w:pStyle w:val="code"/>
      </w:pPr>
      <w:r>
        <w:t>{</w:t>
      </w:r>
    </w:p>
    <w:p w14:paraId="24B16452" w14:textId="77777777" w:rsidR="004B0EF1" w:rsidRDefault="004B0EF1" w:rsidP="004B0EF1">
      <w:pPr>
        <w:pStyle w:val="code"/>
      </w:pPr>
      <w:r>
        <w:tab/>
        <w:t>int</w:t>
      </w:r>
      <w:r>
        <w:tab/>
      </w:r>
      <w:r w:rsidR="00036DAA">
        <w:t>m_</w:t>
      </w:r>
      <w:r>
        <w:t>ID;</w:t>
      </w:r>
      <w:r w:rsidR="00036DAA">
        <w:t xml:space="preserve"> // new member</w:t>
      </w:r>
    </w:p>
    <w:p w14:paraId="446268CB" w14:textId="77777777" w:rsidR="004B0EF1" w:rsidRPr="008603E6" w:rsidRDefault="004B0EF1" w:rsidP="004B0EF1">
      <w:pPr>
        <w:pStyle w:val="code"/>
      </w:pPr>
      <w:r>
        <w:rPr>
          <w:b/>
        </w:rPr>
        <w:tab/>
      </w:r>
      <w:r w:rsidRPr="008603E6">
        <w:t xml:space="preserve">int </w:t>
      </w:r>
      <w:r w:rsidRPr="008603E6">
        <w:tab/>
      </w:r>
      <w:r w:rsidR="00036DAA">
        <w:t>m_</w:t>
      </w:r>
      <w:r w:rsidRPr="008603E6">
        <w:t>age;</w:t>
      </w:r>
    </w:p>
    <w:p w14:paraId="0E5B06C5" w14:textId="7CCC42D8" w:rsidR="004B0EF1" w:rsidRDefault="004B0EF1" w:rsidP="004B0EF1">
      <w:pPr>
        <w:pStyle w:val="code"/>
      </w:pPr>
      <w:r>
        <w:tab/>
        <w:t xml:space="preserve">float </w:t>
      </w:r>
      <w:r>
        <w:tab/>
      </w:r>
      <w:r w:rsidR="00036DAA">
        <w:t>m_</w:t>
      </w:r>
      <w:r w:rsidR="00A5466C">
        <w:t>height_metre</w:t>
      </w:r>
      <w:r>
        <w:t>s;</w:t>
      </w:r>
    </w:p>
    <w:p w14:paraId="551F70EF" w14:textId="77777777" w:rsidR="004B0EF1" w:rsidRDefault="004B0EF1" w:rsidP="004B0EF1">
      <w:pPr>
        <w:pStyle w:val="code"/>
      </w:pPr>
      <w:r>
        <w:tab/>
        <w:t xml:space="preserve">float </w:t>
      </w:r>
      <w:r>
        <w:tab/>
      </w:r>
      <w:r w:rsidR="00036DAA">
        <w:t>m_</w:t>
      </w:r>
      <w:r>
        <w:t>weight_kilograms;</w:t>
      </w:r>
    </w:p>
    <w:p w14:paraId="323C5199" w14:textId="77777777" w:rsidR="004B0EF1" w:rsidRDefault="004B0EF1" w:rsidP="004B0EF1">
      <w:pPr>
        <w:pStyle w:val="code"/>
      </w:pPr>
      <w:r>
        <w:tab/>
        <w:t xml:space="preserve">float </w:t>
      </w:r>
      <w:r>
        <w:tab/>
      </w:r>
      <w:r w:rsidR="00036DAA">
        <w:t>m_</w:t>
      </w:r>
      <w:r>
        <w:t>waist_cms;</w:t>
      </w:r>
    </w:p>
    <w:p w14:paraId="4F132D14" w14:textId="77777777" w:rsidR="004B0EF1" w:rsidRDefault="004B0EF1" w:rsidP="004B0EF1">
      <w:pPr>
        <w:pStyle w:val="code"/>
      </w:pPr>
      <w:r>
        <w:t>};</w:t>
      </w:r>
    </w:p>
    <w:p w14:paraId="2DB53195" w14:textId="77777777" w:rsidR="004B0EF1" w:rsidRPr="0042217D" w:rsidRDefault="004B0EF1" w:rsidP="00531DFB">
      <w:pPr>
        <w:rPr>
          <w:sz w:val="16"/>
          <w:szCs w:val="16"/>
        </w:rPr>
      </w:pPr>
    </w:p>
    <w:p w14:paraId="1B3BE863" w14:textId="77777777" w:rsidR="004B0EF1" w:rsidRDefault="004B0EF1" w:rsidP="00B51623">
      <w:r>
        <w:t xml:space="preserve">This is a perfectly valid way to do this, but you might notice that this shares a </w:t>
      </w:r>
      <w:r w:rsidR="00287963">
        <w:t xml:space="preserve">great deal of similarity to the </w:t>
      </w:r>
      <w:r>
        <w:t xml:space="preserve">previously defined </w:t>
      </w:r>
      <w:r w:rsidR="00B51623" w:rsidRPr="00E056EC">
        <w:rPr>
          <w:rStyle w:val="inlinecode"/>
        </w:rPr>
        <w:t>Person_Info</w:t>
      </w:r>
      <w:r w:rsidR="00B51623" w:rsidRPr="00B51623">
        <w:rPr>
          <w:b/>
        </w:rPr>
        <w:t xml:space="preserve"> </w:t>
      </w:r>
      <w:r>
        <w:t xml:space="preserve">structure. So instead of declaring the structure as shown above, a better way would be to incorporate the </w:t>
      </w:r>
      <w:r w:rsidR="00B51623" w:rsidRPr="00E056EC">
        <w:rPr>
          <w:rStyle w:val="inlinecode"/>
        </w:rPr>
        <w:t>Person_Info</w:t>
      </w:r>
      <w:r w:rsidR="00B51623" w:rsidRPr="00B51623">
        <w:rPr>
          <w:b/>
        </w:rPr>
        <w:t xml:space="preserve"> </w:t>
      </w:r>
      <w:r>
        <w:t>structure, as demonstrated below:</w:t>
      </w:r>
    </w:p>
    <w:p w14:paraId="644EEDD6" w14:textId="77777777" w:rsidR="004B0EF1" w:rsidRPr="0042217D" w:rsidRDefault="004B0EF1" w:rsidP="00531DFB">
      <w:pPr>
        <w:rPr>
          <w:sz w:val="16"/>
          <w:szCs w:val="16"/>
        </w:rPr>
      </w:pPr>
    </w:p>
    <w:p w14:paraId="43071CB5" w14:textId="77777777" w:rsidR="00B51623" w:rsidRDefault="00B51623" w:rsidP="00B51623">
      <w:pPr>
        <w:pStyle w:val="code"/>
      </w:pPr>
      <w:r>
        <w:t>struct Model</w:t>
      </w:r>
    </w:p>
    <w:p w14:paraId="02E53029" w14:textId="77777777" w:rsidR="00B51623" w:rsidRDefault="00B51623" w:rsidP="00B51623">
      <w:pPr>
        <w:pStyle w:val="code"/>
      </w:pPr>
      <w:r>
        <w:t>{</w:t>
      </w:r>
    </w:p>
    <w:p w14:paraId="2D7557A8" w14:textId="77777777" w:rsidR="00B51623" w:rsidRDefault="00B51623" w:rsidP="00B51623">
      <w:pPr>
        <w:pStyle w:val="code"/>
      </w:pPr>
      <w:r>
        <w:tab/>
        <w:t>int</w:t>
      </w:r>
      <w:r>
        <w:tab/>
      </w:r>
      <w:r w:rsidR="00650AAB">
        <w:tab/>
      </w:r>
      <w:r w:rsidR="00036DAA">
        <w:t>m_</w:t>
      </w:r>
      <w:r>
        <w:t>ID;</w:t>
      </w:r>
    </w:p>
    <w:p w14:paraId="09B09BCF" w14:textId="77777777" w:rsidR="00B51623" w:rsidRDefault="00B51623" w:rsidP="00B51623">
      <w:pPr>
        <w:pStyle w:val="code"/>
      </w:pPr>
      <w:r>
        <w:tab/>
      </w:r>
      <w:r w:rsidR="00650AAB" w:rsidRPr="00B51623">
        <w:t>Person_Info</w:t>
      </w:r>
      <w:r>
        <w:tab/>
      </w:r>
      <w:r w:rsidR="00036DAA">
        <w:t>m_</w:t>
      </w:r>
      <w:r>
        <w:t>info;</w:t>
      </w:r>
    </w:p>
    <w:p w14:paraId="5755FB29" w14:textId="77777777" w:rsidR="00B51623" w:rsidRDefault="00B51623" w:rsidP="00B51623">
      <w:pPr>
        <w:pStyle w:val="code"/>
      </w:pPr>
      <w:r>
        <w:t>}</w:t>
      </w:r>
    </w:p>
    <w:p w14:paraId="18913F1F" w14:textId="77777777" w:rsidR="004B0EF1" w:rsidRDefault="004B0EF1" w:rsidP="00531DFB"/>
    <w:p w14:paraId="172F38F8" w14:textId="77777777" w:rsidR="004B0EF1" w:rsidRPr="00990E6F" w:rsidRDefault="00650AAB" w:rsidP="009E513B">
      <w:pPr>
        <w:rPr>
          <w:b/>
        </w:rPr>
      </w:pPr>
      <w:r>
        <w:t xml:space="preserve">There does, of course, need to be a way to access the members of the inner </w:t>
      </w:r>
      <w:r w:rsidRPr="00E056EC">
        <w:rPr>
          <w:rStyle w:val="inlinecode"/>
        </w:rPr>
        <w:t>Person_Info</w:t>
      </w:r>
      <w:r w:rsidRPr="00EF3D6B">
        <w:rPr>
          <w:rStyle w:val="inlinecode"/>
        </w:rPr>
        <w:t xml:space="preserve"> </w:t>
      </w:r>
      <w:r>
        <w:t xml:space="preserve">structure </w:t>
      </w:r>
      <w:r w:rsidR="00036DAA" w:rsidRPr="00E056EC">
        <w:rPr>
          <w:rStyle w:val="inlinecode"/>
        </w:rPr>
        <w:t>m_</w:t>
      </w:r>
      <w:r w:rsidRPr="00E056EC">
        <w:rPr>
          <w:rStyle w:val="inlinecode"/>
        </w:rPr>
        <w:t>info</w:t>
      </w:r>
      <w:r>
        <w:t xml:space="preserve">. This is in fact </w:t>
      </w:r>
      <w:r w:rsidR="00287963">
        <w:t>extremely</w:t>
      </w:r>
      <w:r>
        <w:t xml:space="preserve"> straightforward - simply use the dot operator again a </w:t>
      </w:r>
      <w:r w:rsidRPr="009E513B">
        <w:rPr>
          <w:b/>
        </w:rPr>
        <w:t>second</w:t>
      </w:r>
      <w:r>
        <w:t xml:space="preserve"> time, in this case after</w:t>
      </w:r>
      <w:r w:rsidR="009E513B">
        <w:t xml:space="preserve"> </w:t>
      </w:r>
      <w:r w:rsidR="00287963">
        <w:t>referencing</w:t>
      </w:r>
      <w:r w:rsidR="009E513B">
        <w:t xml:space="preserve"> info using a first dot operator:</w:t>
      </w:r>
    </w:p>
    <w:p w14:paraId="09A9381F" w14:textId="77777777" w:rsidR="009E513B" w:rsidRDefault="009E513B" w:rsidP="009E513B"/>
    <w:p w14:paraId="3BDAAF50" w14:textId="77777777" w:rsidR="009E513B" w:rsidRPr="00457AD4" w:rsidRDefault="009E513B" w:rsidP="00457AD4">
      <w:pPr>
        <w:pStyle w:val="code"/>
      </w:pPr>
      <w:r w:rsidRPr="00457AD4">
        <w:t>Model client_1;</w:t>
      </w:r>
    </w:p>
    <w:p w14:paraId="4F8476CA" w14:textId="77777777" w:rsidR="009E513B" w:rsidRPr="00457AD4" w:rsidRDefault="009E513B" w:rsidP="00457AD4">
      <w:pPr>
        <w:pStyle w:val="code"/>
      </w:pPr>
    </w:p>
    <w:p w14:paraId="27CDFE59" w14:textId="77777777" w:rsidR="009E513B" w:rsidRPr="00457AD4" w:rsidRDefault="009E513B" w:rsidP="00457AD4">
      <w:pPr>
        <w:pStyle w:val="code"/>
      </w:pPr>
      <w:r w:rsidRPr="00457AD4">
        <w:t>client_1</w:t>
      </w:r>
      <w:r w:rsidR="00457AD4">
        <w:t>.</w:t>
      </w:r>
      <w:r w:rsidR="00036DAA">
        <w:t>m_</w:t>
      </w:r>
      <w:r w:rsidRPr="00457AD4">
        <w:t xml:space="preserve">ID </w:t>
      </w:r>
      <w:r w:rsidR="0042217D">
        <w:tab/>
        <w:t xml:space="preserve"> </w:t>
      </w:r>
      <w:r w:rsidRPr="00457AD4">
        <w:t>= 236;</w:t>
      </w:r>
    </w:p>
    <w:p w14:paraId="24A36371" w14:textId="77777777" w:rsidR="009E513B" w:rsidRDefault="00457AD4" w:rsidP="00457AD4">
      <w:pPr>
        <w:pStyle w:val="code"/>
      </w:pPr>
      <w:r w:rsidRPr="00EF3D6B">
        <w:t>client_1</w:t>
      </w:r>
      <w:r w:rsidRPr="00EF3D6B">
        <w:rPr>
          <w:highlight w:val="yellow"/>
        </w:rPr>
        <w:t>.</w:t>
      </w:r>
      <w:r w:rsidR="00036DAA">
        <w:t>m_</w:t>
      </w:r>
      <w:r w:rsidRPr="00EF3D6B">
        <w:t>info</w:t>
      </w:r>
      <w:r w:rsidRPr="00EF3D6B">
        <w:rPr>
          <w:highlight w:val="green"/>
        </w:rPr>
        <w:t>.</w:t>
      </w:r>
      <w:r w:rsidR="00036DAA">
        <w:t>m_</w:t>
      </w:r>
      <w:r w:rsidRPr="00EF3D6B">
        <w:t>age</w:t>
      </w:r>
      <w:r w:rsidRPr="00457AD4">
        <w:t xml:space="preserve"> = 22;</w:t>
      </w:r>
    </w:p>
    <w:p w14:paraId="2B2AA7FD" w14:textId="77777777" w:rsidR="004B0EF1" w:rsidRDefault="004B0EF1" w:rsidP="00531DFB"/>
    <w:p w14:paraId="1E7B68C2" w14:textId="77777777" w:rsidR="00457AD4" w:rsidRDefault="00287963" w:rsidP="00531DFB">
      <w:r>
        <w:t>You can also of course use the assignment operator to copy an entire structure into (or out of) this member in one go, e.g.:</w:t>
      </w:r>
    </w:p>
    <w:p w14:paraId="7F6E97C4" w14:textId="77777777" w:rsidR="00457AD4" w:rsidRDefault="00457AD4" w:rsidP="00531DFB"/>
    <w:p w14:paraId="50C12A5F" w14:textId="77777777" w:rsidR="00457AD4" w:rsidRPr="00457AD4" w:rsidRDefault="00457AD4" w:rsidP="00457AD4">
      <w:pPr>
        <w:pStyle w:val="code"/>
      </w:pPr>
      <w:r w:rsidRPr="00457AD4">
        <w:t xml:space="preserve">Person_Info </w:t>
      </w:r>
      <w:r w:rsidR="0042217D">
        <w:tab/>
      </w:r>
      <w:r w:rsidRPr="00457AD4">
        <w:t>bob = { 68, 170.0f, 92.2f, 80.7f };</w:t>
      </w:r>
    </w:p>
    <w:p w14:paraId="1D835535" w14:textId="77777777" w:rsidR="00457AD4" w:rsidRDefault="00457AD4" w:rsidP="00457AD4">
      <w:pPr>
        <w:pStyle w:val="code"/>
        <w:rPr>
          <w:rStyle w:val="inlinecode"/>
          <w:b w:val="0"/>
          <w:bCs w:val="0"/>
          <w:sz w:val="18"/>
        </w:rPr>
      </w:pPr>
      <w:r w:rsidRPr="00457AD4">
        <w:t xml:space="preserve">Person_Info </w:t>
      </w:r>
      <w:r w:rsidR="0042217D">
        <w:tab/>
      </w:r>
      <w:r w:rsidRPr="00457AD4">
        <w:rPr>
          <w:rStyle w:val="inlinecode"/>
          <w:b w:val="0"/>
          <w:bCs w:val="0"/>
          <w:sz w:val="18"/>
        </w:rPr>
        <w:t>copy_of_bob;</w:t>
      </w:r>
    </w:p>
    <w:p w14:paraId="52688BCC" w14:textId="77777777" w:rsidR="0042217D" w:rsidRPr="00457AD4" w:rsidRDefault="0042217D" w:rsidP="0042217D">
      <w:pPr>
        <w:pStyle w:val="code"/>
      </w:pPr>
      <w:r w:rsidRPr="00457AD4">
        <w:t xml:space="preserve">Model </w:t>
      </w:r>
      <w:r>
        <w:tab/>
      </w:r>
      <w:r>
        <w:tab/>
      </w:r>
      <w:r w:rsidRPr="00457AD4">
        <w:t>client_</w:t>
      </w:r>
      <w:r>
        <w:t>2</w:t>
      </w:r>
      <w:r w:rsidRPr="00457AD4">
        <w:t>;</w:t>
      </w:r>
    </w:p>
    <w:p w14:paraId="0FC7FE22" w14:textId="77777777" w:rsidR="00457AD4" w:rsidRPr="00457AD4" w:rsidRDefault="00457AD4" w:rsidP="00457AD4">
      <w:pPr>
        <w:pStyle w:val="code"/>
        <w:rPr>
          <w:rStyle w:val="inlinecode"/>
          <w:b w:val="0"/>
          <w:bCs w:val="0"/>
          <w:sz w:val="18"/>
        </w:rPr>
      </w:pPr>
    </w:p>
    <w:p w14:paraId="066D1CD8" w14:textId="77777777" w:rsidR="00457AD4" w:rsidRPr="00457AD4" w:rsidRDefault="00457AD4" w:rsidP="00457AD4">
      <w:pPr>
        <w:pStyle w:val="code"/>
      </w:pPr>
      <w:r w:rsidRPr="00457AD4">
        <w:t>client_</w:t>
      </w:r>
      <w:r>
        <w:t>2</w:t>
      </w:r>
      <w:r w:rsidRPr="00457AD4">
        <w:t>.</w:t>
      </w:r>
      <w:r w:rsidR="00036DAA">
        <w:t>m_</w:t>
      </w:r>
      <w:r w:rsidRPr="00457AD4">
        <w:t xml:space="preserve">info </w:t>
      </w:r>
      <w:r w:rsidR="00746174">
        <w:tab/>
      </w:r>
      <w:r w:rsidRPr="00457AD4">
        <w:t>= bob;</w:t>
      </w:r>
    </w:p>
    <w:p w14:paraId="22F850AE" w14:textId="77777777" w:rsidR="00457AD4" w:rsidRDefault="00457AD4" w:rsidP="00457AD4">
      <w:pPr>
        <w:pStyle w:val="code"/>
      </w:pPr>
      <w:r w:rsidRPr="00457AD4">
        <w:rPr>
          <w:rStyle w:val="inlinecode"/>
          <w:b w:val="0"/>
          <w:bCs w:val="0"/>
          <w:sz w:val="18"/>
        </w:rPr>
        <w:t xml:space="preserve">copy_of_bob </w:t>
      </w:r>
      <w:r w:rsidR="00746174">
        <w:rPr>
          <w:rStyle w:val="inlinecode"/>
          <w:b w:val="0"/>
          <w:bCs w:val="0"/>
          <w:sz w:val="18"/>
        </w:rPr>
        <w:tab/>
      </w:r>
      <w:r w:rsidRPr="00457AD4">
        <w:rPr>
          <w:rStyle w:val="inlinecode"/>
          <w:b w:val="0"/>
          <w:bCs w:val="0"/>
          <w:sz w:val="18"/>
        </w:rPr>
        <w:t xml:space="preserve">= </w:t>
      </w:r>
      <w:r w:rsidRPr="00457AD4">
        <w:t>client_</w:t>
      </w:r>
      <w:r w:rsidR="00C674EE">
        <w:t>2</w:t>
      </w:r>
      <w:r w:rsidRPr="00457AD4">
        <w:t>.</w:t>
      </w:r>
      <w:r w:rsidR="00EF5113">
        <w:t>m_</w:t>
      </w:r>
      <w:r w:rsidRPr="00457AD4">
        <w:t>info;</w:t>
      </w:r>
    </w:p>
    <w:p w14:paraId="2B3BDE42" w14:textId="77777777" w:rsidR="00457AD4" w:rsidRDefault="00457AD4" w:rsidP="00531DFB"/>
    <w:p w14:paraId="32CA428C" w14:textId="77777777" w:rsidR="0042217D" w:rsidRDefault="0042217D" w:rsidP="00531DFB">
      <w:r>
        <w:t xml:space="preserve">When using an </w:t>
      </w:r>
      <w:r w:rsidR="00287963">
        <w:t>initialiser</w:t>
      </w:r>
      <w:r>
        <w:t xml:space="preserve"> list to set the values of a structure that contains a structure you need to either pass in a </w:t>
      </w:r>
      <w:r w:rsidR="00287963">
        <w:t>variable</w:t>
      </w:r>
      <w:r>
        <w:t xml:space="preserve"> of the same type of the inner structure, or use nested curly braces to correctly initialise the entire inner structure:</w:t>
      </w:r>
    </w:p>
    <w:p w14:paraId="1467D405" w14:textId="77777777" w:rsidR="0042217D" w:rsidRDefault="0042217D" w:rsidP="00531DFB"/>
    <w:p w14:paraId="6E3D9184" w14:textId="77777777" w:rsidR="0042217D" w:rsidRDefault="0042217D" w:rsidP="0042217D">
      <w:pPr>
        <w:pStyle w:val="code"/>
      </w:pPr>
      <w:r w:rsidRPr="00457AD4">
        <w:t>Person_Info bob = { 68, 170.0f, 92.2f, 80.7f };</w:t>
      </w:r>
    </w:p>
    <w:p w14:paraId="4B045CA7" w14:textId="77777777" w:rsidR="00C05EDB" w:rsidRDefault="00C05EDB" w:rsidP="0042217D">
      <w:pPr>
        <w:pStyle w:val="code"/>
      </w:pPr>
    </w:p>
    <w:p w14:paraId="01635B7F" w14:textId="77777777" w:rsidR="0042217D" w:rsidRDefault="0042217D" w:rsidP="0042217D">
      <w:pPr>
        <w:pStyle w:val="code"/>
      </w:pPr>
      <w:r w:rsidRPr="00457AD4">
        <w:t xml:space="preserve">Model </w:t>
      </w:r>
      <w:r>
        <w:tab/>
      </w:r>
      <w:r w:rsidRPr="00457AD4">
        <w:t>client_</w:t>
      </w:r>
      <w:r>
        <w:t>3 = { 23</w:t>
      </w:r>
      <w:r w:rsidR="00C05EDB">
        <w:t>7</w:t>
      </w:r>
      <w:r>
        <w:t xml:space="preserve">, </w:t>
      </w:r>
      <w:r w:rsidRPr="0042217D">
        <w:rPr>
          <w:b/>
          <w:highlight w:val="yellow"/>
        </w:rPr>
        <w:t>bob</w:t>
      </w:r>
      <w:r>
        <w:t xml:space="preserve"> }</w:t>
      </w:r>
      <w:r w:rsidRPr="00457AD4">
        <w:t>;</w:t>
      </w:r>
    </w:p>
    <w:p w14:paraId="5BB9CF08" w14:textId="77777777" w:rsidR="00C05EDB" w:rsidRPr="00457AD4" w:rsidRDefault="00C05EDB" w:rsidP="0042217D">
      <w:pPr>
        <w:pStyle w:val="code"/>
      </w:pPr>
    </w:p>
    <w:p w14:paraId="02485315" w14:textId="77777777" w:rsidR="0042217D" w:rsidRDefault="00EF3D6B" w:rsidP="0042217D">
      <w:pPr>
        <w:pStyle w:val="code"/>
      </w:pPr>
      <w:r>
        <w:t>Model</w:t>
      </w:r>
      <w:r>
        <w:tab/>
      </w:r>
      <w:r w:rsidR="00C05EDB">
        <w:t>cl</w:t>
      </w:r>
      <w:r w:rsidR="00C47768">
        <w:t>ie</w:t>
      </w:r>
      <w:r w:rsidR="00C05EDB">
        <w:t xml:space="preserve">nt_4 = { 238, </w:t>
      </w:r>
      <w:r w:rsidR="00C05EDB" w:rsidRPr="00C05EDB">
        <w:rPr>
          <w:highlight w:val="green"/>
        </w:rPr>
        <w:t>{</w:t>
      </w:r>
      <w:r w:rsidR="00C05EDB" w:rsidRPr="00C05EDB">
        <w:rPr>
          <w:highlight w:val="yellow"/>
        </w:rPr>
        <w:t xml:space="preserve"> 24, 165.5f, 55.0f, 63.9f</w:t>
      </w:r>
      <w:r w:rsidR="00C674EE">
        <w:rPr>
          <w:highlight w:val="yellow"/>
        </w:rPr>
        <w:t xml:space="preserve"> </w:t>
      </w:r>
      <w:r w:rsidR="00C05EDB" w:rsidRPr="00C05EDB">
        <w:rPr>
          <w:highlight w:val="green"/>
        </w:rPr>
        <w:t>}</w:t>
      </w:r>
      <w:r w:rsidR="00C05EDB">
        <w:t xml:space="preserve"> };</w:t>
      </w:r>
    </w:p>
    <w:p w14:paraId="2BA7FE28" w14:textId="77777777" w:rsidR="00EA4E8D" w:rsidRDefault="00EA4E8D" w:rsidP="00531DFB"/>
    <w:p w14:paraId="66CE20D8" w14:textId="77777777" w:rsidR="00457AD4" w:rsidRDefault="00457AD4" w:rsidP="00531DFB">
      <w:r>
        <w:t xml:space="preserve">You can nest structures as many times as you like, structures within structures within structures, etc., and the </w:t>
      </w:r>
      <w:r w:rsidR="00C47768">
        <w:t xml:space="preserve">way of </w:t>
      </w:r>
      <w:r w:rsidR="00287963">
        <w:t>referencing</w:t>
      </w:r>
      <w:r>
        <w:t xml:space="preserve"> using the dot operator remains the same</w:t>
      </w:r>
      <w:r w:rsidR="00C47768">
        <w:t xml:space="preserve"> for each level in</w:t>
      </w:r>
      <w:r w:rsidR="00746174">
        <w:t>, so</w:t>
      </w:r>
      <w:r>
        <w:t>:</w:t>
      </w:r>
    </w:p>
    <w:p w14:paraId="0CCEE6EC" w14:textId="77777777" w:rsidR="00746174" w:rsidRPr="00D61327" w:rsidRDefault="00746174" w:rsidP="00531DFB">
      <w:pPr>
        <w:rPr>
          <w:sz w:val="16"/>
          <w:szCs w:val="16"/>
        </w:rPr>
      </w:pPr>
    </w:p>
    <w:p w14:paraId="787DA726" w14:textId="77777777" w:rsidR="00457AD4" w:rsidRPr="00746174" w:rsidRDefault="00457AD4" w:rsidP="00746174">
      <w:pPr>
        <w:pStyle w:val="code"/>
      </w:pPr>
      <w:r w:rsidRPr="00746174">
        <w:t xml:space="preserve">struct </w:t>
      </w:r>
      <w:r w:rsidR="00746174" w:rsidRPr="00746174">
        <w:t>Modelling_Session</w:t>
      </w:r>
    </w:p>
    <w:p w14:paraId="07825E96" w14:textId="77777777" w:rsidR="00746174" w:rsidRPr="00746174" w:rsidRDefault="00746174" w:rsidP="00746174">
      <w:pPr>
        <w:pStyle w:val="code"/>
      </w:pPr>
      <w:r w:rsidRPr="00746174">
        <w:t>{</w:t>
      </w:r>
    </w:p>
    <w:p w14:paraId="2F7344AF" w14:textId="77777777" w:rsidR="00746174" w:rsidRPr="00746174" w:rsidRDefault="00746174" w:rsidP="00746174">
      <w:pPr>
        <w:pStyle w:val="code"/>
      </w:pPr>
      <w:r w:rsidRPr="00746174">
        <w:tab/>
        <w:t xml:space="preserve">int </w:t>
      </w:r>
      <w:r w:rsidR="00ED17CA">
        <w:tab/>
      </w:r>
      <w:r w:rsidR="00EA4E8D">
        <w:t>m_l</w:t>
      </w:r>
      <w:r w:rsidRPr="00746174">
        <w:t>ocationID;</w:t>
      </w:r>
    </w:p>
    <w:p w14:paraId="741EBD25" w14:textId="77777777" w:rsidR="00746174" w:rsidRPr="00746174" w:rsidRDefault="00746174" w:rsidP="00746174">
      <w:pPr>
        <w:pStyle w:val="code"/>
      </w:pPr>
      <w:r w:rsidRPr="00746174">
        <w:tab/>
        <w:t xml:space="preserve">Model </w:t>
      </w:r>
      <w:r w:rsidR="00ED17CA">
        <w:tab/>
      </w:r>
      <w:r w:rsidR="00EA4E8D">
        <w:t>m_</w:t>
      </w:r>
      <w:r w:rsidRPr="00746174">
        <w:t>assigned_model;</w:t>
      </w:r>
    </w:p>
    <w:p w14:paraId="5A4B30E5" w14:textId="77777777" w:rsidR="00746174" w:rsidRDefault="00746174" w:rsidP="00746174">
      <w:pPr>
        <w:pStyle w:val="code"/>
      </w:pPr>
      <w:r w:rsidRPr="00746174">
        <w:t>}</w:t>
      </w:r>
      <w:r>
        <w:t>;</w:t>
      </w:r>
    </w:p>
    <w:p w14:paraId="119FB628" w14:textId="77777777" w:rsidR="00C05EDB" w:rsidRPr="00D61327" w:rsidRDefault="00C05EDB" w:rsidP="00531DFB">
      <w:pPr>
        <w:rPr>
          <w:sz w:val="16"/>
          <w:szCs w:val="16"/>
        </w:rPr>
      </w:pPr>
    </w:p>
    <w:p w14:paraId="371BE4C3" w14:textId="77777777" w:rsidR="00457AD4" w:rsidRDefault="00746174" w:rsidP="00531DFB">
      <w:r>
        <w:t>would be referenced in the following way:</w:t>
      </w:r>
    </w:p>
    <w:p w14:paraId="4423EA93" w14:textId="77777777" w:rsidR="00746174" w:rsidRPr="00D61327" w:rsidRDefault="00746174" w:rsidP="00531DFB">
      <w:pPr>
        <w:rPr>
          <w:sz w:val="16"/>
          <w:szCs w:val="16"/>
        </w:rPr>
      </w:pPr>
    </w:p>
    <w:p w14:paraId="30EAEC29" w14:textId="77777777" w:rsidR="00746174" w:rsidRDefault="00746174" w:rsidP="00746174">
      <w:pPr>
        <w:pStyle w:val="code"/>
      </w:pPr>
      <w:r w:rsidRPr="00746174">
        <w:t>Modelling_Session</w:t>
      </w:r>
      <w:r>
        <w:t xml:space="preserve"> milan;</w:t>
      </w:r>
    </w:p>
    <w:p w14:paraId="3F72A3CE" w14:textId="77777777" w:rsidR="0042217D" w:rsidRDefault="0042217D" w:rsidP="00746174">
      <w:pPr>
        <w:pStyle w:val="code"/>
      </w:pPr>
    </w:p>
    <w:p w14:paraId="2C02F78B" w14:textId="77777777" w:rsidR="0042217D" w:rsidRDefault="0042217D" w:rsidP="00746174">
      <w:pPr>
        <w:pStyle w:val="code"/>
      </w:pPr>
      <w:r>
        <w:t xml:space="preserve">//... assign data to </w:t>
      </w:r>
      <w:r w:rsidR="00287963">
        <w:t xml:space="preserve">fill entire </w:t>
      </w:r>
      <w:r>
        <w:t>milan structure</w:t>
      </w:r>
    </w:p>
    <w:p w14:paraId="08DF63F2" w14:textId="77777777" w:rsidR="00746174" w:rsidRDefault="00746174" w:rsidP="00746174">
      <w:pPr>
        <w:pStyle w:val="code"/>
      </w:pPr>
    </w:p>
    <w:p w14:paraId="7D09E339" w14:textId="77777777" w:rsidR="00B71624" w:rsidRDefault="00B71624" w:rsidP="00B71624">
      <w:pPr>
        <w:pStyle w:val="code"/>
      </w:pPr>
      <w:r>
        <w:t>in</w:t>
      </w:r>
      <w:r w:rsidR="00EF3D6B">
        <w:t>t model</w:t>
      </w:r>
      <w:r>
        <w:t xml:space="preserve">_ID </w:t>
      </w:r>
      <w:r>
        <w:tab/>
        <w:t>= milan</w:t>
      </w:r>
      <w:r w:rsidRPr="00C47768">
        <w:rPr>
          <w:highlight w:val="yellow"/>
        </w:rPr>
        <w:t>.</w:t>
      </w:r>
      <w:r w:rsidR="00EA4E8D">
        <w:t>m_</w:t>
      </w:r>
      <w:r>
        <w:t>assigned_model</w:t>
      </w:r>
      <w:r w:rsidRPr="00746174">
        <w:rPr>
          <w:highlight w:val="yellow"/>
        </w:rPr>
        <w:t>.</w:t>
      </w:r>
      <w:r w:rsidR="00EA4E8D">
        <w:t>m_</w:t>
      </w:r>
      <w:r>
        <w:t>ID;</w:t>
      </w:r>
    </w:p>
    <w:p w14:paraId="7F5EF744" w14:textId="77777777" w:rsidR="00B71624" w:rsidRDefault="00B71624" w:rsidP="00B71624">
      <w:pPr>
        <w:pStyle w:val="code"/>
      </w:pPr>
      <w:r>
        <w:t>in</w:t>
      </w:r>
      <w:r w:rsidR="00EF3D6B">
        <w:t>t model</w:t>
      </w:r>
      <w:r>
        <w:t xml:space="preserve">_age </w:t>
      </w:r>
      <w:r>
        <w:tab/>
        <w:t>= milan</w:t>
      </w:r>
      <w:r w:rsidRPr="00C47768">
        <w:rPr>
          <w:highlight w:val="yellow"/>
        </w:rPr>
        <w:t>.</w:t>
      </w:r>
      <w:r w:rsidR="00EA4E8D">
        <w:t>m_</w:t>
      </w:r>
      <w:r>
        <w:t>assigned_model</w:t>
      </w:r>
      <w:r w:rsidRPr="00746174">
        <w:rPr>
          <w:highlight w:val="yellow"/>
        </w:rPr>
        <w:t>.</w:t>
      </w:r>
      <w:r w:rsidR="00EA4E8D">
        <w:t>m_</w:t>
      </w:r>
      <w:r>
        <w:t>info</w:t>
      </w:r>
      <w:r w:rsidRPr="00B71624">
        <w:rPr>
          <w:highlight w:val="yellow"/>
        </w:rPr>
        <w:t>.</w:t>
      </w:r>
      <w:r w:rsidR="00EA4E8D">
        <w:t>m_</w:t>
      </w:r>
      <w:r w:rsidRPr="00C47768">
        <w:t>age</w:t>
      </w:r>
      <w:r>
        <w:t>;</w:t>
      </w:r>
    </w:p>
    <w:p w14:paraId="7940EBC1" w14:textId="77777777" w:rsidR="00746174" w:rsidRPr="00D61327" w:rsidRDefault="00746174" w:rsidP="00531DFB">
      <w:pPr>
        <w:rPr>
          <w:sz w:val="16"/>
          <w:szCs w:val="16"/>
        </w:rPr>
      </w:pPr>
    </w:p>
    <w:p w14:paraId="4AA13549" w14:textId="77777777" w:rsidR="00746174" w:rsidRPr="00D61327" w:rsidRDefault="00746174" w:rsidP="00531DFB">
      <w:pPr>
        <w:rPr>
          <w:sz w:val="16"/>
          <w:szCs w:val="16"/>
        </w:rPr>
      </w:pPr>
    </w:p>
    <w:p w14:paraId="25861A32" w14:textId="77777777" w:rsidR="00457AD4" w:rsidRDefault="00457AD4" w:rsidP="00746174">
      <w:pPr>
        <w:pStyle w:val="Heading3"/>
      </w:pPr>
      <w:r>
        <w:t>Reusing Structures</w:t>
      </w:r>
    </w:p>
    <w:p w14:paraId="24A7C07D" w14:textId="77777777" w:rsidR="00457AD4" w:rsidRDefault="00457AD4" w:rsidP="00531DFB"/>
    <w:p w14:paraId="52904A75" w14:textId="77777777" w:rsidR="00746174" w:rsidRDefault="004B0EF1" w:rsidP="00ED17CA">
      <w:pPr>
        <w:pStyle w:val="NoSpacing"/>
      </w:pPr>
      <w:r>
        <w:t>Another useful feature is being able to</w:t>
      </w:r>
      <w:r w:rsidRPr="00ED17CA">
        <w:rPr>
          <w:b/>
        </w:rPr>
        <w:t xml:space="preserve"> re</w:t>
      </w:r>
      <w:r w:rsidR="00457AD4" w:rsidRPr="00ED17CA">
        <w:rPr>
          <w:b/>
        </w:rPr>
        <w:t>use structures</w:t>
      </w:r>
      <w:r w:rsidR="00457AD4">
        <w:t xml:space="preserve"> to build other data structures</w:t>
      </w:r>
      <w:r w:rsidR="00ED17CA">
        <w:t xml:space="preserve">, either within the same </w:t>
      </w:r>
      <w:r w:rsidR="00287963">
        <w:t>program</w:t>
      </w:r>
      <w:r w:rsidR="00ED17CA">
        <w:t xml:space="preserve">, or even possibly in </w:t>
      </w:r>
      <w:r w:rsidR="00080A49">
        <w:t xml:space="preserve">a </w:t>
      </w:r>
      <w:r w:rsidR="00ED17CA">
        <w:t>completely different program</w:t>
      </w:r>
      <w:r w:rsidR="00746174">
        <w:t xml:space="preserve">. </w:t>
      </w:r>
      <w:r w:rsidR="00ED17CA">
        <w:t xml:space="preserve">You might at some point need to develop a medical </w:t>
      </w:r>
      <w:r w:rsidR="00287963">
        <w:t>application</w:t>
      </w:r>
      <w:r w:rsidR="00ED17CA">
        <w:t xml:space="preserve"> that needs to record similar information to the </w:t>
      </w:r>
      <w:r w:rsidR="00287963">
        <w:t>modelling</w:t>
      </w:r>
      <w:r w:rsidR="00ED17CA">
        <w:t xml:space="preserve"> program. </w:t>
      </w:r>
      <w:r w:rsidR="00080A49">
        <w:t xml:space="preserve"> </w:t>
      </w:r>
      <w:r w:rsidR="00ED17CA">
        <w:t>Since you already have a</w:t>
      </w:r>
      <w:r w:rsidR="00ED17CA" w:rsidRPr="00EF3D6B">
        <w:rPr>
          <w:rStyle w:val="inlinecode"/>
        </w:rPr>
        <w:t xml:space="preserve"> </w:t>
      </w:r>
      <w:r w:rsidR="00ED17CA" w:rsidRPr="00AA7C49">
        <w:rPr>
          <w:rStyle w:val="inlinecode"/>
        </w:rPr>
        <w:t>Person_Info</w:t>
      </w:r>
      <w:r w:rsidR="00ED17CA" w:rsidRPr="00ED17CA">
        <w:rPr>
          <w:b/>
        </w:rPr>
        <w:t xml:space="preserve"> </w:t>
      </w:r>
      <w:r w:rsidR="00287963">
        <w:t>structure</w:t>
      </w:r>
      <w:r w:rsidR="00ED17CA">
        <w:t xml:space="preserve"> it might be possible to reuse it in this case:</w:t>
      </w:r>
    </w:p>
    <w:p w14:paraId="04855C8C" w14:textId="77777777" w:rsidR="00ED17CA" w:rsidRPr="00D61327" w:rsidRDefault="00ED17CA" w:rsidP="00ED17CA">
      <w:pPr>
        <w:pStyle w:val="NoSpacing"/>
        <w:rPr>
          <w:sz w:val="16"/>
          <w:szCs w:val="16"/>
        </w:rPr>
      </w:pPr>
    </w:p>
    <w:p w14:paraId="0B3C2BDF" w14:textId="77777777" w:rsidR="00ED17CA" w:rsidRDefault="00ED17CA" w:rsidP="00ED17CA">
      <w:pPr>
        <w:pStyle w:val="code"/>
      </w:pPr>
      <w:r>
        <w:t>struct Medical_Info</w:t>
      </w:r>
    </w:p>
    <w:p w14:paraId="1E6BC8A7" w14:textId="77777777" w:rsidR="00ED17CA" w:rsidRDefault="00ED17CA" w:rsidP="00ED17CA">
      <w:pPr>
        <w:pStyle w:val="code"/>
      </w:pPr>
      <w:r>
        <w:t>{</w:t>
      </w:r>
    </w:p>
    <w:p w14:paraId="27FD82D0" w14:textId="77777777" w:rsidR="00ED17CA" w:rsidRDefault="00ED17CA" w:rsidP="00ED17CA">
      <w:pPr>
        <w:pStyle w:val="code"/>
      </w:pPr>
      <w:r>
        <w:tab/>
        <w:t xml:space="preserve">bool </w:t>
      </w:r>
      <w:r w:rsidR="00EA4E8D">
        <w:t>m_</w:t>
      </w:r>
      <w:r>
        <w:t>is_alive;</w:t>
      </w:r>
    </w:p>
    <w:p w14:paraId="43903EBA" w14:textId="77777777" w:rsidR="00ED17CA" w:rsidRDefault="00ED17CA" w:rsidP="00ED17CA">
      <w:pPr>
        <w:pStyle w:val="code"/>
      </w:pPr>
      <w:r>
        <w:tab/>
      </w:r>
      <w:r w:rsidR="0042217D">
        <w:rPr>
          <w:highlight w:val="yellow"/>
        </w:rPr>
        <w:t>Person_I</w:t>
      </w:r>
      <w:r w:rsidRPr="0042217D">
        <w:rPr>
          <w:highlight w:val="yellow"/>
        </w:rPr>
        <w:t xml:space="preserve">nfo </w:t>
      </w:r>
      <w:r w:rsidR="00EA4E8D">
        <w:rPr>
          <w:highlight w:val="yellow"/>
        </w:rPr>
        <w:t>m_</w:t>
      </w:r>
      <w:r w:rsidRPr="0042217D">
        <w:rPr>
          <w:highlight w:val="yellow"/>
        </w:rPr>
        <w:t>patient_data;</w:t>
      </w:r>
      <w:r w:rsidR="0042217D">
        <w:t xml:space="preserve"> // reuse of Person_Info</w:t>
      </w:r>
    </w:p>
    <w:p w14:paraId="0FC34542" w14:textId="77777777" w:rsidR="00ED17CA" w:rsidRDefault="00ED17CA" w:rsidP="00ED17CA">
      <w:pPr>
        <w:pStyle w:val="code"/>
      </w:pPr>
      <w:r>
        <w:t>};</w:t>
      </w:r>
    </w:p>
    <w:p w14:paraId="5144A6BA" w14:textId="77777777" w:rsidR="00746174" w:rsidRDefault="00746174" w:rsidP="00531DFB"/>
    <w:p w14:paraId="51BD1EC9" w14:textId="77777777" w:rsidR="00563DBE" w:rsidRDefault="00746174" w:rsidP="008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 xml:space="preserve">The real power of this feature will become more apparent when you start </w:t>
      </w:r>
      <w:r w:rsidR="00ED17CA">
        <w:t>designing complex classes instead of just structures later in the unit.</w:t>
      </w:r>
    </w:p>
    <w:p w14:paraId="5F52F077" w14:textId="77777777" w:rsidR="00457AD4" w:rsidRPr="00D61327" w:rsidRDefault="00457AD4" w:rsidP="00531DFB">
      <w:pPr>
        <w:rPr>
          <w:sz w:val="16"/>
          <w:szCs w:val="16"/>
        </w:rPr>
      </w:pPr>
    </w:p>
    <w:p w14:paraId="0BDFF135" w14:textId="77777777" w:rsidR="0042217D" w:rsidRPr="00D61327" w:rsidRDefault="0042217D" w:rsidP="00531DFB">
      <w:pPr>
        <w:rPr>
          <w:sz w:val="16"/>
          <w:szCs w:val="16"/>
        </w:rPr>
      </w:pPr>
    </w:p>
    <w:p w14:paraId="293527EA" w14:textId="77777777" w:rsidR="0042217D" w:rsidRDefault="00C05EDB" w:rsidP="00C47768">
      <w:pPr>
        <w:pStyle w:val="Heading3"/>
      </w:pPr>
      <w:r>
        <w:t>Arrays in Structures</w:t>
      </w:r>
    </w:p>
    <w:p w14:paraId="7749158B" w14:textId="77777777" w:rsidR="00C05EDB" w:rsidRDefault="00C05EDB" w:rsidP="00531DFB"/>
    <w:p w14:paraId="49CC7805" w14:textId="77777777" w:rsidR="00C05EDB" w:rsidRDefault="00C47768" w:rsidP="00531DFB">
      <w:r>
        <w:t xml:space="preserve">Since you can use </w:t>
      </w:r>
      <w:r w:rsidRPr="00C47768">
        <w:rPr>
          <w:b/>
        </w:rPr>
        <w:t>any data type</w:t>
      </w:r>
      <w:r>
        <w:t xml:space="preserve"> as a</w:t>
      </w:r>
      <w:r w:rsidR="000D5A00">
        <w:t xml:space="preserve"> member variable of a structure</w:t>
      </w:r>
      <w:r>
        <w:t xml:space="preserve"> you can also include </w:t>
      </w:r>
      <w:r w:rsidRPr="000D5A00">
        <w:rPr>
          <w:b/>
        </w:rPr>
        <w:t>arrays</w:t>
      </w:r>
      <w:r>
        <w:t xml:space="preserve">, so you could use an array of </w:t>
      </w:r>
      <w:r w:rsidRPr="000D5A00">
        <w:rPr>
          <w:rStyle w:val="inlinecode"/>
        </w:rPr>
        <w:t>chars</w:t>
      </w:r>
      <w:r>
        <w:t xml:space="preserve"> to add a name member to the structure:</w:t>
      </w:r>
    </w:p>
    <w:p w14:paraId="442541D7" w14:textId="77777777" w:rsidR="00C05EDB" w:rsidRPr="00ED3D16" w:rsidRDefault="00C05EDB" w:rsidP="00531DFB">
      <w:pPr>
        <w:rPr>
          <w:sz w:val="14"/>
          <w:szCs w:val="14"/>
        </w:rPr>
      </w:pPr>
    </w:p>
    <w:p w14:paraId="645BAFC4" w14:textId="77777777" w:rsidR="00C47768" w:rsidRDefault="00C47768" w:rsidP="00C47768">
      <w:pPr>
        <w:pStyle w:val="code"/>
      </w:pPr>
      <w:r>
        <w:t>struct Person_Info</w:t>
      </w:r>
    </w:p>
    <w:p w14:paraId="2C72EA2A" w14:textId="77777777" w:rsidR="00C47768" w:rsidRDefault="00C47768" w:rsidP="00C47768">
      <w:pPr>
        <w:pStyle w:val="code"/>
      </w:pPr>
      <w:r>
        <w:t>{</w:t>
      </w:r>
    </w:p>
    <w:p w14:paraId="4F8E1FAE" w14:textId="77777777" w:rsidR="00C47768" w:rsidRDefault="00C47768" w:rsidP="00C47768">
      <w:pPr>
        <w:pStyle w:val="code"/>
      </w:pPr>
      <w:r>
        <w:tab/>
      </w:r>
      <w:r w:rsidRPr="000D5A00">
        <w:rPr>
          <w:highlight w:val="yellow"/>
        </w:rPr>
        <w:t>char</w:t>
      </w:r>
      <w:r w:rsidRPr="000D5A00">
        <w:rPr>
          <w:highlight w:val="yellow"/>
        </w:rPr>
        <w:tab/>
      </w:r>
      <w:r w:rsidR="00EA4E8D" w:rsidRPr="00EA4E8D">
        <w:rPr>
          <w:highlight w:val="yellow"/>
        </w:rPr>
        <w:t>m_</w:t>
      </w:r>
      <w:r w:rsidRPr="00EA4E8D">
        <w:rPr>
          <w:highlight w:val="yellow"/>
        </w:rPr>
        <w:t>n</w:t>
      </w:r>
      <w:r w:rsidRPr="000D5A00">
        <w:rPr>
          <w:highlight w:val="yellow"/>
        </w:rPr>
        <w:t>ame[50];</w:t>
      </w:r>
    </w:p>
    <w:p w14:paraId="1A62288F" w14:textId="77777777" w:rsidR="00C47768" w:rsidRPr="008603E6" w:rsidRDefault="00C47768" w:rsidP="00C47768">
      <w:pPr>
        <w:pStyle w:val="code"/>
      </w:pPr>
      <w:r>
        <w:rPr>
          <w:b/>
        </w:rPr>
        <w:tab/>
      </w:r>
      <w:r w:rsidRPr="008603E6">
        <w:t xml:space="preserve">int </w:t>
      </w:r>
      <w:r w:rsidRPr="008603E6">
        <w:tab/>
      </w:r>
      <w:r w:rsidR="00EA4E8D">
        <w:t>m_</w:t>
      </w:r>
      <w:r w:rsidRPr="008603E6">
        <w:t>age;</w:t>
      </w:r>
    </w:p>
    <w:p w14:paraId="42BAC154" w14:textId="756C193B" w:rsidR="00C47768" w:rsidRDefault="00C47768" w:rsidP="00C47768">
      <w:pPr>
        <w:pStyle w:val="code"/>
      </w:pPr>
      <w:r>
        <w:tab/>
        <w:t xml:space="preserve">float </w:t>
      </w:r>
      <w:r>
        <w:tab/>
      </w:r>
      <w:r w:rsidR="00EA4E8D">
        <w:t>m_</w:t>
      </w:r>
      <w:r w:rsidR="00A5466C">
        <w:t>height_metre</w:t>
      </w:r>
      <w:r>
        <w:t>s;</w:t>
      </w:r>
    </w:p>
    <w:p w14:paraId="11978305" w14:textId="77777777" w:rsidR="00C47768" w:rsidRDefault="00C47768" w:rsidP="00C47768">
      <w:pPr>
        <w:pStyle w:val="code"/>
      </w:pPr>
      <w:r>
        <w:tab/>
        <w:t xml:space="preserve">float </w:t>
      </w:r>
      <w:r>
        <w:tab/>
      </w:r>
      <w:r w:rsidR="00EA4E8D">
        <w:t>m_</w:t>
      </w:r>
      <w:r>
        <w:t>weight_kilograms;</w:t>
      </w:r>
    </w:p>
    <w:p w14:paraId="7C89FF93" w14:textId="77777777" w:rsidR="00C47768" w:rsidRDefault="00ED3D16" w:rsidP="00C47768">
      <w:pPr>
        <w:pStyle w:val="code"/>
      </w:pPr>
      <w:r>
        <w:tab/>
        <w:t xml:space="preserve">float </w:t>
      </w:r>
      <w:r>
        <w:tab/>
      </w:r>
      <w:r w:rsidR="00EA4E8D">
        <w:t>m_</w:t>
      </w:r>
      <w:r>
        <w:t>waist_cms;</w:t>
      </w:r>
    </w:p>
    <w:p w14:paraId="551EA369" w14:textId="77777777" w:rsidR="00C05EDB" w:rsidRDefault="00C47768" w:rsidP="00C47768">
      <w:pPr>
        <w:pStyle w:val="code"/>
      </w:pPr>
      <w:r>
        <w:t>}</w:t>
      </w:r>
      <w:r w:rsidRPr="00C47768">
        <w:t>;</w:t>
      </w:r>
    </w:p>
    <w:p w14:paraId="136FDA79" w14:textId="77777777" w:rsidR="00C47768" w:rsidRPr="00ED3D16" w:rsidRDefault="00C47768" w:rsidP="00531DFB">
      <w:pPr>
        <w:rPr>
          <w:sz w:val="16"/>
          <w:szCs w:val="16"/>
        </w:rPr>
      </w:pPr>
    </w:p>
    <w:p w14:paraId="451D19F1" w14:textId="77777777" w:rsidR="00C47768" w:rsidRDefault="000D5A00" w:rsidP="00531DFB">
      <w:r>
        <w:t>Again you would reference this using the dot operator, and then you can use that array member just like any other array:</w:t>
      </w:r>
    </w:p>
    <w:p w14:paraId="0878FF0E" w14:textId="77777777" w:rsidR="000D5A00" w:rsidRDefault="000D5A00" w:rsidP="00531DFB"/>
    <w:p w14:paraId="24DD8106" w14:textId="77777777" w:rsidR="00DE6E85" w:rsidRDefault="00DE6E85" w:rsidP="00DE6E85">
      <w:pPr>
        <w:pStyle w:val="code"/>
      </w:pPr>
      <w:r w:rsidRPr="00B51623">
        <w:t xml:space="preserve">Person_Info </w:t>
      </w:r>
      <w:r>
        <w:t>bob = {</w:t>
      </w:r>
      <w:r w:rsidRPr="00DE6E85">
        <w:rPr>
          <w:highlight w:val="yellow"/>
        </w:rPr>
        <w:t>"Bob</w:t>
      </w:r>
      <w:r w:rsidR="00E63899">
        <w:rPr>
          <w:highlight w:val="yellow"/>
        </w:rPr>
        <w:t>by</w:t>
      </w:r>
      <w:r w:rsidRPr="00DE6E85">
        <w:rPr>
          <w:highlight w:val="yellow"/>
        </w:rPr>
        <w:t>",</w:t>
      </w:r>
      <w:r>
        <w:t xml:space="preserve">  68, 170.0f, 92.2f, 80.7f }; // use char array initialise syntax</w:t>
      </w:r>
    </w:p>
    <w:p w14:paraId="60AB7ADA" w14:textId="77777777" w:rsidR="00DE6E85" w:rsidRDefault="00DE6E85" w:rsidP="00DE6E85">
      <w:pPr>
        <w:pStyle w:val="code"/>
      </w:pPr>
    </w:p>
    <w:p w14:paraId="2D94D576" w14:textId="77777777" w:rsidR="00DE6E85" w:rsidRDefault="00DE6E85" w:rsidP="00DE6E85">
      <w:pPr>
        <w:pStyle w:val="code"/>
      </w:pPr>
      <w:r>
        <w:t>char first_letter_of_name = bob.</w:t>
      </w:r>
      <w:r w:rsidR="00EA4E8D">
        <w:t>m_</w:t>
      </w:r>
      <w:r w:rsidRPr="00DE6E85">
        <w:rPr>
          <w:highlight w:val="yellow"/>
        </w:rPr>
        <w:t>name[0]</w:t>
      </w:r>
      <w:r>
        <w:t>; //  address the first element of the array</w:t>
      </w:r>
    </w:p>
    <w:p w14:paraId="41CDE8A8" w14:textId="77777777" w:rsidR="00EA4E8D" w:rsidRDefault="00EA4E8D" w:rsidP="00EA4E8D"/>
    <w:p w14:paraId="1363583D" w14:textId="77777777" w:rsidR="00DE6E85" w:rsidRDefault="00DE6E85" w:rsidP="008F2E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 xml:space="preserve">Here is a good place to re-consider the difference between a </w:t>
      </w:r>
      <w:r w:rsidRPr="00DE6E85">
        <w:rPr>
          <w:b/>
        </w:rPr>
        <w:t>data type</w:t>
      </w:r>
      <w:r>
        <w:t xml:space="preserve">, a </w:t>
      </w:r>
      <w:r w:rsidRPr="00DE6E85">
        <w:rPr>
          <w:b/>
        </w:rPr>
        <w:t>variable name</w:t>
      </w:r>
      <w:r>
        <w:t>, and</w:t>
      </w:r>
      <w:r w:rsidR="00E63899">
        <w:t xml:space="preserve"> the</w:t>
      </w:r>
      <w:r>
        <w:t xml:space="preserve"> </w:t>
      </w:r>
      <w:r w:rsidRPr="00DE6E85">
        <w:rPr>
          <w:b/>
        </w:rPr>
        <w:t>data contained within a variable</w:t>
      </w:r>
      <w:r>
        <w:t>, as this is often a source of confusion for those new to programming.</w:t>
      </w:r>
      <w:r w:rsidR="00080A49">
        <w:t xml:space="preserve"> </w:t>
      </w:r>
      <w:r>
        <w:t xml:space="preserve"> In the above code, </w:t>
      </w:r>
      <w:r w:rsidRPr="00AA7C49">
        <w:rPr>
          <w:rStyle w:val="inlinecode"/>
        </w:rPr>
        <w:t>Person_Info</w:t>
      </w:r>
      <w:r>
        <w:t xml:space="preserve"> is the data type. </w:t>
      </w:r>
      <w:r w:rsidR="00080A49">
        <w:t xml:space="preserve"> </w:t>
      </w:r>
      <w:r>
        <w:t xml:space="preserve">This means it is </w:t>
      </w:r>
      <w:r w:rsidR="00E63899">
        <w:t>a</w:t>
      </w:r>
      <w:r>
        <w:t xml:space="preserve"> blueprint for variables, not a variable in itself. </w:t>
      </w:r>
      <w:r w:rsidR="00080A49">
        <w:t xml:space="preserve"> </w:t>
      </w:r>
      <w:r>
        <w:t xml:space="preserve">Therefore using </w:t>
      </w:r>
      <w:r w:rsidRPr="00AA7C49">
        <w:rPr>
          <w:rStyle w:val="inlinecode"/>
        </w:rPr>
        <w:t>Person_Info.</w:t>
      </w:r>
      <w:r w:rsidR="00EA4E8D" w:rsidRPr="00AA7C49">
        <w:rPr>
          <w:rStyle w:val="inlinecode"/>
        </w:rPr>
        <w:t>m</w:t>
      </w:r>
      <w:r w:rsidR="00080A49" w:rsidRPr="00AA7C49">
        <w:rPr>
          <w:rStyle w:val="inlinecode"/>
        </w:rPr>
        <w:t>_</w:t>
      </w:r>
      <w:r w:rsidRPr="00AA7C49">
        <w:rPr>
          <w:rStyle w:val="inlinecode"/>
        </w:rPr>
        <w:t>name</w:t>
      </w:r>
      <w:r w:rsidR="00E63899" w:rsidRPr="00AA7C49">
        <w:rPr>
          <w:rStyle w:val="inlinecode"/>
        </w:rPr>
        <w:t>[0]</w:t>
      </w:r>
      <w:r w:rsidR="00E63899" w:rsidRPr="00E63899">
        <w:t xml:space="preserve"> is meaningless</w:t>
      </w:r>
      <w:r w:rsidR="00E63899">
        <w:t xml:space="preserve">, the use of the dot operator only makes sense with </w:t>
      </w:r>
      <w:r w:rsidR="00287963">
        <w:t>variable</w:t>
      </w:r>
      <w:r w:rsidR="00E63899">
        <w:t xml:space="preserve"> names created using the data type.</w:t>
      </w:r>
      <w:r w:rsidR="00080A49">
        <w:t xml:space="preserve"> </w:t>
      </w:r>
      <w:r w:rsidR="00E63899">
        <w:t xml:space="preserve"> A similar misunderstanding happens between variable names and data. </w:t>
      </w:r>
      <w:r w:rsidR="00080A49">
        <w:t xml:space="preserve"> </w:t>
      </w:r>
      <w:r w:rsidR="00E63899">
        <w:t xml:space="preserve">In the above code, </w:t>
      </w:r>
      <w:r w:rsidR="00E63899" w:rsidRPr="00E63899">
        <w:rPr>
          <w:rStyle w:val="inlinecode"/>
        </w:rPr>
        <w:t>bob</w:t>
      </w:r>
      <w:r w:rsidR="00E63899">
        <w:t xml:space="preserve"> is a variable name of type </w:t>
      </w:r>
      <w:r w:rsidR="00287963" w:rsidRPr="00AA7C49">
        <w:rPr>
          <w:rStyle w:val="inlinecode"/>
        </w:rPr>
        <w:t>Person_Info</w:t>
      </w:r>
      <w:r w:rsidR="00287963">
        <w:t>, and</w:t>
      </w:r>
      <w:r w:rsidR="00E63899">
        <w:t xml:space="preserve"> </w:t>
      </w:r>
      <w:r w:rsidR="00E63899" w:rsidRPr="00E63899">
        <w:rPr>
          <w:b/>
        </w:rPr>
        <w:t>Bobby</w:t>
      </w:r>
      <w:r w:rsidR="00E63899">
        <w:t xml:space="preserve"> is simply data contained within the </w:t>
      </w:r>
      <w:r w:rsidR="00E63899" w:rsidRPr="00E63899">
        <w:rPr>
          <w:rStyle w:val="inlinecode"/>
        </w:rPr>
        <w:t>name</w:t>
      </w:r>
      <w:r w:rsidR="00E63899">
        <w:t xml:space="preserve"> member of the data structure</w:t>
      </w:r>
      <w:r w:rsidR="00711885">
        <w:t xml:space="preserve">, so using </w:t>
      </w:r>
      <w:r w:rsidR="00711885" w:rsidRPr="00AA7C49">
        <w:rPr>
          <w:rStyle w:val="inlinecode"/>
        </w:rPr>
        <w:t>Bobby.</w:t>
      </w:r>
      <w:r w:rsidR="00704DEF" w:rsidRPr="00AA7C49">
        <w:rPr>
          <w:rStyle w:val="inlinecode"/>
        </w:rPr>
        <w:t>m_</w:t>
      </w:r>
      <w:r w:rsidR="00711885" w:rsidRPr="00AA7C49">
        <w:rPr>
          <w:rStyle w:val="inlinecode"/>
        </w:rPr>
        <w:t>name[0]</w:t>
      </w:r>
      <w:r w:rsidR="00711885" w:rsidRPr="00711885">
        <w:rPr>
          <w:rStyle w:val="inlinecode"/>
        </w:rPr>
        <w:t xml:space="preserve"> </w:t>
      </w:r>
      <w:r w:rsidR="00711885">
        <w:t>would also be meaningless.</w:t>
      </w:r>
      <w:r w:rsidR="00080A49">
        <w:t xml:space="preserve"> </w:t>
      </w:r>
      <w:r w:rsidR="00711885">
        <w:t xml:space="preserve"> Take the time to ensure that you are correctly using variables if you are having compilation problems, especially as the data structures begin to get more complex. </w:t>
      </w:r>
    </w:p>
    <w:p w14:paraId="653CE284" w14:textId="77777777" w:rsidR="00711885" w:rsidRDefault="00711885" w:rsidP="00E63899">
      <w:pPr>
        <w:pStyle w:val="NoSpacing"/>
      </w:pPr>
    </w:p>
    <w:p w14:paraId="6BCAD14B" w14:textId="77777777" w:rsidR="00711885" w:rsidRDefault="00711885" w:rsidP="00E63899">
      <w:pPr>
        <w:pStyle w:val="NoSpacing"/>
      </w:pPr>
    </w:p>
    <w:p w14:paraId="5ECC274D" w14:textId="77777777" w:rsidR="00711885" w:rsidRDefault="00711885" w:rsidP="00711885">
      <w:pPr>
        <w:pStyle w:val="Heading3"/>
      </w:pPr>
      <w:r>
        <w:t>Arrays of Structures</w:t>
      </w:r>
    </w:p>
    <w:p w14:paraId="590C94F4" w14:textId="77777777" w:rsidR="00711885" w:rsidRDefault="00711885" w:rsidP="00E63899">
      <w:pPr>
        <w:pStyle w:val="NoSpacing"/>
      </w:pPr>
    </w:p>
    <w:p w14:paraId="52BB48A1" w14:textId="77777777" w:rsidR="00711885" w:rsidRDefault="00711885" w:rsidP="00E63899">
      <w:pPr>
        <w:pStyle w:val="NoSpacing"/>
      </w:pPr>
      <w:r>
        <w:t xml:space="preserve">Just as you can have arrays inside structures, you can also have </w:t>
      </w:r>
      <w:r w:rsidRPr="00607D3B">
        <w:rPr>
          <w:b/>
        </w:rPr>
        <w:t>arrays comprised of structure</w:t>
      </w:r>
      <w:r>
        <w:t xml:space="preserve">s. </w:t>
      </w:r>
      <w:r w:rsidR="00EF7DFA">
        <w:t xml:space="preserve"> </w:t>
      </w:r>
      <w:r>
        <w:t>New data types defined by structure</w:t>
      </w:r>
      <w:r w:rsidR="00EF7DFA">
        <w:t>s can be treated in exactly the</w:t>
      </w:r>
      <w:r>
        <w:t xml:space="preserve"> same way as any other type when it comes to declaring arrays. </w:t>
      </w:r>
      <w:r w:rsidR="00EF7DFA">
        <w:t xml:space="preserve"> </w:t>
      </w:r>
      <w:r>
        <w:t xml:space="preserve">If you think back to the early part of this tutorial you might remember the problems with trying to group related data together using </w:t>
      </w:r>
      <w:r w:rsidR="00287963">
        <w:t>separate</w:t>
      </w:r>
      <w:r>
        <w:t xml:space="preserve"> arrays. </w:t>
      </w:r>
      <w:r w:rsidR="00EF7DFA">
        <w:t xml:space="preserve"> </w:t>
      </w:r>
      <w:r>
        <w:t xml:space="preserve">Now that you can use structures this becomes very easy to do. </w:t>
      </w:r>
    </w:p>
    <w:p w14:paraId="75DE2938" w14:textId="77777777" w:rsidR="00711885" w:rsidRDefault="00711885" w:rsidP="00E63899">
      <w:pPr>
        <w:pStyle w:val="NoSpacing"/>
      </w:pPr>
    </w:p>
    <w:p w14:paraId="66E0364A" w14:textId="77777777" w:rsidR="00711885" w:rsidRDefault="00607D3B" w:rsidP="00E63899">
      <w:pPr>
        <w:pStyle w:val="NoSpacing"/>
      </w:pPr>
      <w:r>
        <w:t xml:space="preserve">As you may remember from the array tutorial you can use arrays to store a contiguous list of a single data type using a single variable name, and index into that array to access individual elements. </w:t>
      </w:r>
      <w:r w:rsidR="00EF7DFA">
        <w:t xml:space="preserve"> </w:t>
      </w:r>
      <w:r w:rsidR="00EF3D6B">
        <w:t>Y</w:t>
      </w:r>
      <w:r>
        <w:t xml:space="preserve">ou can do </w:t>
      </w:r>
      <w:r w:rsidR="00EF3D6B">
        <w:t xml:space="preserve">exactly </w:t>
      </w:r>
      <w:r>
        <w:t xml:space="preserve">the same using arrays of structures. </w:t>
      </w:r>
      <w:r w:rsidR="00EF7DFA">
        <w:t xml:space="preserve"> </w:t>
      </w:r>
      <w:r w:rsidR="00287963">
        <w:t>Let's</w:t>
      </w:r>
      <w:r>
        <w:t xml:space="preserve"> say you now wanted to store</w:t>
      </w:r>
      <w:r w:rsidR="00EF3D6B">
        <w:t xml:space="preserve"> data for</w:t>
      </w:r>
      <w:r>
        <w:t xml:space="preserve"> a lot of new </w:t>
      </w:r>
      <w:r w:rsidR="00EF3D6B" w:rsidRPr="00EF3D6B">
        <w:t>models</w:t>
      </w:r>
      <w:r>
        <w:t xml:space="preserve"> for your modelling agency. </w:t>
      </w:r>
      <w:r w:rsidR="00EF7DFA">
        <w:t xml:space="preserve"> </w:t>
      </w:r>
      <w:r>
        <w:t>Instead of creating dozens of</w:t>
      </w:r>
      <w:r w:rsidR="00AA7C49">
        <w:t xml:space="preserve"> individual</w:t>
      </w:r>
      <w:r>
        <w:t xml:space="preserve"> </w:t>
      </w:r>
      <w:r w:rsidR="00EF3D6B">
        <w:rPr>
          <w:rStyle w:val="inlinecode"/>
        </w:rPr>
        <w:t>Model</w:t>
      </w:r>
      <w:r w:rsidR="00EF3D6B">
        <w:t xml:space="preserve"> </w:t>
      </w:r>
      <w:r>
        <w:t xml:space="preserve">variables, you could define a </w:t>
      </w:r>
      <w:r w:rsidR="00EF3D6B">
        <w:rPr>
          <w:rStyle w:val="inlinecode"/>
        </w:rPr>
        <w:t>Model</w:t>
      </w:r>
      <w:r w:rsidR="00EF3D6B">
        <w:t xml:space="preserve"> </w:t>
      </w:r>
      <w:r w:rsidRPr="00607D3B">
        <w:rPr>
          <w:b/>
        </w:rPr>
        <w:t>array</w:t>
      </w:r>
      <w:r>
        <w:rPr>
          <w:b/>
        </w:rPr>
        <w:t xml:space="preserve"> </w:t>
      </w:r>
      <w:r w:rsidRPr="00607D3B">
        <w:t>and</w:t>
      </w:r>
      <w:r>
        <w:rPr>
          <w:b/>
        </w:rPr>
        <w:t xml:space="preserve"> access its elements</w:t>
      </w:r>
      <w:r w:rsidRPr="00607D3B">
        <w:t xml:space="preserve"> as follows</w:t>
      </w:r>
      <w:r>
        <w:t>:</w:t>
      </w:r>
    </w:p>
    <w:p w14:paraId="428F92EB" w14:textId="77777777" w:rsidR="00607D3B" w:rsidRDefault="00607D3B" w:rsidP="00E63899">
      <w:pPr>
        <w:pStyle w:val="NoSpacing"/>
      </w:pPr>
    </w:p>
    <w:p w14:paraId="190419A4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  <w:r w:rsidRPr="00ED3D16">
        <w:t>Model list_of_models[</w:t>
      </w:r>
      <w:r w:rsidR="00D336AB">
        <w:t>100</w:t>
      </w:r>
      <w:r w:rsidRPr="00ED3D16">
        <w:t>];</w:t>
      </w:r>
    </w:p>
    <w:p w14:paraId="4D585B01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</w:p>
    <w:p w14:paraId="51A81891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  <w:r w:rsidRPr="00ED3D16">
        <w:t>list_of_models[0]</w:t>
      </w:r>
      <w:r w:rsidRPr="00ED3D16">
        <w:rPr>
          <w:highlight w:val="yellow"/>
        </w:rPr>
        <w:t>.</w:t>
      </w:r>
      <w:r w:rsidR="00EA4E8D">
        <w:t>m_</w:t>
      </w:r>
      <w:r w:rsidRPr="00ED3D16">
        <w:t>ID</w:t>
      </w:r>
      <w:r w:rsidR="00EA4E8D">
        <w:t xml:space="preserve">         </w:t>
      </w:r>
      <w:r w:rsidRPr="00ED3D16">
        <w:t>=</w:t>
      </w:r>
      <w:r w:rsidR="00ED3D16" w:rsidRPr="00ED3D16">
        <w:t xml:space="preserve"> </w:t>
      </w:r>
      <w:r w:rsidRPr="00ED3D16">
        <w:t>266;</w:t>
      </w:r>
    </w:p>
    <w:p w14:paraId="38C35F66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  <w:r w:rsidRPr="00ED3D16">
        <w:t>list_of_models[0]</w:t>
      </w:r>
      <w:r w:rsidRPr="00ED3D16">
        <w:rPr>
          <w:highlight w:val="yellow"/>
        </w:rPr>
        <w:t>.</w:t>
      </w:r>
      <w:r w:rsidR="00EA4E8D">
        <w:t>m_</w:t>
      </w:r>
      <w:r w:rsidRPr="00ED3D16">
        <w:t>info</w:t>
      </w:r>
      <w:r w:rsidRPr="00ED3D16">
        <w:rPr>
          <w:highlight w:val="yellow"/>
        </w:rPr>
        <w:t>.</w:t>
      </w:r>
      <w:r w:rsidR="00EA4E8D">
        <w:t>m_</w:t>
      </w:r>
      <w:r w:rsidRPr="00ED3D16">
        <w:t>age</w:t>
      </w:r>
      <w:r w:rsidR="00EA4E8D">
        <w:t xml:space="preserve"> </w:t>
      </w:r>
      <w:r w:rsidRPr="00ED3D16">
        <w:t>= 26;</w:t>
      </w:r>
    </w:p>
    <w:p w14:paraId="3A2F9509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  <w:r w:rsidRPr="00ED3D16">
        <w:t>...</w:t>
      </w:r>
    </w:p>
    <w:p w14:paraId="4E7550F6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  <w:r w:rsidRPr="00ED3D16">
        <w:t>... // etc</w:t>
      </w:r>
    </w:p>
    <w:p w14:paraId="05AFCD47" w14:textId="77777777" w:rsidR="00607D3B" w:rsidRPr="00ED3D16" w:rsidRDefault="00607D3B" w:rsidP="00ED3D16">
      <w:pPr>
        <w:pStyle w:val="code"/>
        <w:tabs>
          <w:tab w:val="clear" w:pos="2748"/>
          <w:tab w:val="left" w:pos="2977"/>
        </w:tabs>
      </w:pPr>
      <w:r w:rsidRPr="00ED3D16">
        <w:lastRenderedPageBreak/>
        <w:t>...</w:t>
      </w:r>
    </w:p>
    <w:p w14:paraId="4462E373" w14:textId="77777777" w:rsidR="00711885" w:rsidRDefault="008D0DA4" w:rsidP="00E63899">
      <w:pPr>
        <w:pStyle w:val="NoSpacing"/>
      </w:pPr>
      <w:r>
        <w:t xml:space="preserve">You simply index the required </w:t>
      </w:r>
      <w:r w:rsidRPr="00EF3D6B">
        <w:rPr>
          <w:rStyle w:val="inlinecode"/>
        </w:rPr>
        <w:t>Model</w:t>
      </w:r>
      <w:r>
        <w:t xml:space="preserve"> element from the array, and then use the dot operator as before to access the members of the structure.</w:t>
      </w:r>
    </w:p>
    <w:p w14:paraId="20BC97A2" w14:textId="77777777" w:rsidR="008D0DA4" w:rsidRDefault="008D0DA4" w:rsidP="00E63899">
      <w:pPr>
        <w:pStyle w:val="NoSpacing"/>
      </w:pPr>
    </w:p>
    <w:p w14:paraId="7E11E80E" w14:textId="77777777" w:rsidR="008D0DA4" w:rsidRDefault="00D336AB" w:rsidP="00E63899">
      <w:pPr>
        <w:pStyle w:val="NoSpacing"/>
      </w:pPr>
      <w:r>
        <w:t>You can also use the initialiser syntax exactly as before, thou</w:t>
      </w:r>
      <w:r w:rsidR="00EF7DFA">
        <w:t>gh it does start getting complicated</w:t>
      </w:r>
      <w:r>
        <w:t xml:space="preserve"> with more complex data types with </w:t>
      </w:r>
      <w:r w:rsidR="00E70648">
        <w:t xml:space="preserve">structures and </w:t>
      </w:r>
      <w:r>
        <w:t>arra</w:t>
      </w:r>
      <w:r w:rsidR="00E70648">
        <w:t>y</w:t>
      </w:r>
      <w:r>
        <w:t xml:space="preserve">s that contain </w:t>
      </w:r>
      <w:r w:rsidR="00E70648">
        <w:t xml:space="preserve">nested </w:t>
      </w:r>
      <w:r>
        <w:t xml:space="preserve">structures </w:t>
      </w:r>
      <w:r w:rsidR="00E70648">
        <w:t xml:space="preserve">and arrays. </w:t>
      </w:r>
      <w:r w:rsidR="00EF7DFA">
        <w:t xml:space="preserve"> </w:t>
      </w:r>
      <w:r w:rsidR="00E70648">
        <w:t xml:space="preserve">It's a good idea to group the data using spaces and tabs to help visualise where the braces and commas should be, </w:t>
      </w:r>
      <w:r>
        <w:t>for instance:</w:t>
      </w:r>
    </w:p>
    <w:p w14:paraId="100068DC" w14:textId="77777777" w:rsidR="00D336AB" w:rsidRDefault="00D336AB" w:rsidP="00E63899">
      <w:pPr>
        <w:pStyle w:val="NoSpacing"/>
      </w:pPr>
    </w:p>
    <w:p w14:paraId="7AC3787D" w14:textId="77777777" w:rsidR="00D336AB" w:rsidRPr="00D336AB" w:rsidRDefault="00D336AB" w:rsidP="00D336AB">
      <w:pPr>
        <w:pStyle w:val="code"/>
        <w:rPr>
          <w:rStyle w:val="inlinecode"/>
          <w:b w:val="0"/>
          <w:bCs w:val="0"/>
          <w:sz w:val="18"/>
        </w:rPr>
      </w:pPr>
      <w:r w:rsidRPr="00D336AB">
        <w:rPr>
          <w:rStyle w:val="inlinecode"/>
          <w:b w:val="0"/>
          <w:bCs w:val="0"/>
          <w:sz w:val="18"/>
        </w:rPr>
        <w:t xml:space="preserve">Model top_three_models[3] = { </w:t>
      </w:r>
    </w:p>
    <w:p w14:paraId="37F258EF" w14:textId="77777777" w:rsidR="00D336AB" w:rsidRPr="00D336AB" w:rsidRDefault="00E70648" w:rsidP="00D336AB">
      <w:pPr>
        <w:pStyle w:val="code"/>
        <w:rPr>
          <w:rStyle w:val="inlinecode"/>
          <w:b w:val="0"/>
          <w:bCs w:val="0"/>
          <w:sz w:val="18"/>
        </w:rPr>
      </w:pP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 w:rsidR="00D336AB" w:rsidRPr="00D336AB">
        <w:rPr>
          <w:rStyle w:val="inlinecode"/>
          <w:b w:val="0"/>
          <w:bCs w:val="0"/>
          <w:sz w:val="18"/>
        </w:rPr>
        <w:tab/>
        <w:t>{ 1,</w:t>
      </w:r>
      <w:r w:rsidR="00A10310" w:rsidRPr="00D336AB">
        <w:rPr>
          <w:rStyle w:val="inlinecode"/>
          <w:b w:val="0"/>
          <w:bCs w:val="0"/>
          <w:sz w:val="18"/>
        </w:rPr>
        <w:t xml:space="preserve"> </w:t>
      </w:r>
      <w:r w:rsidR="00D336AB" w:rsidRPr="00D336AB">
        <w:rPr>
          <w:rStyle w:val="inlinecode"/>
          <w:b w:val="0"/>
          <w:bCs w:val="0"/>
          <w:sz w:val="18"/>
        </w:rPr>
        <w:t xml:space="preserve">{ "Kate", 24, </w:t>
      </w:r>
      <w:r>
        <w:rPr>
          <w:rStyle w:val="inlinecode"/>
          <w:b w:val="0"/>
          <w:bCs w:val="0"/>
          <w:sz w:val="18"/>
        </w:rPr>
        <w:t>1.5f</w:t>
      </w:r>
      <w:r w:rsidR="00D336AB"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>47.0f</w:t>
      </w:r>
      <w:r w:rsidR="00D336AB"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 xml:space="preserve">52.3f </w:t>
      </w:r>
      <w:r w:rsidR="00D336AB" w:rsidRPr="00D336AB">
        <w:rPr>
          <w:rStyle w:val="inlinecode"/>
          <w:b w:val="0"/>
          <w:bCs w:val="0"/>
          <w:sz w:val="18"/>
        </w:rPr>
        <w:t xml:space="preserve">} }, </w:t>
      </w:r>
    </w:p>
    <w:p w14:paraId="674A96AC" w14:textId="77777777" w:rsidR="00D336AB" w:rsidRPr="00D336AB" w:rsidRDefault="00E70648" w:rsidP="00D336AB">
      <w:pPr>
        <w:pStyle w:val="code"/>
        <w:rPr>
          <w:rStyle w:val="inlinecode"/>
          <w:b w:val="0"/>
          <w:bCs w:val="0"/>
          <w:sz w:val="18"/>
        </w:rPr>
      </w:pP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 w:rsidR="00D336AB" w:rsidRPr="00D336AB">
        <w:rPr>
          <w:rStyle w:val="inlinecode"/>
          <w:b w:val="0"/>
          <w:bCs w:val="0"/>
          <w:sz w:val="18"/>
        </w:rPr>
        <w:t>{ 2,</w:t>
      </w:r>
      <w:r w:rsidR="00A10310" w:rsidRPr="00D336AB">
        <w:rPr>
          <w:rStyle w:val="inlinecode"/>
          <w:b w:val="0"/>
          <w:bCs w:val="0"/>
          <w:sz w:val="18"/>
        </w:rPr>
        <w:t xml:space="preserve"> </w:t>
      </w:r>
      <w:r w:rsidR="00D336AB" w:rsidRPr="00D336AB">
        <w:rPr>
          <w:rStyle w:val="inlinecode"/>
          <w:b w:val="0"/>
          <w:bCs w:val="0"/>
          <w:sz w:val="18"/>
        </w:rPr>
        <w:t xml:space="preserve">{ "Billie", </w:t>
      </w:r>
      <w:r>
        <w:rPr>
          <w:rStyle w:val="inlinecode"/>
          <w:b w:val="0"/>
          <w:bCs w:val="0"/>
          <w:sz w:val="18"/>
        </w:rPr>
        <w:t>25</w:t>
      </w:r>
      <w:r w:rsidR="00D336AB"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>1.6f</w:t>
      </w:r>
      <w:r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>48.0f</w:t>
      </w:r>
      <w:r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 xml:space="preserve">53.3f </w:t>
      </w:r>
      <w:r w:rsidR="00D336AB" w:rsidRPr="00D336AB">
        <w:rPr>
          <w:rStyle w:val="inlinecode"/>
          <w:b w:val="0"/>
          <w:bCs w:val="0"/>
          <w:sz w:val="18"/>
        </w:rPr>
        <w:t xml:space="preserve">} }, </w:t>
      </w:r>
    </w:p>
    <w:p w14:paraId="33833A1F" w14:textId="77777777" w:rsidR="00D336AB" w:rsidRPr="00D336AB" w:rsidRDefault="00E70648" w:rsidP="00D336AB">
      <w:pPr>
        <w:pStyle w:val="code"/>
        <w:rPr>
          <w:rStyle w:val="inlinecode"/>
          <w:b w:val="0"/>
          <w:bCs w:val="0"/>
          <w:sz w:val="18"/>
        </w:rPr>
      </w:pP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 w:rsidR="00D336AB" w:rsidRPr="00D336AB">
        <w:rPr>
          <w:rStyle w:val="inlinecode"/>
          <w:b w:val="0"/>
          <w:bCs w:val="0"/>
          <w:sz w:val="18"/>
        </w:rPr>
        <w:t>{ 3, { "Anna"</w:t>
      </w:r>
      <w:r>
        <w:rPr>
          <w:rStyle w:val="inlinecode"/>
          <w:b w:val="0"/>
          <w:bCs w:val="0"/>
          <w:sz w:val="18"/>
        </w:rPr>
        <w:t>, 26, 1.7f</w:t>
      </w:r>
      <w:r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>49.0f</w:t>
      </w:r>
      <w:r w:rsidRPr="00D336AB">
        <w:rPr>
          <w:rStyle w:val="inlinecode"/>
          <w:b w:val="0"/>
          <w:bCs w:val="0"/>
          <w:sz w:val="18"/>
        </w:rPr>
        <w:t xml:space="preserve">, </w:t>
      </w:r>
      <w:r>
        <w:rPr>
          <w:rStyle w:val="inlinecode"/>
          <w:b w:val="0"/>
          <w:bCs w:val="0"/>
          <w:sz w:val="18"/>
        </w:rPr>
        <w:t>54.3f } }</w:t>
      </w:r>
      <w:r w:rsidR="00D336AB" w:rsidRPr="00D336AB">
        <w:rPr>
          <w:rStyle w:val="inlinecode"/>
          <w:b w:val="0"/>
          <w:bCs w:val="0"/>
          <w:sz w:val="18"/>
        </w:rPr>
        <w:t xml:space="preserve"> </w:t>
      </w:r>
    </w:p>
    <w:p w14:paraId="4C5997D8" w14:textId="77777777" w:rsidR="00D336AB" w:rsidRDefault="00E70648" w:rsidP="00D336AB">
      <w:pPr>
        <w:pStyle w:val="code"/>
        <w:rPr>
          <w:rStyle w:val="inlinecode"/>
          <w:b w:val="0"/>
          <w:bCs w:val="0"/>
          <w:sz w:val="18"/>
        </w:rPr>
      </w:pP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</w:r>
      <w:r>
        <w:rPr>
          <w:rStyle w:val="inlinecode"/>
          <w:b w:val="0"/>
          <w:bCs w:val="0"/>
          <w:sz w:val="18"/>
        </w:rPr>
        <w:tab/>
        <w:t xml:space="preserve">   </w:t>
      </w:r>
      <w:r w:rsidR="00D336AB" w:rsidRPr="00D336AB">
        <w:rPr>
          <w:rStyle w:val="inlinecode"/>
          <w:b w:val="0"/>
          <w:bCs w:val="0"/>
          <w:sz w:val="18"/>
        </w:rPr>
        <w:t>};</w:t>
      </w:r>
    </w:p>
    <w:p w14:paraId="2423187B" w14:textId="77777777" w:rsidR="00D336AB" w:rsidRDefault="00D336AB" w:rsidP="00E63899">
      <w:pPr>
        <w:pStyle w:val="NoSpacing"/>
      </w:pPr>
    </w:p>
    <w:p w14:paraId="716EE672" w14:textId="77777777" w:rsidR="00D336AB" w:rsidRDefault="00D336AB" w:rsidP="00E63899">
      <w:pPr>
        <w:pStyle w:val="NoSpacing"/>
      </w:pPr>
    </w:p>
    <w:p w14:paraId="468B935B" w14:textId="77777777" w:rsidR="00711885" w:rsidRDefault="008D0DA4" w:rsidP="00D61327">
      <w:pPr>
        <w:pStyle w:val="Heading3"/>
      </w:pPr>
      <w:r>
        <w:t>Structures and Functions</w:t>
      </w:r>
    </w:p>
    <w:p w14:paraId="73A0F248" w14:textId="77777777" w:rsidR="008D0DA4" w:rsidRDefault="008D0DA4" w:rsidP="00E63899">
      <w:pPr>
        <w:pStyle w:val="NoSpacing"/>
      </w:pPr>
    </w:p>
    <w:p w14:paraId="007BA766" w14:textId="77777777" w:rsidR="008D0DA4" w:rsidRDefault="008D0DA4" w:rsidP="00E63899">
      <w:pPr>
        <w:pStyle w:val="NoSpacing"/>
      </w:pPr>
      <w:r>
        <w:t xml:space="preserve">Another place where structures can be of great use is for both </w:t>
      </w:r>
      <w:r w:rsidRPr="008D0DA4">
        <w:rPr>
          <w:b/>
        </w:rPr>
        <w:t>passing and returning data to and from functions</w:t>
      </w:r>
      <w:r>
        <w:t xml:space="preserve">. Structures can be treated in the same way as other data types in that they can be used for both parameters and return values from functions. </w:t>
      </w:r>
      <w:r w:rsidR="00622008">
        <w:t xml:space="preserve"> </w:t>
      </w:r>
      <w:r w:rsidR="00287963">
        <w:t>Using structures can often improve t</w:t>
      </w:r>
      <w:r w:rsidR="00622008">
        <w:t>he readability of code where</w:t>
      </w:r>
      <w:r w:rsidR="00287963">
        <w:t xml:space="preserve"> functions need to input or output a lot of data, so for instance a display information function defined as:</w:t>
      </w:r>
    </w:p>
    <w:p w14:paraId="22D1B59E" w14:textId="77777777" w:rsidR="00367C08" w:rsidRDefault="00367C08" w:rsidP="00E63899">
      <w:pPr>
        <w:pStyle w:val="NoSpacing"/>
      </w:pPr>
    </w:p>
    <w:p w14:paraId="623145C4" w14:textId="77777777" w:rsidR="00D61327" w:rsidRDefault="00D61327" w:rsidP="00367C08">
      <w:pPr>
        <w:pStyle w:val="code"/>
      </w:pPr>
      <w:r w:rsidRPr="00367C08">
        <w:t>void display_model_info(int ID, int age, float height, float weight, float waist);</w:t>
      </w:r>
    </w:p>
    <w:p w14:paraId="174E4D9B" w14:textId="77777777" w:rsidR="00367C08" w:rsidRDefault="00367C08" w:rsidP="00E63899">
      <w:pPr>
        <w:pStyle w:val="NoSpacing"/>
      </w:pPr>
    </w:p>
    <w:p w14:paraId="3203E390" w14:textId="77777777" w:rsidR="00367C08" w:rsidRDefault="00367C08" w:rsidP="00E63899">
      <w:pPr>
        <w:pStyle w:val="NoSpacing"/>
      </w:pPr>
      <w:r>
        <w:t>could be changed to use a structure instead:</w:t>
      </w:r>
    </w:p>
    <w:p w14:paraId="5A3DE440" w14:textId="77777777" w:rsidR="008D0DA4" w:rsidRDefault="008D0DA4" w:rsidP="00E63899">
      <w:pPr>
        <w:pStyle w:val="NoSpacing"/>
      </w:pPr>
    </w:p>
    <w:p w14:paraId="136A5C65" w14:textId="77777777" w:rsidR="00367C08" w:rsidRDefault="00367C08" w:rsidP="00367C08">
      <w:pPr>
        <w:pStyle w:val="code"/>
      </w:pPr>
      <w:r>
        <w:t>void display_model_info(</w:t>
      </w:r>
      <w:r w:rsidR="00AA7C49">
        <w:t xml:space="preserve">struct </w:t>
      </w:r>
      <w:r>
        <w:t>Model m);</w:t>
      </w:r>
    </w:p>
    <w:p w14:paraId="72674CCE" w14:textId="77777777" w:rsidR="00367C08" w:rsidRDefault="00367C08" w:rsidP="00E63899">
      <w:pPr>
        <w:pStyle w:val="NoSpacing"/>
      </w:pPr>
    </w:p>
    <w:p w14:paraId="7FFA6AED" w14:textId="77777777" w:rsidR="008D0DA4" w:rsidRDefault="00367C08" w:rsidP="00E63899">
      <w:pPr>
        <w:pStyle w:val="NoSpacing"/>
      </w:pPr>
      <w:r>
        <w:t xml:space="preserve">In this case the structure is being passed by value, so all of the values of the structure are </w:t>
      </w:r>
      <w:r w:rsidRPr="00367C08">
        <w:rPr>
          <w:b/>
        </w:rPr>
        <w:t>copied</w:t>
      </w:r>
      <w:r>
        <w:t xml:space="preserve"> into a local copy of the variable inside the function. </w:t>
      </w:r>
      <w:r w:rsidR="00622008">
        <w:t xml:space="preserve"> </w:t>
      </w:r>
      <w:r>
        <w:t xml:space="preserve">You need to be aware of the potential </w:t>
      </w:r>
      <w:r w:rsidR="00287963">
        <w:t>execution</w:t>
      </w:r>
      <w:r>
        <w:t xml:space="preserve"> time cost of this operation, especially with large data </w:t>
      </w:r>
      <w:r w:rsidR="00287963">
        <w:t>structures</w:t>
      </w:r>
      <w:r>
        <w:t xml:space="preserve">. </w:t>
      </w:r>
      <w:r w:rsidR="00622008">
        <w:t xml:space="preserve"> </w:t>
      </w:r>
      <w:r>
        <w:t>You might want to consider using pass by reference in this case:</w:t>
      </w:r>
    </w:p>
    <w:p w14:paraId="44E4FC1C" w14:textId="77777777" w:rsidR="00367C08" w:rsidRDefault="00367C08" w:rsidP="00E63899">
      <w:pPr>
        <w:pStyle w:val="NoSpacing"/>
      </w:pPr>
    </w:p>
    <w:p w14:paraId="1FA89B4F" w14:textId="6A2014DD" w:rsidR="00367C08" w:rsidRDefault="00367C08" w:rsidP="00367C08">
      <w:pPr>
        <w:pStyle w:val="code"/>
      </w:pPr>
      <w:r>
        <w:t>void display_model_info(</w:t>
      </w:r>
      <w:r w:rsidR="00AA7C49">
        <w:t xml:space="preserve">struct </w:t>
      </w:r>
      <w:r>
        <w:t>Model</w:t>
      </w:r>
      <w:r w:rsidR="00AA7C49">
        <w:t xml:space="preserve"> </w:t>
      </w:r>
      <w:r w:rsidR="00AD427D" w:rsidRPr="00AD427D">
        <w:rPr>
          <w:highlight w:val="yellow"/>
        </w:rPr>
        <w:t>&amp;</w:t>
      </w:r>
      <w:r>
        <w:t>m);</w:t>
      </w:r>
    </w:p>
    <w:p w14:paraId="225AF713" w14:textId="77777777" w:rsidR="00367C08" w:rsidRDefault="00367C08" w:rsidP="00E63899">
      <w:pPr>
        <w:pStyle w:val="NoSpacing"/>
      </w:pPr>
    </w:p>
    <w:p w14:paraId="16C5516C" w14:textId="77777777" w:rsidR="00367C08" w:rsidRDefault="00367C08" w:rsidP="00E63899">
      <w:pPr>
        <w:pStyle w:val="NoSpacing"/>
      </w:pPr>
      <w:r>
        <w:t>so the external structure is accessed directly from the function.</w:t>
      </w:r>
    </w:p>
    <w:p w14:paraId="2AD15495" w14:textId="77777777" w:rsidR="00367C08" w:rsidRDefault="00367C08" w:rsidP="00E63899">
      <w:pPr>
        <w:pStyle w:val="NoSpacing"/>
      </w:pPr>
    </w:p>
    <w:p w14:paraId="3BA6A262" w14:textId="77777777" w:rsidR="00367C08" w:rsidRDefault="0060474A" w:rsidP="00E63899">
      <w:pPr>
        <w:pStyle w:val="NoSpacing"/>
      </w:pPr>
      <w:r>
        <w:t>If you wanted to pass information back to the calling code y</w:t>
      </w:r>
      <w:r w:rsidR="00367C08">
        <w:t>ou could use pass by reference to directly update the external structure</w:t>
      </w:r>
      <w:r>
        <w:t xml:space="preserve">, alternatively you can use the </w:t>
      </w:r>
      <w:r w:rsidRPr="0060474A">
        <w:rPr>
          <w:b/>
        </w:rPr>
        <w:t>return</w:t>
      </w:r>
      <w:r>
        <w:t xml:space="preserve"> type and keyword to do so:</w:t>
      </w:r>
    </w:p>
    <w:p w14:paraId="02B063AB" w14:textId="77777777" w:rsidR="0060474A" w:rsidRDefault="0060474A" w:rsidP="00E63899">
      <w:pPr>
        <w:pStyle w:val="NoSpacing"/>
      </w:pPr>
    </w:p>
    <w:p w14:paraId="43EC5756" w14:textId="77777777" w:rsidR="0060474A" w:rsidRPr="0060474A" w:rsidRDefault="0060474A" w:rsidP="0060474A">
      <w:pPr>
        <w:pStyle w:val="code"/>
      </w:pPr>
      <w:r w:rsidRPr="0060474A">
        <w:rPr>
          <w:highlight w:val="yellow"/>
        </w:rPr>
        <w:t>Person_Info</w:t>
      </w:r>
      <w:r w:rsidRPr="0060474A">
        <w:t xml:space="preserve"> return_shortest(</w:t>
      </w:r>
      <w:r w:rsidRPr="0060474A">
        <w:rPr>
          <w:highlight w:val="yellow"/>
        </w:rPr>
        <w:t>Person_Info a</w:t>
      </w:r>
      <w:r w:rsidRPr="0060474A">
        <w:t xml:space="preserve">, </w:t>
      </w:r>
      <w:r w:rsidRPr="0060474A">
        <w:rPr>
          <w:highlight w:val="yellow"/>
        </w:rPr>
        <w:t>Person_Info b</w:t>
      </w:r>
      <w:r w:rsidRPr="0060474A">
        <w:t>)</w:t>
      </w:r>
    </w:p>
    <w:p w14:paraId="5CDF4B45" w14:textId="77777777" w:rsidR="0060474A" w:rsidRPr="0060474A" w:rsidRDefault="0060474A" w:rsidP="0060474A">
      <w:pPr>
        <w:pStyle w:val="code"/>
      </w:pPr>
      <w:r w:rsidRPr="0060474A">
        <w:t>{</w:t>
      </w:r>
    </w:p>
    <w:p w14:paraId="7D577C6A" w14:textId="14F29C69" w:rsidR="0060474A" w:rsidRDefault="0060474A" w:rsidP="0060474A">
      <w:pPr>
        <w:pStyle w:val="code"/>
      </w:pPr>
      <w:r w:rsidRPr="0060474A">
        <w:tab/>
        <w:t>if(a.</w:t>
      </w:r>
      <w:r w:rsidR="00EA4E8D">
        <w:t>m_</w:t>
      </w:r>
      <w:r w:rsidR="00A5466C">
        <w:t>height_metre</w:t>
      </w:r>
      <w:r w:rsidRPr="0060474A">
        <w:t>s &gt; b.</w:t>
      </w:r>
      <w:r w:rsidR="00EA4E8D">
        <w:t>m_</w:t>
      </w:r>
      <w:r w:rsidR="00A5466C">
        <w:t>height_metre</w:t>
      </w:r>
      <w:r w:rsidRPr="0060474A">
        <w:t>s)</w:t>
      </w:r>
    </w:p>
    <w:p w14:paraId="204CF35C" w14:textId="77777777" w:rsidR="0060474A" w:rsidRDefault="0060474A" w:rsidP="0060474A">
      <w:pPr>
        <w:pStyle w:val="code"/>
      </w:pPr>
      <w:r>
        <w:tab/>
        <w:t>{</w:t>
      </w:r>
    </w:p>
    <w:p w14:paraId="4320C5D9" w14:textId="77777777" w:rsidR="0060474A" w:rsidRDefault="0060474A" w:rsidP="0060474A">
      <w:pPr>
        <w:pStyle w:val="code"/>
      </w:pPr>
      <w:r>
        <w:tab/>
      </w:r>
      <w:r>
        <w:tab/>
      </w:r>
      <w:r w:rsidRPr="0060474A">
        <w:rPr>
          <w:highlight w:val="yellow"/>
        </w:rPr>
        <w:t>return b</w:t>
      </w:r>
      <w:r w:rsidRPr="0060474A">
        <w:t>;</w:t>
      </w:r>
    </w:p>
    <w:p w14:paraId="5B52DCDD" w14:textId="77777777" w:rsidR="0060474A" w:rsidRPr="0060474A" w:rsidRDefault="0060474A" w:rsidP="0060474A">
      <w:pPr>
        <w:pStyle w:val="code"/>
      </w:pPr>
      <w:r>
        <w:tab/>
        <w:t>}</w:t>
      </w:r>
    </w:p>
    <w:p w14:paraId="14EFEB9F" w14:textId="77777777" w:rsidR="0060474A" w:rsidRDefault="0060474A" w:rsidP="0060474A">
      <w:pPr>
        <w:pStyle w:val="code"/>
      </w:pPr>
      <w:r w:rsidRPr="0060474A">
        <w:tab/>
        <w:t>else</w:t>
      </w:r>
    </w:p>
    <w:p w14:paraId="532EE45D" w14:textId="77777777" w:rsidR="0060474A" w:rsidRDefault="0060474A" w:rsidP="0060474A">
      <w:pPr>
        <w:pStyle w:val="code"/>
      </w:pPr>
      <w:r>
        <w:tab/>
        <w:t>{</w:t>
      </w:r>
    </w:p>
    <w:p w14:paraId="48FBA711" w14:textId="77777777" w:rsidR="0060474A" w:rsidRDefault="0060474A" w:rsidP="0060474A">
      <w:pPr>
        <w:pStyle w:val="code"/>
      </w:pPr>
      <w:r>
        <w:tab/>
      </w:r>
      <w:r>
        <w:tab/>
      </w:r>
      <w:r w:rsidRPr="0060474A">
        <w:rPr>
          <w:highlight w:val="yellow"/>
        </w:rPr>
        <w:t>return a</w:t>
      </w:r>
      <w:r w:rsidRPr="0060474A">
        <w:t>;</w:t>
      </w:r>
    </w:p>
    <w:p w14:paraId="79450480" w14:textId="77777777" w:rsidR="0060474A" w:rsidRPr="0060474A" w:rsidRDefault="0060474A" w:rsidP="0060474A">
      <w:pPr>
        <w:pStyle w:val="code"/>
      </w:pPr>
      <w:r>
        <w:tab/>
        <w:t>}</w:t>
      </w:r>
    </w:p>
    <w:p w14:paraId="67CA8DB8" w14:textId="77777777" w:rsidR="0060474A" w:rsidRDefault="0060474A" w:rsidP="0060474A">
      <w:pPr>
        <w:pStyle w:val="code"/>
      </w:pPr>
      <w:r w:rsidRPr="0060474A">
        <w:t>}</w:t>
      </w:r>
    </w:p>
    <w:p w14:paraId="60ABC959" w14:textId="77777777" w:rsidR="00123062" w:rsidRDefault="00123062" w:rsidP="00531DFB"/>
    <w:p w14:paraId="39583EB0" w14:textId="77777777" w:rsidR="00123062" w:rsidRDefault="00123062" w:rsidP="00531DFB"/>
    <w:p w14:paraId="0969BA3C" w14:textId="77777777" w:rsidR="00123062" w:rsidRDefault="00123062" w:rsidP="00531DFB"/>
    <w:p w14:paraId="381A5089" w14:textId="77777777" w:rsidR="00D53912" w:rsidRDefault="00B71624" w:rsidP="00D53912">
      <w:pPr>
        <w:pStyle w:val="Heading2"/>
      </w:pPr>
      <w:r>
        <w:br w:type="page"/>
      </w:r>
      <w:r w:rsidR="00D53912">
        <w:lastRenderedPageBreak/>
        <w:t>Exercises</w:t>
      </w:r>
    </w:p>
    <w:p w14:paraId="64906F35" w14:textId="77777777" w:rsidR="00EA4E8D" w:rsidRDefault="00EA4E8D" w:rsidP="00EA4E8D">
      <w:pPr>
        <w:pStyle w:val="NoSpacing"/>
      </w:pPr>
    </w:p>
    <w:p w14:paraId="1407437C" w14:textId="77777777" w:rsidR="00EA4E8D" w:rsidRPr="00EA4E8D" w:rsidRDefault="00EA4E8D" w:rsidP="00EA4E8D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In order to aid understanding of how the exercises work, use the debugger to step through all of the code you write for the exercises.</w:t>
      </w:r>
    </w:p>
    <w:p w14:paraId="75B4AFDB" w14:textId="77777777" w:rsidR="00A259C2" w:rsidRPr="00EA4E8D" w:rsidRDefault="00A259C2" w:rsidP="00D53912">
      <w:pPr>
        <w:pStyle w:val="NoSpacing"/>
        <w:rPr>
          <w:b/>
          <w:sz w:val="24"/>
          <w:szCs w:val="24"/>
        </w:rPr>
      </w:pPr>
    </w:p>
    <w:p w14:paraId="2FCB4D29" w14:textId="77777777" w:rsidR="00A259C2" w:rsidRPr="00EA4E8D" w:rsidRDefault="00A259C2" w:rsidP="00D53912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You are advised to write notes on all aspects of the tutorial and exercises in your logbooks. This can t</w:t>
      </w:r>
      <w:r w:rsidR="00AA7C49">
        <w:rPr>
          <w:b/>
          <w:sz w:val="24"/>
          <w:szCs w:val="24"/>
        </w:rPr>
        <w:t>hen be used to help with your assignments</w:t>
      </w:r>
      <w:r w:rsidRPr="00EA4E8D">
        <w:rPr>
          <w:b/>
          <w:sz w:val="24"/>
          <w:szCs w:val="24"/>
        </w:rPr>
        <w:t>.</w:t>
      </w:r>
    </w:p>
    <w:p w14:paraId="255BE740" w14:textId="77777777" w:rsidR="005F7A75" w:rsidRPr="00A259C2" w:rsidRDefault="005F7A75" w:rsidP="00D53912">
      <w:pPr>
        <w:pStyle w:val="NoSpacing"/>
        <w:rPr>
          <w:sz w:val="16"/>
          <w:szCs w:val="16"/>
        </w:rPr>
      </w:pPr>
    </w:p>
    <w:p w14:paraId="51C3556B" w14:textId="77777777" w:rsidR="000B614D" w:rsidRPr="00A259C2" w:rsidRDefault="000B614D" w:rsidP="00D53912">
      <w:pPr>
        <w:pStyle w:val="NoSpacing"/>
        <w:rPr>
          <w:sz w:val="16"/>
          <w:szCs w:val="16"/>
        </w:rPr>
      </w:pPr>
    </w:p>
    <w:p w14:paraId="4DB0DB89" w14:textId="77777777" w:rsidR="00106867" w:rsidRDefault="000B614D" w:rsidP="00CB019F">
      <w:pPr>
        <w:pStyle w:val="Heading4"/>
      </w:pPr>
      <w:r>
        <w:t xml:space="preserve">Exercise </w:t>
      </w:r>
      <w:r w:rsidR="00EA4E8D">
        <w:t>0</w:t>
      </w:r>
      <w:r>
        <w:t>1</w:t>
      </w:r>
    </w:p>
    <w:p w14:paraId="14E305AB" w14:textId="77777777" w:rsidR="002C4CF5" w:rsidRDefault="002C4CF5" w:rsidP="002C4CF5"/>
    <w:p w14:paraId="645D1E00" w14:textId="77777777" w:rsidR="00287963" w:rsidRDefault="00EF3D6B" w:rsidP="002C4CF5">
      <w:r>
        <w:t>Create a new project as usual, then c</w:t>
      </w:r>
      <w:r w:rsidR="00287963">
        <w:t xml:space="preserve">opy the following </w:t>
      </w:r>
      <w:r w:rsidR="00355122" w:rsidRPr="00355122">
        <w:rPr>
          <w:b/>
        </w:rPr>
        <w:t xml:space="preserve">basic </w:t>
      </w:r>
      <w:r w:rsidR="00287963" w:rsidRPr="00355122">
        <w:rPr>
          <w:b/>
        </w:rPr>
        <w:t>code</w:t>
      </w:r>
      <w:r w:rsidR="00287963">
        <w:t xml:space="preserve"> into</w:t>
      </w:r>
      <w:r w:rsidR="00287963" w:rsidRPr="00ED3D16">
        <w:rPr>
          <w:b/>
        </w:rPr>
        <w:t xml:space="preserve"> main.cpp</w:t>
      </w:r>
      <w:r w:rsidR="00287963">
        <w:t xml:space="preserve">, to use as the basis for </w:t>
      </w:r>
      <w:r w:rsidR="00ED3D16">
        <w:t>the exercise</w:t>
      </w:r>
      <w:r w:rsidR="00287963">
        <w:t>:</w:t>
      </w:r>
    </w:p>
    <w:p w14:paraId="6354DEA2" w14:textId="77777777" w:rsidR="00287963" w:rsidRDefault="00287963" w:rsidP="002C4CF5"/>
    <w:p w14:paraId="49EDD7A0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#include &lt;iostream&gt;</w:t>
      </w:r>
    </w:p>
    <w:p w14:paraId="7A6EB622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044E32E3" w14:textId="231E9327" w:rsid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using std</w:t>
      </w:r>
      <w:r w:rsidR="001E531F">
        <w:rPr>
          <w:sz w:val="14"/>
          <w:szCs w:val="14"/>
        </w:rPr>
        <w:t>::cin</w:t>
      </w:r>
      <w:r w:rsidRPr="00B71624">
        <w:rPr>
          <w:sz w:val="14"/>
          <w:szCs w:val="14"/>
        </w:rPr>
        <w:t>;</w:t>
      </w:r>
    </w:p>
    <w:p w14:paraId="75277A6C" w14:textId="034B7324" w:rsidR="001E531F" w:rsidRDefault="001E531F" w:rsidP="001E531F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using std</w:t>
      </w:r>
      <w:r>
        <w:rPr>
          <w:sz w:val="14"/>
          <w:szCs w:val="14"/>
        </w:rPr>
        <w:t>::cout</w:t>
      </w:r>
      <w:r w:rsidRPr="00B71624">
        <w:rPr>
          <w:sz w:val="14"/>
          <w:szCs w:val="14"/>
        </w:rPr>
        <w:t>;</w:t>
      </w:r>
    </w:p>
    <w:p w14:paraId="383F9081" w14:textId="25543AB2" w:rsidR="001E531F" w:rsidRDefault="001E531F" w:rsidP="001E531F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using std</w:t>
      </w:r>
      <w:r>
        <w:rPr>
          <w:sz w:val="14"/>
          <w:szCs w:val="14"/>
        </w:rPr>
        <w:t>::endl</w:t>
      </w:r>
      <w:r w:rsidRPr="00B71624">
        <w:rPr>
          <w:sz w:val="14"/>
          <w:szCs w:val="14"/>
        </w:rPr>
        <w:t>;</w:t>
      </w:r>
    </w:p>
    <w:p w14:paraId="2B5C7D15" w14:textId="5EFD195A" w:rsidR="00B57FBA" w:rsidRPr="00B71624" w:rsidRDefault="00B57FBA" w:rsidP="001E531F">
      <w:pPr>
        <w:pStyle w:val="code"/>
        <w:rPr>
          <w:sz w:val="14"/>
          <w:szCs w:val="14"/>
        </w:rPr>
      </w:pPr>
      <w:r>
        <w:rPr>
          <w:sz w:val="14"/>
          <w:szCs w:val="14"/>
        </w:rPr>
        <w:t>using std::string;</w:t>
      </w:r>
    </w:p>
    <w:p w14:paraId="008CCC87" w14:textId="77777777" w:rsidR="001E531F" w:rsidRPr="00B71624" w:rsidRDefault="001E531F" w:rsidP="001E531F">
      <w:pPr>
        <w:pStyle w:val="code"/>
        <w:rPr>
          <w:sz w:val="14"/>
          <w:szCs w:val="14"/>
        </w:rPr>
      </w:pPr>
    </w:p>
    <w:p w14:paraId="66FFFDE2" w14:textId="77777777" w:rsidR="001E531F" w:rsidRPr="00B71624" w:rsidRDefault="001E531F" w:rsidP="00B71624">
      <w:pPr>
        <w:pStyle w:val="code"/>
        <w:rPr>
          <w:sz w:val="14"/>
          <w:szCs w:val="14"/>
        </w:rPr>
      </w:pPr>
    </w:p>
    <w:p w14:paraId="5401B377" w14:textId="7E31014D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// DECLARE structures</w:t>
      </w:r>
    </w:p>
    <w:p w14:paraId="604EB638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46B161F4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struct Person_Info</w:t>
      </w:r>
    </w:p>
    <w:p w14:paraId="1E079ECA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{</w:t>
      </w:r>
    </w:p>
    <w:p w14:paraId="7459E021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ab/>
        <w:t xml:space="preserve">int </w:t>
      </w:r>
      <w:r w:rsidRPr="00B71624">
        <w:rPr>
          <w:sz w:val="14"/>
          <w:szCs w:val="14"/>
        </w:rPr>
        <w:tab/>
      </w:r>
      <w:r w:rsidR="00EA4E8D">
        <w:rPr>
          <w:sz w:val="14"/>
          <w:szCs w:val="14"/>
        </w:rPr>
        <w:t>m_</w:t>
      </w:r>
      <w:r w:rsidRPr="00B71624">
        <w:rPr>
          <w:sz w:val="14"/>
          <w:szCs w:val="14"/>
        </w:rPr>
        <w:t>age;</w:t>
      </w:r>
    </w:p>
    <w:p w14:paraId="36F8417C" w14:textId="15B38FCE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ab/>
        <w:t xml:space="preserve">float </w:t>
      </w:r>
      <w:r w:rsidRPr="00B71624">
        <w:rPr>
          <w:sz w:val="14"/>
          <w:szCs w:val="14"/>
        </w:rPr>
        <w:tab/>
      </w:r>
      <w:r w:rsidR="00EA4E8D">
        <w:rPr>
          <w:sz w:val="14"/>
          <w:szCs w:val="14"/>
        </w:rPr>
        <w:t>m_</w:t>
      </w:r>
      <w:r w:rsidR="00A5466C">
        <w:rPr>
          <w:sz w:val="14"/>
          <w:szCs w:val="14"/>
        </w:rPr>
        <w:t>height_met</w:t>
      </w:r>
      <w:r w:rsidRPr="00B71624">
        <w:rPr>
          <w:sz w:val="14"/>
          <w:szCs w:val="14"/>
        </w:rPr>
        <w:t>r</w:t>
      </w:r>
      <w:r w:rsidR="00A5466C">
        <w:rPr>
          <w:sz w:val="14"/>
          <w:szCs w:val="14"/>
        </w:rPr>
        <w:t>e</w:t>
      </w:r>
      <w:r w:rsidRPr="00B71624">
        <w:rPr>
          <w:sz w:val="14"/>
          <w:szCs w:val="14"/>
        </w:rPr>
        <w:t>s;</w:t>
      </w:r>
    </w:p>
    <w:p w14:paraId="6CF4F04F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ab/>
        <w:t xml:space="preserve">float </w:t>
      </w:r>
      <w:r w:rsidRPr="00B71624">
        <w:rPr>
          <w:sz w:val="14"/>
          <w:szCs w:val="14"/>
        </w:rPr>
        <w:tab/>
      </w:r>
      <w:r w:rsidR="00EA4E8D">
        <w:rPr>
          <w:sz w:val="14"/>
          <w:szCs w:val="14"/>
        </w:rPr>
        <w:t>m_</w:t>
      </w:r>
      <w:r w:rsidRPr="00B71624">
        <w:rPr>
          <w:sz w:val="14"/>
          <w:szCs w:val="14"/>
        </w:rPr>
        <w:t>weight_kilograms;</w:t>
      </w:r>
    </w:p>
    <w:p w14:paraId="0BB404BB" w14:textId="4EE3AD3D" w:rsid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ab/>
        <w:t xml:space="preserve">float </w:t>
      </w:r>
      <w:r w:rsidRPr="00B71624">
        <w:rPr>
          <w:sz w:val="14"/>
          <w:szCs w:val="14"/>
        </w:rPr>
        <w:tab/>
      </w:r>
      <w:r w:rsidR="00EA4E8D">
        <w:rPr>
          <w:sz w:val="14"/>
          <w:szCs w:val="14"/>
        </w:rPr>
        <w:t>m_</w:t>
      </w:r>
      <w:r w:rsidRPr="00B71624">
        <w:rPr>
          <w:sz w:val="14"/>
          <w:szCs w:val="14"/>
        </w:rPr>
        <w:t>waist_cms;</w:t>
      </w:r>
    </w:p>
    <w:p w14:paraId="5DC6CC63" w14:textId="77777777" w:rsidR="001A0678" w:rsidRPr="00B71624" w:rsidRDefault="001A0678" w:rsidP="001A0678">
      <w:pPr>
        <w:pStyle w:val="code"/>
        <w:rPr>
          <w:sz w:val="14"/>
          <w:szCs w:val="14"/>
        </w:rPr>
      </w:pPr>
      <w:r>
        <w:rPr>
          <w:sz w:val="14"/>
          <w:szCs w:val="14"/>
        </w:rPr>
        <w:tab/>
        <w:t xml:space="preserve">string </w:t>
      </w:r>
      <w:r>
        <w:rPr>
          <w:sz w:val="14"/>
          <w:szCs w:val="14"/>
        </w:rPr>
        <w:tab/>
        <w:t>m_</w:t>
      </w:r>
      <w:r w:rsidRPr="00B71624">
        <w:rPr>
          <w:sz w:val="14"/>
          <w:szCs w:val="14"/>
        </w:rPr>
        <w:t>name;</w:t>
      </w:r>
    </w:p>
    <w:p w14:paraId="1426417E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};</w:t>
      </w:r>
    </w:p>
    <w:p w14:paraId="1AAB4429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37629404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// DECLARE functions</w:t>
      </w:r>
    </w:p>
    <w:p w14:paraId="5BD51CFE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19C61750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void wait_for_keypress(void);</w:t>
      </w:r>
    </w:p>
    <w:p w14:paraId="5F792623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45B8F0E5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62FE5569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int main()</w:t>
      </w:r>
    </w:p>
    <w:p w14:paraId="521F7D47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{</w:t>
      </w:r>
    </w:p>
    <w:p w14:paraId="1D15E85C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ab/>
        <w:t xml:space="preserve">Person_Info </w:t>
      </w:r>
      <w:r w:rsidR="00ED3D16">
        <w:rPr>
          <w:sz w:val="14"/>
          <w:szCs w:val="14"/>
        </w:rPr>
        <w:t>dave</w:t>
      </w:r>
      <w:r w:rsidRPr="00B71624">
        <w:rPr>
          <w:sz w:val="14"/>
          <w:szCs w:val="14"/>
        </w:rPr>
        <w:t xml:space="preserve">; // creates a variable called </w:t>
      </w:r>
      <w:r w:rsidR="00ED3D16">
        <w:rPr>
          <w:sz w:val="14"/>
          <w:szCs w:val="14"/>
        </w:rPr>
        <w:t>dave</w:t>
      </w:r>
      <w:r w:rsidRPr="00B71624">
        <w:rPr>
          <w:sz w:val="14"/>
          <w:szCs w:val="14"/>
        </w:rPr>
        <w:t>, of type Person_Info</w:t>
      </w:r>
    </w:p>
    <w:p w14:paraId="6C7FC38C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7C7DBF8D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ab/>
        <w:t>wait_for_keypress();</w:t>
      </w:r>
    </w:p>
    <w:p w14:paraId="7F2A816D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}</w:t>
      </w:r>
    </w:p>
    <w:p w14:paraId="1CB42085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455053C6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// DEFINE functions</w:t>
      </w:r>
    </w:p>
    <w:p w14:paraId="35AABB61" w14:textId="77777777" w:rsidR="00B71624" w:rsidRPr="00B71624" w:rsidRDefault="00B71624" w:rsidP="00B71624">
      <w:pPr>
        <w:pStyle w:val="code"/>
        <w:rPr>
          <w:sz w:val="14"/>
          <w:szCs w:val="14"/>
        </w:rPr>
      </w:pPr>
    </w:p>
    <w:p w14:paraId="71E35A04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void wait_for_keypress(void)</w:t>
      </w:r>
    </w:p>
    <w:p w14:paraId="3A014D3B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{</w:t>
      </w:r>
    </w:p>
    <w:p w14:paraId="5EFC9AFC" w14:textId="3FA725A8" w:rsidR="00B71624" w:rsidRPr="00B71624" w:rsidRDefault="001E531F" w:rsidP="00B71624">
      <w:pPr>
        <w:pStyle w:val="code"/>
        <w:rPr>
          <w:sz w:val="14"/>
          <w:szCs w:val="14"/>
        </w:rPr>
      </w:pPr>
      <w:r>
        <w:rPr>
          <w:sz w:val="14"/>
          <w:szCs w:val="14"/>
        </w:rPr>
        <w:tab/>
        <w:t>cout &lt;&lt;  "Press Enter</w:t>
      </w:r>
      <w:r w:rsidR="00B71624" w:rsidRPr="00B71624">
        <w:rPr>
          <w:sz w:val="14"/>
          <w:szCs w:val="14"/>
        </w:rPr>
        <w:t xml:space="preserve"> to continue" &lt;&lt; endl;</w:t>
      </w:r>
    </w:p>
    <w:p w14:paraId="1BD2AB7D" w14:textId="41C13DF1" w:rsidR="00B71624" w:rsidRPr="00B71624" w:rsidRDefault="001E531F" w:rsidP="00B71624">
      <w:pPr>
        <w:pStyle w:val="code"/>
        <w:rPr>
          <w:sz w:val="14"/>
          <w:szCs w:val="14"/>
        </w:rPr>
      </w:pPr>
      <w:r>
        <w:rPr>
          <w:sz w:val="14"/>
          <w:szCs w:val="14"/>
        </w:rPr>
        <w:tab/>
        <w:t>cin.get</w:t>
      </w:r>
      <w:r w:rsidR="00B71624" w:rsidRPr="00B71624">
        <w:rPr>
          <w:sz w:val="14"/>
          <w:szCs w:val="14"/>
        </w:rPr>
        <w:t>();</w:t>
      </w:r>
    </w:p>
    <w:p w14:paraId="7C098A23" w14:textId="77777777" w:rsidR="00B71624" w:rsidRPr="00B71624" w:rsidRDefault="00B71624" w:rsidP="00B71624">
      <w:pPr>
        <w:pStyle w:val="code"/>
        <w:rPr>
          <w:sz w:val="14"/>
          <w:szCs w:val="14"/>
        </w:rPr>
      </w:pPr>
      <w:r w:rsidRPr="00B71624">
        <w:rPr>
          <w:sz w:val="14"/>
          <w:szCs w:val="14"/>
        </w:rPr>
        <w:t>}</w:t>
      </w:r>
    </w:p>
    <w:p w14:paraId="1505559B" w14:textId="77777777" w:rsidR="00B71624" w:rsidRPr="00A259C2" w:rsidRDefault="00B71624" w:rsidP="002C4CF5">
      <w:pPr>
        <w:rPr>
          <w:sz w:val="16"/>
          <w:szCs w:val="16"/>
        </w:rPr>
      </w:pPr>
    </w:p>
    <w:p w14:paraId="08B1DC93" w14:textId="77777777" w:rsidR="00ED3D16" w:rsidRDefault="00ED3D16" w:rsidP="009E1F51">
      <w:pPr>
        <w:pStyle w:val="List1"/>
      </w:pPr>
      <w:r>
        <w:t xml:space="preserve">Change the name of the variable </w:t>
      </w:r>
      <w:r w:rsidRPr="009E1F51">
        <w:rPr>
          <w:rStyle w:val="inlinecode"/>
        </w:rPr>
        <w:t>dave</w:t>
      </w:r>
      <w:r>
        <w:t xml:space="preserve"> to one </w:t>
      </w:r>
      <w:r w:rsidRPr="009E1F51">
        <w:rPr>
          <w:b/>
        </w:rPr>
        <w:t>of your own choice</w:t>
      </w:r>
      <w:r>
        <w:t>.</w:t>
      </w:r>
    </w:p>
    <w:p w14:paraId="1CEBCBB1" w14:textId="7031B4CC" w:rsidR="00ED3D16" w:rsidRDefault="00101058" w:rsidP="00B57FBA">
      <w:pPr>
        <w:pStyle w:val="List1"/>
      </w:pPr>
      <w:r>
        <w:t>Set</w:t>
      </w:r>
      <w:r w:rsidR="00ED3D16">
        <w:t xml:space="preserve"> values</w:t>
      </w:r>
      <w:r w:rsidR="00ED3D16" w:rsidRPr="009E1F51">
        <w:rPr>
          <w:b/>
        </w:rPr>
        <w:t xml:space="preserve"> of your own choice</w:t>
      </w:r>
      <w:r w:rsidR="00ED3D16">
        <w:t xml:space="preserve"> to </w:t>
      </w:r>
      <w:r w:rsidRPr="00101058">
        <w:rPr>
          <w:b/>
        </w:rPr>
        <w:t>ALL</w:t>
      </w:r>
      <w:r>
        <w:t xml:space="preserve"> of </w:t>
      </w:r>
      <w:r w:rsidR="00ED3D16">
        <w:t xml:space="preserve">the variable members. </w:t>
      </w:r>
      <w:r w:rsidR="00B57FBA">
        <w:t xml:space="preserve"> You will need to encapsulate the string in </w:t>
      </w:r>
      <w:r w:rsidR="001A0678" w:rsidRPr="001A0678">
        <w:rPr>
          <w:b/>
        </w:rPr>
        <w:t>“</w:t>
      </w:r>
      <w:r w:rsidR="00B57FBA" w:rsidRPr="001A0678">
        <w:rPr>
          <w:b/>
        </w:rPr>
        <w:t>quotation marks</w:t>
      </w:r>
      <w:r w:rsidR="001A0678" w:rsidRPr="001A0678">
        <w:rPr>
          <w:b/>
        </w:rPr>
        <w:t>”</w:t>
      </w:r>
      <w:r w:rsidR="00B57FBA">
        <w:t>.</w:t>
      </w:r>
    </w:p>
    <w:p w14:paraId="1CF217E0" w14:textId="77777777" w:rsidR="00ED3D16" w:rsidRDefault="00362C3A" w:rsidP="00362C3A">
      <w:pPr>
        <w:pStyle w:val="List1"/>
      </w:pPr>
      <w:r>
        <w:t xml:space="preserve">Output </w:t>
      </w:r>
      <w:r w:rsidR="00101058">
        <w:t xml:space="preserve">the value of </w:t>
      </w:r>
      <w:r>
        <w:t>each member of the structure to the screen</w:t>
      </w:r>
      <w:r w:rsidR="00BC1C85">
        <w:t xml:space="preserve"> on a </w:t>
      </w:r>
      <w:r w:rsidR="002A1B46">
        <w:t>separate</w:t>
      </w:r>
      <w:r w:rsidR="00BC1C85">
        <w:t xml:space="preserve"> line</w:t>
      </w:r>
      <w:r>
        <w:t>.</w:t>
      </w:r>
    </w:p>
    <w:p w14:paraId="0E8AA64C" w14:textId="77777777" w:rsidR="00362C3A" w:rsidRDefault="00362C3A" w:rsidP="00DA4CF9">
      <w:pPr>
        <w:pStyle w:val="List1"/>
      </w:pPr>
      <w:r>
        <w:t xml:space="preserve">Create a second </w:t>
      </w:r>
      <w:r w:rsidR="00DA4CF9" w:rsidRPr="00DA4CF9">
        <w:rPr>
          <w:rStyle w:val="inlinecode"/>
        </w:rPr>
        <w:t xml:space="preserve">Person_Info </w:t>
      </w:r>
      <w:r w:rsidR="00CE38E0">
        <w:t>variable</w:t>
      </w:r>
      <w:r>
        <w:t xml:space="preserve"> with a different name</w:t>
      </w:r>
      <w:r w:rsidR="00AA7C49">
        <w:t>,</w:t>
      </w:r>
      <w:r w:rsidR="00BC1C85">
        <w:t xml:space="preserve"> e.g. </w:t>
      </w:r>
      <w:r w:rsidR="00EF3D6B">
        <w:rPr>
          <w:rStyle w:val="inlinecode"/>
        </w:rPr>
        <w:t>d</w:t>
      </w:r>
      <w:r w:rsidR="00BC1C85" w:rsidRPr="00BC1C85">
        <w:rPr>
          <w:rStyle w:val="inlinecode"/>
        </w:rPr>
        <w:t>ave2</w:t>
      </w:r>
      <w:r>
        <w:t>, but this time declare it</w:t>
      </w:r>
      <w:r w:rsidR="004660F6">
        <w:t>s values</w:t>
      </w:r>
      <w:r>
        <w:t xml:space="preserve"> using </w:t>
      </w:r>
      <w:r w:rsidRPr="00362C3A">
        <w:rPr>
          <w:b/>
        </w:rPr>
        <w:t>initialiser syntax</w:t>
      </w:r>
      <w:r>
        <w:t xml:space="preserve"> (and different values). </w:t>
      </w:r>
      <w:r w:rsidR="00AA7C49">
        <w:t xml:space="preserve"> </w:t>
      </w:r>
      <w:r>
        <w:t xml:space="preserve">Output </w:t>
      </w:r>
      <w:r w:rsidR="00101058">
        <w:t xml:space="preserve">the value of </w:t>
      </w:r>
      <w:r>
        <w:t>each member of the new structure to the screen.</w:t>
      </w:r>
    </w:p>
    <w:p w14:paraId="781A74BE" w14:textId="792F1DAE" w:rsidR="00362C3A" w:rsidRDefault="00362C3A" w:rsidP="00362C3A">
      <w:pPr>
        <w:pStyle w:val="List1"/>
      </w:pPr>
      <w:r>
        <w:t xml:space="preserve">Create a third </w:t>
      </w:r>
      <w:r w:rsidR="00DA4CF9" w:rsidRPr="00DA4CF9">
        <w:rPr>
          <w:rStyle w:val="inlinecode"/>
        </w:rPr>
        <w:t>Person_Info</w:t>
      </w:r>
      <w:r w:rsidR="00DA4CF9">
        <w:t xml:space="preserve"> </w:t>
      </w:r>
      <w:r w:rsidR="00CE38E0">
        <w:t xml:space="preserve">variable </w:t>
      </w:r>
      <w:r>
        <w:t xml:space="preserve">with another name using </w:t>
      </w:r>
      <w:r w:rsidRPr="00362C3A">
        <w:rPr>
          <w:b/>
        </w:rPr>
        <w:t>initialiser syntax</w:t>
      </w:r>
      <w:r>
        <w:t xml:space="preserve"> (and different values), but only initialise the </w:t>
      </w:r>
      <w:r w:rsidRPr="00BC1C85">
        <w:rPr>
          <w:b/>
        </w:rPr>
        <w:t>first two</w:t>
      </w:r>
      <w:r>
        <w:t xml:space="preserve"> elements, </w:t>
      </w:r>
      <w:r w:rsidR="00101058" w:rsidRPr="00101058">
        <w:rPr>
          <w:rStyle w:val="inlinecode"/>
        </w:rPr>
        <w:t>m_</w:t>
      </w:r>
      <w:r w:rsidRPr="00362C3A">
        <w:rPr>
          <w:rStyle w:val="inlinecode"/>
        </w:rPr>
        <w:t>age</w:t>
      </w:r>
      <w:r w:rsidR="00A5466C">
        <w:rPr>
          <w:rStyle w:val="inlinecode"/>
        </w:rPr>
        <w:t xml:space="preserve"> </w:t>
      </w:r>
      <w:r w:rsidR="00A5466C" w:rsidRPr="00A5466C">
        <w:rPr>
          <w:rStyle w:val="inlinecode"/>
          <w:rFonts w:asciiTheme="minorHAnsi" w:hAnsiTheme="minorHAnsi" w:cstheme="minorHAnsi"/>
          <w:b w:val="0"/>
        </w:rPr>
        <w:t>and</w:t>
      </w:r>
      <w:r w:rsidR="00A5466C">
        <w:rPr>
          <w:rStyle w:val="inlinecode"/>
        </w:rPr>
        <w:t xml:space="preserve"> m_height_metres</w:t>
      </w:r>
      <w:r>
        <w:t xml:space="preserve">. </w:t>
      </w:r>
      <w:r w:rsidR="004660F6">
        <w:t xml:space="preserve"> </w:t>
      </w:r>
      <w:r>
        <w:t xml:space="preserve">Output each member of the new structure to the screen. </w:t>
      </w:r>
      <w:r w:rsidR="004660F6">
        <w:t xml:space="preserve"> </w:t>
      </w:r>
      <w:r>
        <w:t>Do</w:t>
      </w:r>
      <w:r w:rsidR="00BC1C85">
        <w:t xml:space="preserve">es it do what you expect? </w:t>
      </w:r>
      <w:r w:rsidR="004660F6">
        <w:t xml:space="preserve"> </w:t>
      </w:r>
      <w:r w:rsidR="00BC1C85">
        <w:t>Use comments to explain what happens.</w:t>
      </w:r>
    </w:p>
    <w:p w14:paraId="29FD93A3" w14:textId="77777777" w:rsidR="00362C3A" w:rsidRDefault="00BC1C85" w:rsidP="00362C3A">
      <w:pPr>
        <w:pStyle w:val="List1"/>
      </w:pPr>
      <w:r>
        <w:t>Initialise all the elements of a fo</w:t>
      </w:r>
      <w:r w:rsidR="004660F6">
        <w:t>u</w:t>
      </w:r>
      <w:r>
        <w:t xml:space="preserve">rth </w:t>
      </w:r>
      <w:r w:rsidR="00DA4CF9" w:rsidRPr="00DA4CF9">
        <w:rPr>
          <w:rStyle w:val="inlinecode"/>
        </w:rPr>
        <w:t>Person_Info</w:t>
      </w:r>
      <w:r w:rsidR="00DA4CF9">
        <w:t xml:space="preserve"> </w:t>
      </w:r>
      <w:r w:rsidR="00CE38E0">
        <w:t>variable</w:t>
      </w:r>
      <w:r>
        <w:t xml:space="preserve">, and output them to screen. </w:t>
      </w:r>
      <w:r w:rsidR="004660F6">
        <w:t xml:space="preserve"> </w:t>
      </w:r>
      <w:r>
        <w:t xml:space="preserve">Use the </w:t>
      </w:r>
      <w:r w:rsidRPr="00BC1C85">
        <w:rPr>
          <w:b/>
        </w:rPr>
        <w:t xml:space="preserve">assignment operator </w:t>
      </w:r>
      <w:r>
        <w:t xml:space="preserve">to assign the first </w:t>
      </w:r>
      <w:r w:rsidR="00DA4CF9" w:rsidRPr="00DA4CF9">
        <w:rPr>
          <w:rStyle w:val="inlinecode"/>
        </w:rPr>
        <w:t>Person_Info</w:t>
      </w:r>
      <w:r w:rsidR="00DA4CF9">
        <w:t xml:space="preserve"> </w:t>
      </w:r>
      <w:r>
        <w:t>structure you declared to this new one</w:t>
      </w:r>
      <w:r w:rsidR="00A259C2">
        <w:t xml:space="preserve">, e.g. </w:t>
      </w:r>
      <w:r w:rsidR="00A259C2" w:rsidRPr="00A259C2">
        <w:rPr>
          <w:rStyle w:val="inlinecode"/>
        </w:rPr>
        <w:t>dave4 = dave</w:t>
      </w:r>
      <w:r>
        <w:t>. Output the fo</w:t>
      </w:r>
      <w:r w:rsidR="004660F6">
        <w:t>u</w:t>
      </w:r>
      <w:r>
        <w:t xml:space="preserve">rth </w:t>
      </w:r>
      <w:r w:rsidR="00DA4CF9" w:rsidRPr="00DA4CF9">
        <w:rPr>
          <w:rStyle w:val="inlinecode"/>
        </w:rPr>
        <w:t>Person_Info</w:t>
      </w:r>
      <w:r w:rsidR="00DA4CF9">
        <w:t xml:space="preserve"> </w:t>
      </w:r>
      <w:r>
        <w:t>members to the screen again</w:t>
      </w:r>
      <w:r w:rsidR="00A259C2">
        <w:t xml:space="preserve">. </w:t>
      </w:r>
      <w:r w:rsidR="004660F6">
        <w:t xml:space="preserve"> </w:t>
      </w:r>
      <w:r w:rsidR="00A259C2">
        <w:t>Explain what has happened in comments.</w:t>
      </w:r>
    </w:p>
    <w:p w14:paraId="00159C60" w14:textId="77777777" w:rsidR="008C3B44" w:rsidRDefault="008C3B44" w:rsidP="002C4CF5"/>
    <w:p w14:paraId="581CBF47" w14:textId="77777777" w:rsidR="000B614D" w:rsidRDefault="000B614D" w:rsidP="002C4CF5"/>
    <w:p w14:paraId="61E2EDAB" w14:textId="77777777" w:rsidR="000B614D" w:rsidRDefault="000B614D" w:rsidP="000B614D">
      <w:pPr>
        <w:pStyle w:val="Heading4"/>
      </w:pPr>
      <w:r>
        <w:lastRenderedPageBreak/>
        <w:t xml:space="preserve">Exercise </w:t>
      </w:r>
      <w:r w:rsidR="00101058">
        <w:t>0</w:t>
      </w:r>
      <w:r>
        <w:t>2</w:t>
      </w:r>
    </w:p>
    <w:p w14:paraId="59C4AFA8" w14:textId="77777777" w:rsidR="000B614D" w:rsidRDefault="000B614D" w:rsidP="000B614D"/>
    <w:p w14:paraId="6993A781" w14:textId="77777777" w:rsidR="000B614D" w:rsidRDefault="00A259C2" w:rsidP="002C4CF5">
      <w:r>
        <w:t xml:space="preserve">Once you have completed exercise </w:t>
      </w:r>
      <w:r w:rsidR="00101058">
        <w:t>0</w:t>
      </w:r>
      <w:r>
        <w:t xml:space="preserve">1 and it all works correctly, create a new project for exercise </w:t>
      </w:r>
      <w:r w:rsidR="00101058">
        <w:t>0</w:t>
      </w:r>
      <w:r>
        <w:t xml:space="preserve">2, then copy </w:t>
      </w:r>
      <w:r w:rsidRPr="00A259C2">
        <w:rPr>
          <w:b/>
        </w:rPr>
        <w:t xml:space="preserve">all of </w:t>
      </w:r>
      <w:r w:rsidR="001F5CFC">
        <w:rPr>
          <w:b/>
        </w:rPr>
        <w:t xml:space="preserve"> the </w:t>
      </w:r>
      <w:r w:rsidRPr="00A259C2">
        <w:rPr>
          <w:b/>
        </w:rPr>
        <w:t xml:space="preserve">code </w:t>
      </w:r>
      <w:r>
        <w:t xml:space="preserve">from </w:t>
      </w:r>
      <w:r w:rsidR="001F5CFC">
        <w:t xml:space="preserve">the </w:t>
      </w:r>
      <w:r w:rsidR="001F5CFC" w:rsidRPr="001F5CFC">
        <w:rPr>
          <w:b/>
        </w:rPr>
        <w:t xml:space="preserve">main.cpp </w:t>
      </w:r>
      <w:r w:rsidR="001F5CFC">
        <w:t xml:space="preserve">of </w:t>
      </w:r>
      <w:r>
        <w:t xml:space="preserve">exercise </w:t>
      </w:r>
      <w:r w:rsidR="00101058">
        <w:t>0</w:t>
      </w:r>
      <w:r>
        <w:t xml:space="preserve">1 into the </w:t>
      </w:r>
      <w:r w:rsidRPr="00A259C2">
        <w:rPr>
          <w:b/>
        </w:rPr>
        <w:t>main.cpp</w:t>
      </w:r>
      <w:r>
        <w:t xml:space="preserve"> of exercise </w:t>
      </w:r>
      <w:r w:rsidR="00101058">
        <w:t>0</w:t>
      </w:r>
      <w:r>
        <w:t>2. Check that it all still works before beginning the exercise.</w:t>
      </w:r>
    </w:p>
    <w:p w14:paraId="608DFA25" w14:textId="77777777" w:rsidR="00D77567" w:rsidRDefault="00D77567" w:rsidP="002C4CF5"/>
    <w:p w14:paraId="41C24811" w14:textId="77777777" w:rsidR="00A259C2" w:rsidRDefault="00A259C2" w:rsidP="00892FEF">
      <w:pPr>
        <w:pStyle w:val="List1"/>
        <w:numPr>
          <w:ilvl w:val="0"/>
          <w:numId w:val="8"/>
        </w:numPr>
      </w:pPr>
      <w:r>
        <w:t xml:space="preserve">Create a </w:t>
      </w:r>
      <w:r w:rsidRPr="00DA4CF9">
        <w:rPr>
          <w:rStyle w:val="inlinecode"/>
        </w:rPr>
        <w:t>Model</w:t>
      </w:r>
      <w:r>
        <w:t xml:space="preserve"> structure </w:t>
      </w:r>
      <w:r w:rsidR="00F94EF4">
        <w:t xml:space="preserve">that contains an integer </w:t>
      </w:r>
      <w:r w:rsidR="00101058" w:rsidRPr="00101058">
        <w:rPr>
          <w:rStyle w:val="inlinecode"/>
        </w:rPr>
        <w:t>m_</w:t>
      </w:r>
      <w:r w:rsidR="00F94EF4" w:rsidRPr="00F94EF4">
        <w:rPr>
          <w:rStyle w:val="inlinecode"/>
        </w:rPr>
        <w:t>ID</w:t>
      </w:r>
      <w:r w:rsidR="00E669DB">
        <w:t xml:space="preserve">, a </w:t>
      </w:r>
      <w:r w:rsidR="00E669DB" w:rsidRPr="00E669DB">
        <w:rPr>
          <w:rStyle w:val="inlinecode"/>
        </w:rPr>
        <w:t>char</w:t>
      </w:r>
      <w:r w:rsidR="00E669DB">
        <w:t xml:space="preserve"> </w:t>
      </w:r>
      <w:r w:rsidR="00E669DB" w:rsidRPr="00E669DB">
        <w:rPr>
          <w:b/>
          <w:u w:val="single"/>
        </w:rPr>
        <w:t>array</w:t>
      </w:r>
      <w:r w:rsidR="00E669DB">
        <w:t xml:space="preserve"> called </w:t>
      </w:r>
      <w:r w:rsidR="00101058" w:rsidRPr="00101058">
        <w:rPr>
          <w:rStyle w:val="inlinecode"/>
        </w:rPr>
        <w:t>m_</w:t>
      </w:r>
      <w:r w:rsidR="00E669DB">
        <w:rPr>
          <w:rStyle w:val="inlinecode"/>
        </w:rPr>
        <w:t>locat</w:t>
      </w:r>
      <w:r w:rsidR="00E669DB" w:rsidRPr="00E669DB">
        <w:rPr>
          <w:rStyle w:val="inlinecode"/>
        </w:rPr>
        <w:t>ion</w:t>
      </w:r>
      <w:r w:rsidR="00E669DB">
        <w:t xml:space="preserve"> </w:t>
      </w:r>
      <w:r w:rsidR="00F94EF4">
        <w:t xml:space="preserve">and a </w:t>
      </w:r>
      <w:r w:rsidR="00F94EF4" w:rsidRPr="00F94EF4">
        <w:rPr>
          <w:rStyle w:val="inlinecode"/>
        </w:rPr>
        <w:t>Person_Info</w:t>
      </w:r>
      <w:r w:rsidR="00F94EF4">
        <w:t xml:space="preserve"> member called </w:t>
      </w:r>
      <w:r w:rsidR="00101058" w:rsidRPr="00101058">
        <w:rPr>
          <w:rStyle w:val="inlinecode"/>
        </w:rPr>
        <w:t>m_</w:t>
      </w:r>
      <w:r w:rsidR="00F94EF4" w:rsidRPr="00F94EF4">
        <w:rPr>
          <w:rStyle w:val="inlinecode"/>
        </w:rPr>
        <w:t>info</w:t>
      </w:r>
      <w:r>
        <w:t>.</w:t>
      </w:r>
      <w:r w:rsidR="00E669DB">
        <w:t xml:space="preserve"> Make sure the</w:t>
      </w:r>
      <w:r w:rsidR="00BF669B">
        <w:t xml:space="preserve"> location</w:t>
      </w:r>
      <w:r w:rsidR="00E669DB">
        <w:t xml:space="preserve"> array is big enough</w:t>
      </w:r>
      <w:r w:rsidR="00BF669B">
        <w:t xml:space="preserve"> to contain any reasonable place name</w:t>
      </w:r>
      <w:r w:rsidR="00DB3146">
        <w:t>.</w:t>
      </w:r>
    </w:p>
    <w:p w14:paraId="555379DC" w14:textId="77777777" w:rsidR="001F5CFC" w:rsidRDefault="001F5CFC" w:rsidP="00892FEF">
      <w:pPr>
        <w:pStyle w:val="List1"/>
        <w:numPr>
          <w:ilvl w:val="0"/>
          <w:numId w:val="8"/>
        </w:numPr>
      </w:pPr>
      <w:r>
        <w:t xml:space="preserve">Create a </w:t>
      </w:r>
      <w:r w:rsidR="00DA4CF9" w:rsidRPr="00DA4CF9">
        <w:rPr>
          <w:rStyle w:val="inlinecode"/>
        </w:rPr>
        <w:t>Model</w:t>
      </w:r>
      <w:r w:rsidR="00DA4CF9">
        <w:t xml:space="preserve"> </w:t>
      </w:r>
      <w:r>
        <w:t>variable with a name of your c</w:t>
      </w:r>
      <w:r w:rsidR="00DB3146">
        <w:t xml:space="preserve">hoosing, </w:t>
      </w:r>
      <w:r>
        <w:t xml:space="preserve">e.g. </w:t>
      </w:r>
      <w:r w:rsidRPr="001F5CFC">
        <w:rPr>
          <w:rStyle w:val="inlinecode"/>
        </w:rPr>
        <w:t>client_1</w:t>
      </w:r>
      <w:r>
        <w:t xml:space="preserve">, and assign values to </w:t>
      </w:r>
      <w:r w:rsidRPr="001F5CFC">
        <w:rPr>
          <w:b/>
        </w:rPr>
        <w:t>all</w:t>
      </w:r>
      <w:r>
        <w:t xml:space="preserve"> of the members, including </w:t>
      </w:r>
      <w:r w:rsidR="00BF669B">
        <w:t xml:space="preserve">the </w:t>
      </w:r>
      <w:r w:rsidR="00101058" w:rsidRPr="00101058">
        <w:rPr>
          <w:rStyle w:val="inlinecode"/>
        </w:rPr>
        <w:t>m_</w:t>
      </w:r>
      <w:r w:rsidR="00BF669B" w:rsidRPr="00BF669B">
        <w:rPr>
          <w:rStyle w:val="inlinecode"/>
        </w:rPr>
        <w:t>location</w:t>
      </w:r>
      <w:r w:rsidR="00BF669B">
        <w:t xml:space="preserve"> array and </w:t>
      </w:r>
      <w:r w:rsidRPr="00BF669B">
        <w:rPr>
          <w:b/>
        </w:rPr>
        <w:t>all</w:t>
      </w:r>
      <w:r>
        <w:t xml:space="preserve"> </w:t>
      </w:r>
      <w:r w:rsidR="00BF669B">
        <w:t>members</w:t>
      </w:r>
      <w:r>
        <w:t xml:space="preserve"> in the inner </w:t>
      </w:r>
      <w:r w:rsidRPr="001F5CFC">
        <w:rPr>
          <w:rStyle w:val="inlinecode"/>
        </w:rPr>
        <w:t>Person_Info</w:t>
      </w:r>
      <w:r>
        <w:rPr>
          <w:rStyle w:val="inlinecode"/>
        </w:rPr>
        <w:t xml:space="preserve"> </w:t>
      </w:r>
      <w:r w:rsidRPr="001F5CFC">
        <w:rPr>
          <w:bCs/>
        </w:rPr>
        <w:t>structure</w:t>
      </w:r>
      <w:r>
        <w:t>.</w:t>
      </w:r>
    </w:p>
    <w:p w14:paraId="7E76C3E9" w14:textId="77777777" w:rsidR="001F5CFC" w:rsidRDefault="001F5CFC" w:rsidP="00892FEF">
      <w:pPr>
        <w:pStyle w:val="List1"/>
        <w:numPr>
          <w:ilvl w:val="0"/>
          <w:numId w:val="8"/>
        </w:numPr>
      </w:pPr>
      <w:r>
        <w:t>Output al</w:t>
      </w:r>
      <w:r w:rsidR="00101058">
        <w:t xml:space="preserve">l of the model member variable values </w:t>
      </w:r>
      <w:r>
        <w:t>to the screen.</w:t>
      </w:r>
      <w:r w:rsidR="00F94EF4">
        <w:t xml:space="preserve"> </w:t>
      </w:r>
      <w:r w:rsidR="00DB3146">
        <w:t xml:space="preserve"> </w:t>
      </w:r>
      <w:r w:rsidR="00F94EF4">
        <w:t>Check using the debugger that all values are being output.</w:t>
      </w:r>
    </w:p>
    <w:p w14:paraId="2D46BD6D" w14:textId="77777777" w:rsidR="00F94EF4" w:rsidRDefault="00F94EF4" w:rsidP="00892FEF">
      <w:pPr>
        <w:pStyle w:val="List1"/>
        <w:numPr>
          <w:ilvl w:val="0"/>
          <w:numId w:val="8"/>
        </w:numPr>
      </w:pPr>
      <w:r>
        <w:t xml:space="preserve">Create a second </w:t>
      </w:r>
      <w:r w:rsidR="00DA4CF9" w:rsidRPr="00DA4CF9">
        <w:rPr>
          <w:rStyle w:val="inlinecode"/>
        </w:rPr>
        <w:t>Model</w:t>
      </w:r>
      <w:r>
        <w:t xml:space="preserve">, this time </w:t>
      </w:r>
      <w:r w:rsidRPr="001D4C45">
        <w:rPr>
          <w:b/>
        </w:rPr>
        <w:t>initialising each individual member</w:t>
      </w:r>
      <w:r>
        <w:t xml:space="preserve"> at declaration. </w:t>
      </w:r>
      <w:r w:rsidR="00DB3146">
        <w:t xml:space="preserve"> </w:t>
      </w:r>
      <w:r>
        <w:t>Output this new model's data.</w:t>
      </w:r>
    </w:p>
    <w:p w14:paraId="0DDDDB23" w14:textId="77777777" w:rsidR="00F94EF4" w:rsidRDefault="00F94EF4" w:rsidP="00892FEF">
      <w:pPr>
        <w:pStyle w:val="List1"/>
        <w:numPr>
          <w:ilvl w:val="0"/>
          <w:numId w:val="8"/>
        </w:numPr>
      </w:pPr>
      <w:r>
        <w:t xml:space="preserve">Create a third </w:t>
      </w:r>
      <w:r w:rsidR="00DA4CF9" w:rsidRPr="00DA4CF9">
        <w:rPr>
          <w:rStyle w:val="inlinecode"/>
        </w:rPr>
        <w:t>Model</w:t>
      </w:r>
      <w:r>
        <w:t>, this time</w:t>
      </w:r>
      <w:r w:rsidRPr="00F94EF4">
        <w:t xml:space="preserve"> initialising the </w:t>
      </w:r>
      <w:r w:rsidRPr="00F94EF4">
        <w:rPr>
          <w:rStyle w:val="inlinecode"/>
        </w:rPr>
        <w:t xml:space="preserve">Person_Info </w:t>
      </w:r>
      <w:r w:rsidR="000C16F9">
        <w:t>inner structure</w:t>
      </w:r>
      <w:r w:rsidRPr="00F94EF4">
        <w:t xml:space="preserve"> using one of the previously declared </w:t>
      </w:r>
      <w:r w:rsidRPr="00F94EF4">
        <w:rPr>
          <w:rStyle w:val="inlinecode"/>
        </w:rPr>
        <w:t>Person_Info</w:t>
      </w:r>
      <w:r w:rsidRPr="00F94EF4">
        <w:t xml:space="preserve"> variables, e.g. </w:t>
      </w:r>
      <w:r w:rsidRPr="000C16F9">
        <w:rPr>
          <w:rStyle w:val="inlinecode"/>
        </w:rPr>
        <w:t>dave</w:t>
      </w:r>
      <w:r w:rsidR="008164CC" w:rsidRPr="008164CC">
        <w:rPr>
          <w:rStyle w:val="inlinecode"/>
          <w:rFonts w:asciiTheme="minorHAnsi" w:hAnsiTheme="minorHAnsi"/>
          <w:b w:val="0"/>
        </w:rPr>
        <w:t>,</w:t>
      </w:r>
      <w:r>
        <w:rPr>
          <w:b/>
        </w:rPr>
        <w:t xml:space="preserve"> </w:t>
      </w:r>
      <w:r>
        <w:t>at declaration</w:t>
      </w:r>
      <w:r w:rsidR="000C16F9">
        <w:t>. Output this new model's data, checking that the values correctly match the variable used to initialise the inner structure.</w:t>
      </w:r>
    </w:p>
    <w:p w14:paraId="132C8DB5" w14:textId="77777777" w:rsidR="000C16F9" w:rsidRDefault="000C16F9" w:rsidP="00892FEF">
      <w:pPr>
        <w:pStyle w:val="List1"/>
        <w:numPr>
          <w:ilvl w:val="0"/>
          <w:numId w:val="8"/>
        </w:numPr>
      </w:pPr>
      <w:r>
        <w:t xml:space="preserve">Using the third model again, use the assignment operator to assign a </w:t>
      </w:r>
      <w:r w:rsidRPr="000C16F9">
        <w:rPr>
          <w:b/>
        </w:rPr>
        <w:t>different</w:t>
      </w:r>
      <w:r>
        <w:t xml:space="preserve"> </w:t>
      </w:r>
      <w:r w:rsidRPr="00F472AE">
        <w:rPr>
          <w:rStyle w:val="inlinecode"/>
        </w:rPr>
        <w:t>Person_Info</w:t>
      </w:r>
      <w:r>
        <w:t xml:space="preserve"> variable (e.g. </w:t>
      </w:r>
      <w:r w:rsidRPr="00F472AE">
        <w:rPr>
          <w:rStyle w:val="inlinecode"/>
        </w:rPr>
        <w:t>dave2</w:t>
      </w:r>
      <w:r>
        <w:t xml:space="preserve">) to the </w:t>
      </w:r>
      <w:r w:rsidR="00101058" w:rsidRPr="00101058">
        <w:rPr>
          <w:rStyle w:val="inlinecode"/>
        </w:rPr>
        <w:t>m_</w:t>
      </w:r>
      <w:r w:rsidRPr="00F472AE">
        <w:rPr>
          <w:rStyle w:val="inlinecode"/>
        </w:rPr>
        <w:t>info</w:t>
      </w:r>
      <w:r>
        <w:t xml:space="preserve"> member. Output the model data, and explain in comments what has </w:t>
      </w:r>
      <w:r w:rsidR="002A1B46">
        <w:t>happened</w:t>
      </w:r>
      <w:r>
        <w:t>.</w:t>
      </w:r>
    </w:p>
    <w:p w14:paraId="2F4510E0" w14:textId="77777777" w:rsidR="00BF669B" w:rsidRDefault="00BF669B" w:rsidP="00892FEF">
      <w:pPr>
        <w:pStyle w:val="List1"/>
        <w:numPr>
          <w:ilvl w:val="0"/>
          <w:numId w:val="8"/>
        </w:numPr>
      </w:pPr>
      <w:r>
        <w:t xml:space="preserve">Create an </w:t>
      </w:r>
      <w:r w:rsidRPr="00BF669B">
        <w:rPr>
          <w:b/>
        </w:rPr>
        <w:t>array of</w:t>
      </w:r>
      <w:r w:rsidR="00A10310">
        <w:rPr>
          <w:b/>
        </w:rPr>
        <w:t xml:space="preserve"> five</w:t>
      </w:r>
      <w:r w:rsidRPr="00BF669B">
        <w:rPr>
          <w:b/>
        </w:rPr>
        <w:t xml:space="preserve"> </w:t>
      </w:r>
      <w:r w:rsidR="00DA4CF9" w:rsidRPr="00DA4CF9">
        <w:rPr>
          <w:rStyle w:val="inlinecode"/>
        </w:rPr>
        <w:t>Model</w:t>
      </w:r>
      <w:r w:rsidR="00DA4CF9">
        <w:rPr>
          <w:rStyle w:val="inlinecode"/>
        </w:rPr>
        <w:t>s</w:t>
      </w:r>
      <w:r>
        <w:t>.</w:t>
      </w:r>
      <w:r w:rsidR="00A10310">
        <w:t xml:space="preserve"> Use initialiser syntax to assign values to all elements of all of the models in the array, then use a loop to output all the values to the screen to check that everything has been correctly set.</w:t>
      </w:r>
    </w:p>
    <w:p w14:paraId="07A53D17" w14:textId="77777777" w:rsidR="00A10310" w:rsidRDefault="00A10310" w:rsidP="00892FEF">
      <w:pPr>
        <w:pStyle w:val="List1"/>
        <w:numPr>
          <w:ilvl w:val="0"/>
          <w:numId w:val="8"/>
        </w:numPr>
      </w:pPr>
      <w:r>
        <w:t>Use assignment syntax to replace</w:t>
      </w:r>
      <w:r w:rsidRPr="00741AE5">
        <w:rPr>
          <w:b/>
        </w:rPr>
        <w:t xml:space="preserve"> on</w:t>
      </w:r>
      <w:r w:rsidR="00741AE5" w:rsidRPr="00741AE5">
        <w:rPr>
          <w:b/>
        </w:rPr>
        <w:t>e</w:t>
      </w:r>
      <w:r w:rsidRPr="00741AE5">
        <w:rPr>
          <w:b/>
        </w:rPr>
        <w:t xml:space="preserve"> of the </w:t>
      </w:r>
      <w:r w:rsidR="00741AE5" w:rsidRPr="00741AE5">
        <w:rPr>
          <w:b/>
        </w:rPr>
        <w:t xml:space="preserve">array of </w:t>
      </w:r>
      <w:r w:rsidR="008164CC">
        <w:rPr>
          <w:b/>
        </w:rPr>
        <w:t>M</w:t>
      </w:r>
      <w:r w:rsidR="00741AE5" w:rsidRPr="00741AE5">
        <w:rPr>
          <w:b/>
        </w:rPr>
        <w:t>odel</w:t>
      </w:r>
      <w:r w:rsidR="008164CC">
        <w:rPr>
          <w:b/>
        </w:rPr>
        <w:t>’</w:t>
      </w:r>
      <w:r w:rsidR="00741AE5" w:rsidRPr="00741AE5">
        <w:rPr>
          <w:b/>
        </w:rPr>
        <w:t>s</w:t>
      </w:r>
      <w:r w:rsidR="00741AE5">
        <w:t xml:space="preserve"> elements to one of the previously created models. Output the array element to inspect if it has correctly changed.</w:t>
      </w:r>
    </w:p>
    <w:p w14:paraId="69255B6B" w14:textId="77777777" w:rsidR="00A259C2" w:rsidRDefault="00A259C2" w:rsidP="002C4CF5"/>
    <w:p w14:paraId="5930FD53" w14:textId="77777777" w:rsidR="000C16F9" w:rsidRDefault="000C16F9" w:rsidP="002C4CF5"/>
    <w:p w14:paraId="477330BE" w14:textId="77777777" w:rsidR="00741AE5" w:rsidRDefault="00741AE5" w:rsidP="00741AE5">
      <w:pPr>
        <w:pStyle w:val="Heading4"/>
      </w:pPr>
      <w:r>
        <w:t xml:space="preserve">Exercise </w:t>
      </w:r>
      <w:r w:rsidR="00101058">
        <w:t>0</w:t>
      </w:r>
      <w:r>
        <w:t>3</w:t>
      </w:r>
    </w:p>
    <w:p w14:paraId="2921CFD4" w14:textId="77777777" w:rsidR="00741AE5" w:rsidRDefault="00741AE5" w:rsidP="00741AE5"/>
    <w:p w14:paraId="112EB396" w14:textId="77777777" w:rsidR="00741AE5" w:rsidRDefault="00741AE5" w:rsidP="00741AE5">
      <w:r>
        <w:t xml:space="preserve">Once you have completed exercise </w:t>
      </w:r>
      <w:r w:rsidR="00101058">
        <w:t>0</w:t>
      </w:r>
      <w:r>
        <w:t xml:space="preserve">2 and it all works correctly, create a new project for exercise </w:t>
      </w:r>
      <w:r w:rsidR="00101058">
        <w:t>0</w:t>
      </w:r>
      <w:r>
        <w:t xml:space="preserve">3, then copy </w:t>
      </w:r>
      <w:r w:rsidRPr="00A259C2">
        <w:rPr>
          <w:b/>
        </w:rPr>
        <w:t xml:space="preserve">all of </w:t>
      </w:r>
      <w:r>
        <w:rPr>
          <w:b/>
        </w:rPr>
        <w:t xml:space="preserve"> the </w:t>
      </w:r>
      <w:r w:rsidRPr="00A259C2">
        <w:rPr>
          <w:b/>
        </w:rPr>
        <w:t xml:space="preserve">code </w:t>
      </w:r>
      <w:r>
        <w:t xml:space="preserve">from the </w:t>
      </w:r>
      <w:r w:rsidRPr="001F5CFC">
        <w:rPr>
          <w:b/>
        </w:rPr>
        <w:t xml:space="preserve">main.cpp </w:t>
      </w:r>
      <w:r>
        <w:t xml:space="preserve">of exercise </w:t>
      </w:r>
      <w:r w:rsidR="00101058">
        <w:t>0</w:t>
      </w:r>
      <w:r>
        <w:t xml:space="preserve">2 into the </w:t>
      </w:r>
      <w:r w:rsidRPr="00A259C2">
        <w:rPr>
          <w:b/>
        </w:rPr>
        <w:t>main.cpp</w:t>
      </w:r>
      <w:r>
        <w:t xml:space="preserve"> of exercise </w:t>
      </w:r>
      <w:r w:rsidR="00101058">
        <w:t>0</w:t>
      </w:r>
      <w:r>
        <w:t xml:space="preserve">3. </w:t>
      </w:r>
      <w:r w:rsidR="008164CC">
        <w:t xml:space="preserve"> </w:t>
      </w:r>
      <w:r>
        <w:t>Check that it all still works before beginning the exercise.</w:t>
      </w:r>
    </w:p>
    <w:p w14:paraId="47AC447A" w14:textId="77777777" w:rsidR="00C92B65" w:rsidRDefault="00C92B65" w:rsidP="00D53912">
      <w:pPr>
        <w:pStyle w:val="NoSpacing"/>
      </w:pPr>
    </w:p>
    <w:p w14:paraId="36CBE4FF" w14:textId="77777777" w:rsidR="00741AE5" w:rsidRDefault="00741AE5" w:rsidP="00892FEF">
      <w:pPr>
        <w:pStyle w:val="List1"/>
        <w:numPr>
          <w:ilvl w:val="0"/>
          <w:numId w:val="9"/>
        </w:numPr>
      </w:pPr>
      <w:r>
        <w:t xml:space="preserve">Declare and define a function called </w:t>
      </w:r>
      <w:r w:rsidRPr="00741AE5">
        <w:rPr>
          <w:rStyle w:val="inlinecode"/>
        </w:rPr>
        <w:t>display_person_info()</w:t>
      </w:r>
      <w:r>
        <w:t xml:space="preserve"> that takes a </w:t>
      </w:r>
      <w:r w:rsidRPr="00741AE5">
        <w:rPr>
          <w:rStyle w:val="inlinecode"/>
        </w:rPr>
        <w:t>Person_Info</w:t>
      </w:r>
      <w:r>
        <w:t xml:space="preserve"> structure as a parameter and has no return value.</w:t>
      </w:r>
    </w:p>
    <w:p w14:paraId="471CDAF6" w14:textId="77777777" w:rsidR="00741AE5" w:rsidRDefault="00741AE5" w:rsidP="00892FEF">
      <w:pPr>
        <w:pStyle w:val="List1"/>
        <w:numPr>
          <w:ilvl w:val="0"/>
          <w:numId w:val="9"/>
        </w:numPr>
      </w:pPr>
      <w:r>
        <w:t>In the body of the function</w:t>
      </w:r>
      <w:r w:rsidR="00DA4CF9">
        <w:t xml:space="preserve"> output all of the </w:t>
      </w:r>
      <w:r w:rsidR="00DA4CF9" w:rsidRPr="00741AE5">
        <w:rPr>
          <w:rStyle w:val="inlinecode"/>
        </w:rPr>
        <w:t>Person_Info</w:t>
      </w:r>
      <w:r w:rsidR="00DA4CF9">
        <w:t xml:space="preserve"> data to the screen.</w:t>
      </w:r>
    </w:p>
    <w:p w14:paraId="3908DE6B" w14:textId="77777777" w:rsidR="00DA4CF9" w:rsidRPr="00DA4CF9" w:rsidRDefault="00DA4CF9" w:rsidP="00892FEF">
      <w:pPr>
        <w:pStyle w:val="List1"/>
        <w:numPr>
          <w:ilvl w:val="0"/>
          <w:numId w:val="9"/>
        </w:numPr>
      </w:pPr>
      <w:r>
        <w:t xml:space="preserve">Test the function by replacing all of the code that displays </w:t>
      </w:r>
      <w:r w:rsidRPr="00741AE5">
        <w:rPr>
          <w:rStyle w:val="inlinecode"/>
        </w:rPr>
        <w:t>Person_Info</w:t>
      </w:r>
      <w:r>
        <w:t xml:space="preserve"> data in </w:t>
      </w:r>
      <w:r w:rsidRPr="00DA4CF9">
        <w:rPr>
          <w:rStyle w:val="inlinecode"/>
        </w:rPr>
        <w:t>main()</w:t>
      </w:r>
      <w:r>
        <w:t xml:space="preserve"> by calling the function with the </w:t>
      </w:r>
      <w:r w:rsidRPr="00741AE5">
        <w:rPr>
          <w:rStyle w:val="inlinecode"/>
        </w:rPr>
        <w:t>Person_Info</w:t>
      </w:r>
      <w:r>
        <w:rPr>
          <w:rStyle w:val="inlinecode"/>
        </w:rPr>
        <w:t xml:space="preserve"> variable</w:t>
      </w:r>
      <w:r w:rsidRPr="00DA4CF9">
        <w:rPr>
          <w:bCs/>
        </w:rPr>
        <w:t xml:space="preserve"> instead.</w:t>
      </w:r>
    </w:p>
    <w:p w14:paraId="24497A8D" w14:textId="77777777" w:rsidR="00DA4CF9" w:rsidRDefault="00DA4CF9" w:rsidP="00892FEF">
      <w:pPr>
        <w:pStyle w:val="List1"/>
        <w:numPr>
          <w:ilvl w:val="0"/>
          <w:numId w:val="9"/>
        </w:numPr>
      </w:pPr>
      <w:r>
        <w:rPr>
          <w:bCs/>
        </w:rPr>
        <w:t xml:space="preserve">Create a second function called </w:t>
      </w:r>
      <w:r w:rsidRPr="00741AE5">
        <w:rPr>
          <w:rStyle w:val="inlinecode"/>
        </w:rPr>
        <w:t>display_</w:t>
      </w:r>
      <w:r>
        <w:rPr>
          <w:rStyle w:val="inlinecode"/>
        </w:rPr>
        <w:t>model</w:t>
      </w:r>
      <w:r w:rsidRPr="00741AE5">
        <w:rPr>
          <w:rStyle w:val="inlinecode"/>
        </w:rPr>
        <w:t>_info()</w:t>
      </w:r>
      <w:r>
        <w:t xml:space="preserve"> that takes a </w:t>
      </w:r>
      <w:r>
        <w:rPr>
          <w:rStyle w:val="inlinecode"/>
        </w:rPr>
        <w:t>Model</w:t>
      </w:r>
      <w:r>
        <w:t xml:space="preserve"> structure as a parameter and has no return value.</w:t>
      </w:r>
    </w:p>
    <w:p w14:paraId="31EF383C" w14:textId="77777777" w:rsidR="00DA4CF9" w:rsidRDefault="00DA4CF9" w:rsidP="00892FEF">
      <w:pPr>
        <w:pStyle w:val="List1"/>
        <w:numPr>
          <w:ilvl w:val="0"/>
          <w:numId w:val="9"/>
        </w:numPr>
      </w:pPr>
      <w:r>
        <w:t xml:space="preserve">In the body of this function output all of the </w:t>
      </w:r>
      <w:r w:rsidRPr="00DA4CF9">
        <w:rPr>
          <w:rStyle w:val="inlinecode"/>
        </w:rPr>
        <w:t>Model's</w:t>
      </w:r>
      <w:r>
        <w:t xml:space="preserve"> data to the screen. Consider how you might use </w:t>
      </w:r>
      <w:r w:rsidR="00F248D9" w:rsidRPr="00741AE5">
        <w:rPr>
          <w:rStyle w:val="inlinecode"/>
        </w:rPr>
        <w:t>display_person_info()</w:t>
      </w:r>
      <w:r>
        <w:t>in this function to simplify the task.</w:t>
      </w:r>
    </w:p>
    <w:p w14:paraId="414D1470" w14:textId="77777777" w:rsidR="00DA4CF9" w:rsidRDefault="00DA4CF9" w:rsidP="00892FEF">
      <w:pPr>
        <w:pStyle w:val="List1"/>
        <w:numPr>
          <w:ilvl w:val="0"/>
          <w:numId w:val="9"/>
        </w:numPr>
      </w:pPr>
      <w:r>
        <w:t>Replace all the relevant code in your program with the new function, and test that it all still works.</w:t>
      </w:r>
    </w:p>
    <w:p w14:paraId="4515E0D5" w14:textId="77777777" w:rsidR="002D4F5C" w:rsidRDefault="002D4F5C" w:rsidP="00892FEF">
      <w:pPr>
        <w:pStyle w:val="List1"/>
        <w:numPr>
          <w:ilvl w:val="0"/>
          <w:numId w:val="9"/>
        </w:numPr>
      </w:pPr>
      <w:r>
        <w:t xml:space="preserve">Both these functions use pass by value to copy the argument passed in to a local variable. Explain in your logbook why this might not be the best way of writing the function, and how it could be improved. Implement the improvement using two </w:t>
      </w:r>
      <w:r w:rsidRPr="002D4F5C">
        <w:rPr>
          <w:b/>
        </w:rPr>
        <w:t>new</w:t>
      </w:r>
      <w:r>
        <w:t xml:space="preserve"> functions, and test that they work by replacing some or all of the old ones. </w:t>
      </w:r>
    </w:p>
    <w:p w14:paraId="735F248A" w14:textId="77777777" w:rsidR="002D4F5C" w:rsidRDefault="002D4F5C" w:rsidP="002D4F5C">
      <w:pPr>
        <w:pStyle w:val="List1"/>
        <w:numPr>
          <w:ilvl w:val="0"/>
          <w:numId w:val="0"/>
        </w:numPr>
        <w:ind w:left="340"/>
      </w:pPr>
    </w:p>
    <w:p w14:paraId="2409C82E" w14:textId="77777777" w:rsidR="002D4F5C" w:rsidRDefault="002D4F5C" w:rsidP="002D4F5C">
      <w:pPr>
        <w:pStyle w:val="Heading4"/>
      </w:pPr>
      <w:r>
        <w:lastRenderedPageBreak/>
        <w:t xml:space="preserve">Exercise </w:t>
      </w:r>
      <w:r w:rsidR="00101058">
        <w:t>0</w:t>
      </w:r>
      <w:r w:rsidR="00231FFF">
        <w:t>4</w:t>
      </w:r>
    </w:p>
    <w:p w14:paraId="265164E7" w14:textId="77777777" w:rsidR="00A17B47" w:rsidRDefault="00A17B47" w:rsidP="00A17B47"/>
    <w:p w14:paraId="1B98C3BE" w14:textId="77777777" w:rsidR="00A17B47" w:rsidRDefault="00A17B47" w:rsidP="00892FEF">
      <w:pPr>
        <w:pStyle w:val="List1"/>
        <w:numPr>
          <w:ilvl w:val="0"/>
          <w:numId w:val="11"/>
        </w:numPr>
      </w:pPr>
      <w:r>
        <w:t xml:space="preserve">Create a structure that can store the various different pieces of information required for a postal address. </w:t>
      </w:r>
    </w:p>
    <w:p w14:paraId="4E9A10FC" w14:textId="77777777" w:rsidR="00A17B47" w:rsidRDefault="00A17B47" w:rsidP="00892FEF">
      <w:pPr>
        <w:pStyle w:val="List1"/>
        <w:numPr>
          <w:ilvl w:val="0"/>
          <w:numId w:val="11"/>
        </w:numPr>
      </w:pPr>
      <w:r>
        <w:t xml:space="preserve">Create a second structure that represents </w:t>
      </w:r>
      <w:r w:rsidR="002A1B46">
        <w:t>someone's</w:t>
      </w:r>
      <w:r>
        <w:t xml:space="preserve"> first and last names.</w:t>
      </w:r>
    </w:p>
    <w:p w14:paraId="078A7FE6" w14:textId="77777777" w:rsidR="00A17B47" w:rsidRDefault="009B2AE5" w:rsidP="00892FEF">
      <w:pPr>
        <w:pStyle w:val="List1"/>
        <w:numPr>
          <w:ilvl w:val="0"/>
          <w:numId w:val="11"/>
        </w:numPr>
      </w:pPr>
      <w:r>
        <w:t>Create a third structure that uses the first two structures to create a name and address data type.</w:t>
      </w:r>
    </w:p>
    <w:p w14:paraId="675940B1" w14:textId="77777777" w:rsidR="009B2AE5" w:rsidRDefault="009B2AE5" w:rsidP="00892FEF">
      <w:pPr>
        <w:pStyle w:val="List1"/>
        <w:numPr>
          <w:ilvl w:val="0"/>
          <w:numId w:val="11"/>
        </w:numPr>
      </w:pPr>
      <w:r>
        <w:t>Declare an array with the type of this third structure.</w:t>
      </w:r>
    </w:p>
    <w:p w14:paraId="6613B199" w14:textId="77777777" w:rsidR="002A1B46" w:rsidRDefault="002A1B46" w:rsidP="00892FEF">
      <w:pPr>
        <w:pStyle w:val="List1"/>
        <w:numPr>
          <w:ilvl w:val="0"/>
          <w:numId w:val="11"/>
        </w:numPr>
      </w:pPr>
      <w:r>
        <w:t>Write a function that inputs first and last names from the user that takes no arguments and returns a name structure.</w:t>
      </w:r>
    </w:p>
    <w:p w14:paraId="1C91189F" w14:textId="77777777" w:rsidR="002A1B46" w:rsidRDefault="002A1B46" w:rsidP="00892FEF">
      <w:pPr>
        <w:pStyle w:val="List1"/>
        <w:numPr>
          <w:ilvl w:val="0"/>
          <w:numId w:val="11"/>
        </w:numPr>
      </w:pPr>
      <w:r>
        <w:t>Write a function that inputs address information from the user that takes no arguments and returns an address structure.</w:t>
      </w:r>
    </w:p>
    <w:p w14:paraId="056A3DAB" w14:textId="77777777" w:rsidR="009B2AE5" w:rsidRDefault="009B2AE5" w:rsidP="00892FEF">
      <w:pPr>
        <w:pStyle w:val="List1"/>
        <w:numPr>
          <w:ilvl w:val="0"/>
          <w:numId w:val="11"/>
        </w:numPr>
      </w:pPr>
      <w:r>
        <w:t>Use a loop to repeatedly ask for names and addresses</w:t>
      </w:r>
      <w:r w:rsidR="002A1B46">
        <w:t>, and use the return values from the functions to update each 'name and address' array element</w:t>
      </w:r>
      <w:r>
        <w:t xml:space="preserve"> until the array is full</w:t>
      </w:r>
      <w:r w:rsidR="002A1B46">
        <w:t>.</w:t>
      </w:r>
    </w:p>
    <w:p w14:paraId="57CC7B8C" w14:textId="77777777" w:rsidR="009B2AE5" w:rsidRDefault="009B2AE5" w:rsidP="00892FEF">
      <w:pPr>
        <w:pStyle w:val="List1"/>
        <w:numPr>
          <w:ilvl w:val="0"/>
          <w:numId w:val="11"/>
        </w:numPr>
      </w:pPr>
      <w:r>
        <w:t>Output the entire name and address array to screen.</w:t>
      </w:r>
    </w:p>
    <w:p w14:paraId="5AAC8D10" w14:textId="77777777" w:rsidR="00231FFF" w:rsidRDefault="00231FFF" w:rsidP="00231FFF"/>
    <w:p w14:paraId="28AC8B89" w14:textId="77777777" w:rsidR="00231FFF" w:rsidRPr="00231FFF" w:rsidRDefault="00231FFF" w:rsidP="00231FFF"/>
    <w:p w14:paraId="7E71CFBF" w14:textId="77777777" w:rsidR="00231FFF" w:rsidRDefault="00231FFF" w:rsidP="00231FFF">
      <w:pPr>
        <w:pStyle w:val="Heading4"/>
      </w:pPr>
      <w:r>
        <w:t xml:space="preserve">Exercise </w:t>
      </w:r>
      <w:r w:rsidR="006D117F">
        <w:t>05</w:t>
      </w:r>
    </w:p>
    <w:p w14:paraId="6F3BCF71" w14:textId="77777777" w:rsidR="002D4F5C" w:rsidRDefault="002D4F5C" w:rsidP="002D4F5C"/>
    <w:p w14:paraId="64920208" w14:textId="77777777" w:rsidR="00355122" w:rsidRDefault="002D4F5C" w:rsidP="002D4F5C">
      <w:r>
        <w:t xml:space="preserve">Create a new project, and copy the </w:t>
      </w:r>
      <w:r w:rsidRPr="00355122">
        <w:rPr>
          <w:b/>
        </w:rPr>
        <w:t>basic code</w:t>
      </w:r>
      <w:r>
        <w:t xml:space="preserve"> from the start of exercise </w:t>
      </w:r>
      <w:r w:rsidR="006D117F">
        <w:t>0</w:t>
      </w:r>
      <w:r>
        <w:t>1 listed above</w:t>
      </w:r>
      <w:r w:rsidR="00355122">
        <w:t xml:space="preserve"> into </w:t>
      </w:r>
      <w:r w:rsidR="00355122" w:rsidRPr="00355122">
        <w:rPr>
          <w:b/>
        </w:rPr>
        <w:t>main.cpp</w:t>
      </w:r>
      <w:r w:rsidR="00355122">
        <w:t>.</w:t>
      </w:r>
      <w:r w:rsidR="008164CC">
        <w:t xml:space="preserve">  Design a data structure - you can reuse the </w:t>
      </w:r>
      <w:r w:rsidR="00355122" w:rsidRPr="00DA4CF9">
        <w:rPr>
          <w:rStyle w:val="inlinecode"/>
        </w:rPr>
        <w:t>Person_Info</w:t>
      </w:r>
      <w:r w:rsidR="008164CC">
        <w:t xml:space="preserve"> structure -</w:t>
      </w:r>
      <w:r w:rsidR="00355122">
        <w:t xml:space="preserve"> which can store information about a track </w:t>
      </w:r>
      <w:r w:rsidR="002A1B46">
        <w:t>athlete</w:t>
      </w:r>
      <w:r w:rsidR="00355122">
        <w:t>, including at least their nationality, the distance they run, the fastest time they have run over that distance</w:t>
      </w:r>
      <w:r w:rsidR="008164CC">
        <w:t>,</w:t>
      </w:r>
      <w:r w:rsidR="00355122">
        <w:t xml:space="preserve"> and the number of </w:t>
      </w:r>
      <w:r w:rsidR="008164CC">
        <w:t>times they have run this year.  A</w:t>
      </w:r>
      <w:r w:rsidR="00355122">
        <w:t>dd</w:t>
      </w:r>
      <w:r w:rsidR="008164CC">
        <w:t xml:space="preserve"> more if you wish</w:t>
      </w:r>
      <w:r w:rsidR="00355122">
        <w:t xml:space="preserve">. </w:t>
      </w:r>
      <w:r w:rsidR="008164CC">
        <w:t xml:space="preserve"> </w:t>
      </w:r>
      <w:r w:rsidR="00355122">
        <w:t>Carefully consider and justify what types these variables should be, and what structures they should be in</w:t>
      </w:r>
      <w:r w:rsidR="00231FFF">
        <w:t xml:space="preserve">. </w:t>
      </w:r>
      <w:r w:rsidR="008164CC">
        <w:t xml:space="preserve"> </w:t>
      </w:r>
      <w:r w:rsidR="00231FFF">
        <w:t>Implement and test your design.</w:t>
      </w:r>
    </w:p>
    <w:p w14:paraId="5064E0F8" w14:textId="77777777" w:rsidR="00231FFF" w:rsidRDefault="00231FFF" w:rsidP="002D4F5C"/>
    <w:p w14:paraId="491771CB" w14:textId="77777777" w:rsidR="00231FFF" w:rsidRPr="002D4F5C" w:rsidRDefault="00231FFF" w:rsidP="002D4F5C">
      <w:r>
        <w:t xml:space="preserve">There are several legitimate ways of designing this data structure. </w:t>
      </w:r>
      <w:r w:rsidR="008164CC">
        <w:t xml:space="preserve"> </w:t>
      </w:r>
      <w:r>
        <w:t xml:space="preserve">Try to create another data structure that stores the same information, but has some of the member </w:t>
      </w:r>
      <w:r w:rsidR="008164CC">
        <w:t xml:space="preserve">variables arranged differently, </w:t>
      </w:r>
      <w:r>
        <w:t xml:space="preserve">i.e. they will be moved </w:t>
      </w:r>
      <w:r w:rsidR="008164CC">
        <w:t>in or out of a nested structure</w:t>
      </w:r>
      <w:r>
        <w:t xml:space="preserve">. </w:t>
      </w:r>
      <w:r w:rsidR="008164CC">
        <w:t xml:space="preserve"> </w:t>
      </w:r>
      <w:r>
        <w:t>Discuss which solution you think is better, and why.</w:t>
      </w:r>
    </w:p>
    <w:p w14:paraId="23756193" w14:textId="77777777" w:rsidR="00741AE5" w:rsidRDefault="00741AE5" w:rsidP="00D53912">
      <w:pPr>
        <w:pStyle w:val="NoSpacing"/>
      </w:pPr>
    </w:p>
    <w:p w14:paraId="692CFC4C" w14:textId="77777777" w:rsidR="00B71624" w:rsidRDefault="00B71624" w:rsidP="00D53912">
      <w:pPr>
        <w:pStyle w:val="NoSpacing"/>
      </w:pPr>
    </w:p>
    <w:sectPr w:rsidR="00B71624" w:rsidSect="006B3EBE">
      <w:footerReference w:type="default" r:id="rId8"/>
      <w:type w:val="continuous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61706" w14:textId="77777777" w:rsidR="002F1D76" w:rsidRDefault="002F1D76" w:rsidP="00E404CA">
      <w:r>
        <w:separator/>
      </w:r>
    </w:p>
  </w:endnote>
  <w:endnote w:type="continuationSeparator" w:id="0">
    <w:p w14:paraId="0DCC0EB8" w14:textId="77777777" w:rsidR="002F1D76" w:rsidRDefault="002F1D76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2D3B3" w14:textId="0C459F37" w:rsidR="000719D9" w:rsidRDefault="000719D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466C">
      <w:rPr>
        <w:noProof/>
      </w:rPr>
      <w:t>2</w:t>
    </w:r>
    <w:r>
      <w:rPr>
        <w:noProof/>
      </w:rPr>
      <w:fldChar w:fldCharType="end"/>
    </w:r>
  </w:p>
  <w:p w14:paraId="1AE079A2" w14:textId="77777777" w:rsidR="000719D9" w:rsidRDefault="0007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8B435" w14:textId="77777777" w:rsidR="002F1D76" w:rsidRDefault="002F1D76" w:rsidP="00E404CA">
      <w:r>
        <w:separator/>
      </w:r>
    </w:p>
  </w:footnote>
  <w:footnote w:type="continuationSeparator" w:id="0">
    <w:p w14:paraId="0B823C4A" w14:textId="77777777" w:rsidR="002F1D76" w:rsidRDefault="002F1D76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E1C05"/>
    <w:multiLevelType w:val="hybridMultilevel"/>
    <w:tmpl w:val="62023A68"/>
    <w:lvl w:ilvl="0" w:tplc="9BCED0FA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6B7B"/>
    <w:rsid w:val="00007782"/>
    <w:rsid w:val="0001038B"/>
    <w:rsid w:val="000115E6"/>
    <w:rsid w:val="00013B28"/>
    <w:rsid w:val="00014F90"/>
    <w:rsid w:val="00017B59"/>
    <w:rsid w:val="00020B25"/>
    <w:rsid w:val="00023811"/>
    <w:rsid w:val="00024412"/>
    <w:rsid w:val="000248C8"/>
    <w:rsid w:val="000315FA"/>
    <w:rsid w:val="00033D87"/>
    <w:rsid w:val="000347C4"/>
    <w:rsid w:val="00035296"/>
    <w:rsid w:val="00036DAA"/>
    <w:rsid w:val="00037EEA"/>
    <w:rsid w:val="0004029C"/>
    <w:rsid w:val="000515D6"/>
    <w:rsid w:val="00051AD9"/>
    <w:rsid w:val="0005693C"/>
    <w:rsid w:val="000652AE"/>
    <w:rsid w:val="00070EAD"/>
    <w:rsid w:val="000711F0"/>
    <w:rsid w:val="000719D9"/>
    <w:rsid w:val="00072AE1"/>
    <w:rsid w:val="00072FF2"/>
    <w:rsid w:val="000741F9"/>
    <w:rsid w:val="000768B4"/>
    <w:rsid w:val="00080A49"/>
    <w:rsid w:val="00080DEB"/>
    <w:rsid w:val="00093AAC"/>
    <w:rsid w:val="00096B5F"/>
    <w:rsid w:val="000A11B6"/>
    <w:rsid w:val="000A650F"/>
    <w:rsid w:val="000B0EC2"/>
    <w:rsid w:val="000B435A"/>
    <w:rsid w:val="000B471E"/>
    <w:rsid w:val="000B589E"/>
    <w:rsid w:val="000B614D"/>
    <w:rsid w:val="000B6166"/>
    <w:rsid w:val="000C0381"/>
    <w:rsid w:val="000C16F9"/>
    <w:rsid w:val="000C19F2"/>
    <w:rsid w:val="000C3CEB"/>
    <w:rsid w:val="000C508A"/>
    <w:rsid w:val="000C6583"/>
    <w:rsid w:val="000D3A15"/>
    <w:rsid w:val="000D5A00"/>
    <w:rsid w:val="000E20A1"/>
    <w:rsid w:val="000E323F"/>
    <w:rsid w:val="000E5A2C"/>
    <w:rsid w:val="000E7D36"/>
    <w:rsid w:val="000F39FF"/>
    <w:rsid w:val="00101058"/>
    <w:rsid w:val="00101DE2"/>
    <w:rsid w:val="0010251A"/>
    <w:rsid w:val="0010331D"/>
    <w:rsid w:val="00106867"/>
    <w:rsid w:val="00107709"/>
    <w:rsid w:val="0011107D"/>
    <w:rsid w:val="0011115D"/>
    <w:rsid w:val="00116311"/>
    <w:rsid w:val="00123062"/>
    <w:rsid w:val="001234D7"/>
    <w:rsid w:val="001247EB"/>
    <w:rsid w:val="00127278"/>
    <w:rsid w:val="00134DF1"/>
    <w:rsid w:val="001353DF"/>
    <w:rsid w:val="00136A68"/>
    <w:rsid w:val="0014464F"/>
    <w:rsid w:val="00155117"/>
    <w:rsid w:val="00155287"/>
    <w:rsid w:val="00156FBE"/>
    <w:rsid w:val="00157CFC"/>
    <w:rsid w:val="00165113"/>
    <w:rsid w:val="00166859"/>
    <w:rsid w:val="00167535"/>
    <w:rsid w:val="00167EC8"/>
    <w:rsid w:val="001720AD"/>
    <w:rsid w:val="00173A16"/>
    <w:rsid w:val="00174358"/>
    <w:rsid w:val="00177902"/>
    <w:rsid w:val="00180AD7"/>
    <w:rsid w:val="001827D4"/>
    <w:rsid w:val="00184AB5"/>
    <w:rsid w:val="0019487B"/>
    <w:rsid w:val="001955BF"/>
    <w:rsid w:val="001A0678"/>
    <w:rsid w:val="001A45C4"/>
    <w:rsid w:val="001B3CFE"/>
    <w:rsid w:val="001B4504"/>
    <w:rsid w:val="001B4D69"/>
    <w:rsid w:val="001B51FC"/>
    <w:rsid w:val="001B6EA2"/>
    <w:rsid w:val="001B7E1A"/>
    <w:rsid w:val="001C06D7"/>
    <w:rsid w:val="001C1631"/>
    <w:rsid w:val="001C2346"/>
    <w:rsid w:val="001C3317"/>
    <w:rsid w:val="001C641A"/>
    <w:rsid w:val="001D0719"/>
    <w:rsid w:val="001D36A8"/>
    <w:rsid w:val="001D40EC"/>
    <w:rsid w:val="001D4C45"/>
    <w:rsid w:val="001D57E1"/>
    <w:rsid w:val="001E4139"/>
    <w:rsid w:val="001E531F"/>
    <w:rsid w:val="001E6586"/>
    <w:rsid w:val="001E6AD8"/>
    <w:rsid w:val="001E6D92"/>
    <w:rsid w:val="001E71BB"/>
    <w:rsid w:val="001F5CFC"/>
    <w:rsid w:val="001F745E"/>
    <w:rsid w:val="002013C5"/>
    <w:rsid w:val="00204556"/>
    <w:rsid w:val="00211A4D"/>
    <w:rsid w:val="002122F8"/>
    <w:rsid w:val="00214416"/>
    <w:rsid w:val="002257D6"/>
    <w:rsid w:val="00230B6A"/>
    <w:rsid w:val="00231FFF"/>
    <w:rsid w:val="00236018"/>
    <w:rsid w:val="0023777F"/>
    <w:rsid w:val="00241378"/>
    <w:rsid w:val="00244390"/>
    <w:rsid w:val="002444FD"/>
    <w:rsid w:val="002458DA"/>
    <w:rsid w:val="00246E9F"/>
    <w:rsid w:val="0025653A"/>
    <w:rsid w:val="002568A2"/>
    <w:rsid w:val="00260DE1"/>
    <w:rsid w:val="00267084"/>
    <w:rsid w:val="0027223E"/>
    <w:rsid w:val="002732D8"/>
    <w:rsid w:val="00274769"/>
    <w:rsid w:val="00275D82"/>
    <w:rsid w:val="00281042"/>
    <w:rsid w:val="0028189A"/>
    <w:rsid w:val="0028209A"/>
    <w:rsid w:val="002822CB"/>
    <w:rsid w:val="00287020"/>
    <w:rsid w:val="00287963"/>
    <w:rsid w:val="002958E3"/>
    <w:rsid w:val="002A0A70"/>
    <w:rsid w:val="002A1B46"/>
    <w:rsid w:val="002A22A8"/>
    <w:rsid w:val="002A5688"/>
    <w:rsid w:val="002A72F2"/>
    <w:rsid w:val="002B1246"/>
    <w:rsid w:val="002B4011"/>
    <w:rsid w:val="002B6913"/>
    <w:rsid w:val="002C059F"/>
    <w:rsid w:val="002C387C"/>
    <w:rsid w:val="002C4CF5"/>
    <w:rsid w:val="002C6DD0"/>
    <w:rsid w:val="002D106C"/>
    <w:rsid w:val="002D4F5C"/>
    <w:rsid w:val="002D67D4"/>
    <w:rsid w:val="002D7184"/>
    <w:rsid w:val="002E1199"/>
    <w:rsid w:val="002E46B7"/>
    <w:rsid w:val="002E4727"/>
    <w:rsid w:val="002E56CF"/>
    <w:rsid w:val="002E67AC"/>
    <w:rsid w:val="002F0111"/>
    <w:rsid w:val="002F1D76"/>
    <w:rsid w:val="002F2F70"/>
    <w:rsid w:val="002F3C76"/>
    <w:rsid w:val="00301177"/>
    <w:rsid w:val="00301EE4"/>
    <w:rsid w:val="003025F2"/>
    <w:rsid w:val="0030455F"/>
    <w:rsid w:val="0031192E"/>
    <w:rsid w:val="00311BE1"/>
    <w:rsid w:val="003151BE"/>
    <w:rsid w:val="003160D3"/>
    <w:rsid w:val="003176B3"/>
    <w:rsid w:val="003205F8"/>
    <w:rsid w:val="00324A84"/>
    <w:rsid w:val="003262C6"/>
    <w:rsid w:val="00331DEF"/>
    <w:rsid w:val="00331FFF"/>
    <w:rsid w:val="00336E25"/>
    <w:rsid w:val="00343A4B"/>
    <w:rsid w:val="00346226"/>
    <w:rsid w:val="003527B9"/>
    <w:rsid w:val="0035300D"/>
    <w:rsid w:val="00353969"/>
    <w:rsid w:val="00355122"/>
    <w:rsid w:val="00355DC3"/>
    <w:rsid w:val="0036159E"/>
    <w:rsid w:val="00362C3A"/>
    <w:rsid w:val="00367430"/>
    <w:rsid w:val="00367861"/>
    <w:rsid w:val="00367C08"/>
    <w:rsid w:val="00371143"/>
    <w:rsid w:val="0037797A"/>
    <w:rsid w:val="00380268"/>
    <w:rsid w:val="00381432"/>
    <w:rsid w:val="00382858"/>
    <w:rsid w:val="00383C3D"/>
    <w:rsid w:val="00383C6F"/>
    <w:rsid w:val="003846A9"/>
    <w:rsid w:val="0038520C"/>
    <w:rsid w:val="00385A5A"/>
    <w:rsid w:val="00386C68"/>
    <w:rsid w:val="00393473"/>
    <w:rsid w:val="00394E2D"/>
    <w:rsid w:val="0039579A"/>
    <w:rsid w:val="00395D30"/>
    <w:rsid w:val="003A1243"/>
    <w:rsid w:val="003A17EB"/>
    <w:rsid w:val="003B022B"/>
    <w:rsid w:val="003B0AD6"/>
    <w:rsid w:val="003B4418"/>
    <w:rsid w:val="003B5277"/>
    <w:rsid w:val="003B7997"/>
    <w:rsid w:val="003C2B5A"/>
    <w:rsid w:val="003D41FA"/>
    <w:rsid w:val="003D5050"/>
    <w:rsid w:val="003D5748"/>
    <w:rsid w:val="003E1C29"/>
    <w:rsid w:val="003E4A6E"/>
    <w:rsid w:val="003E533D"/>
    <w:rsid w:val="003E53A6"/>
    <w:rsid w:val="003F0B11"/>
    <w:rsid w:val="003F1B6F"/>
    <w:rsid w:val="003F1DDC"/>
    <w:rsid w:val="003F27D4"/>
    <w:rsid w:val="00402898"/>
    <w:rsid w:val="00403685"/>
    <w:rsid w:val="00411DD7"/>
    <w:rsid w:val="00415CD2"/>
    <w:rsid w:val="0041719F"/>
    <w:rsid w:val="0042217D"/>
    <w:rsid w:val="0042345A"/>
    <w:rsid w:val="00423DAD"/>
    <w:rsid w:val="00430774"/>
    <w:rsid w:val="00442C95"/>
    <w:rsid w:val="00442E5F"/>
    <w:rsid w:val="00443B4F"/>
    <w:rsid w:val="00443E78"/>
    <w:rsid w:val="00444ED5"/>
    <w:rsid w:val="004506DC"/>
    <w:rsid w:val="00457A79"/>
    <w:rsid w:val="00457AD4"/>
    <w:rsid w:val="00460E4F"/>
    <w:rsid w:val="00463B83"/>
    <w:rsid w:val="0046476F"/>
    <w:rsid w:val="00465FBE"/>
    <w:rsid w:val="004660F6"/>
    <w:rsid w:val="00466DF2"/>
    <w:rsid w:val="00471035"/>
    <w:rsid w:val="00481873"/>
    <w:rsid w:val="004819D2"/>
    <w:rsid w:val="004A3590"/>
    <w:rsid w:val="004A3B85"/>
    <w:rsid w:val="004A4566"/>
    <w:rsid w:val="004B0EF1"/>
    <w:rsid w:val="004B1A73"/>
    <w:rsid w:val="004B301F"/>
    <w:rsid w:val="004C0202"/>
    <w:rsid w:val="004C035D"/>
    <w:rsid w:val="004C18C1"/>
    <w:rsid w:val="004C24DD"/>
    <w:rsid w:val="004C3E1A"/>
    <w:rsid w:val="004D511F"/>
    <w:rsid w:val="004E2B57"/>
    <w:rsid w:val="004E3679"/>
    <w:rsid w:val="004E4C78"/>
    <w:rsid w:val="004E6EE6"/>
    <w:rsid w:val="004E77A1"/>
    <w:rsid w:val="004F0C2A"/>
    <w:rsid w:val="004F244C"/>
    <w:rsid w:val="004F5D44"/>
    <w:rsid w:val="004F6AF7"/>
    <w:rsid w:val="00501410"/>
    <w:rsid w:val="005041AD"/>
    <w:rsid w:val="00505A1E"/>
    <w:rsid w:val="0051109C"/>
    <w:rsid w:val="00511CCD"/>
    <w:rsid w:val="00513373"/>
    <w:rsid w:val="00515BB0"/>
    <w:rsid w:val="0052638B"/>
    <w:rsid w:val="00526A66"/>
    <w:rsid w:val="00531DFB"/>
    <w:rsid w:val="005328A9"/>
    <w:rsid w:val="00532A08"/>
    <w:rsid w:val="00532E38"/>
    <w:rsid w:val="0053680F"/>
    <w:rsid w:val="00545575"/>
    <w:rsid w:val="005505CF"/>
    <w:rsid w:val="00553169"/>
    <w:rsid w:val="0055622C"/>
    <w:rsid w:val="00560917"/>
    <w:rsid w:val="00562313"/>
    <w:rsid w:val="00562C8B"/>
    <w:rsid w:val="00563ACF"/>
    <w:rsid w:val="00563DBE"/>
    <w:rsid w:val="005642FB"/>
    <w:rsid w:val="00566E70"/>
    <w:rsid w:val="00570637"/>
    <w:rsid w:val="00572D9F"/>
    <w:rsid w:val="00573605"/>
    <w:rsid w:val="00581FE9"/>
    <w:rsid w:val="005848C3"/>
    <w:rsid w:val="0059391A"/>
    <w:rsid w:val="0059515D"/>
    <w:rsid w:val="005A5949"/>
    <w:rsid w:val="005B35BF"/>
    <w:rsid w:val="005B5AAE"/>
    <w:rsid w:val="005B5F19"/>
    <w:rsid w:val="005B6255"/>
    <w:rsid w:val="005C4FD9"/>
    <w:rsid w:val="005C641A"/>
    <w:rsid w:val="005C77DC"/>
    <w:rsid w:val="005C7A2E"/>
    <w:rsid w:val="005D20EF"/>
    <w:rsid w:val="005D48BE"/>
    <w:rsid w:val="005D6660"/>
    <w:rsid w:val="005D7A67"/>
    <w:rsid w:val="005E18AC"/>
    <w:rsid w:val="005E33E3"/>
    <w:rsid w:val="005E44A1"/>
    <w:rsid w:val="005F1253"/>
    <w:rsid w:val="005F3163"/>
    <w:rsid w:val="005F3D8A"/>
    <w:rsid w:val="005F7A75"/>
    <w:rsid w:val="005F7D0E"/>
    <w:rsid w:val="006029E4"/>
    <w:rsid w:val="0060474A"/>
    <w:rsid w:val="00607D3B"/>
    <w:rsid w:val="0061280B"/>
    <w:rsid w:val="00614D2A"/>
    <w:rsid w:val="00615B54"/>
    <w:rsid w:val="00622008"/>
    <w:rsid w:val="00623DE0"/>
    <w:rsid w:val="0062484A"/>
    <w:rsid w:val="00626A11"/>
    <w:rsid w:val="00627103"/>
    <w:rsid w:val="00627CB1"/>
    <w:rsid w:val="00630852"/>
    <w:rsid w:val="00631C45"/>
    <w:rsid w:val="006338F5"/>
    <w:rsid w:val="006355F3"/>
    <w:rsid w:val="006406E5"/>
    <w:rsid w:val="00650AAB"/>
    <w:rsid w:val="006527EA"/>
    <w:rsid w:val="00653A3E"/>
    <w:rsid w:val="0065584D"/>
    <w:rsid w:val="00656D2C"/>
    <w:rsid w:val="0065737E"/>
    <w:rsid w:val="006625F8"/>
    <w:rsid w:val="006633F4"/>
    <w:rsid w:val="00664B20"/>
    <w:rsid w:val="00666F3B"/>
    <w:rsid w:val="00666F5B"/>
    <w:rsid w:val="0067534B"/>
    <w:rsid w:val="00675E59"/>
    <w:rsid w:val="00684E38"/>
    <w:rsid w:val="00685BEC"/>
    <w:rsid w:val="00686320"/>
    <w:rsid w:val="00687AB4"/>
    <w:rsid w:val="00694461"/>
    <w:rsid w:val="006958C0"/>
    <w:rsid w:val="00696F2B"/>
    <w:rsid w:val="00697BCA"/>
    <w:rsid w:val="006A0F62"/>
    <w:rsid w:val="006A410A"/>
    <w:rsid w:val="006A512C"/>
    <w:rsid w:val="006A6019"/>
    <w:rsid w:val="006B3EBE"/>
    <w:rsid w:val="006B5332"/>
    <w:rsid w:val="006B7F9A"/>
    <w:rsid w:val="006C4CC0"/>
    <w:rsid w:val="006C732E"/>
    <w:rsid w:val="006C7646"/>
    <w:rsid w:val="006D01C6"/>
    <w:rsid w:val="006D117F"/>
    <w:rsid w:val="006D160A"/>
    <w:rsid w:val="006D2CF6"/>
    <w:rsid w:val="006D409C"/>
    <w:rsid w:val="006D4FC9"/>
    <w:rsid w:val="006D4FDE"/>
    <w:rsid w:val="006D6CE5"/>
    <w:rsid w:val="006D75CB"/>
    <w:rsid w:val="006E4D53"/>
    <w:rsid w:val="006F0E67"/>
    <w:rsid w:val="006F58B2"/>
    <w:rsid w:val="006F5B4B"/>
    <w:rsid w:val="006F7240"/>
    <w:rsid w:val="00700CFB"/>
    <w:rsid w:val="00700D21"/>
    <w:rsid w:val="0070254C"/>
    <w:rsid w:val="00702615"/>
    <w:rsid w:val="00704DEF"/>
    <w:rsid w:val="00706EB1"/>
    <w:rsid w:val="0070728C"/>
    <w:rsid w:val="007107B5"/>
    <w:rsid w:val="00711689"/>
    <w:rsid w:val="00711885"/>
    <w:rsid w:val="00712227"/>
    <w:rsid w:val="00720E0E"/>
    <w:rsid w:val="00722A07"/>
    <w:rsid w:val="0073115F"/>
    <w:rsid w:val="0073268E"/>
    <w:rsid w:val="00734699"/>
    <w:rsid w:val="00734C4E"/>
    <w:rsid w:val="007351D0"/>
    <w:rsid w:val="00737C10"/>
    <w:rsid w:val="007401F5"/>
    <w:rsid w:val="00740D98"/>
    <w:rsid w:val="00741317"/>
    <w:rsid w:val="0074199A"/>
    <w:rsid w:val="00741AE5"/>
    <w:rsid w:val="0074319B"/>
    <w:rsid w:val="00744A2A"/>
    <w:rsid w:val="00746174"/>
    <w:rsid w:val="007464DD"/>
    <w:rsid w:val="00747EFC"/>
    <w:rsid w:val="00750637"/>
    <w:rsid w:val="00752758"/>
    <w:rsid w:val="00753308"/>
    <w:rsid w:val="007533F1"/>
    <w:rsid w:val="00754B93"/>
    <w:rsid w:val="00756F0C"/>
    <w:rsid w:val="007640D6"/>
    <w:rsid w:val="007721AB"/>
    <w:rsid w:val="0077237C"/>
    <w:rsid w:val="00776092"/>
    <w:rsid w:val="00782375"/>
    <w:rsid w:val="00784F8B"/>
    <w:rsid w:val="00785063"/>
    <w:rsid w:val="00786065"/>
    <w:rsid w:val="007933C6"/>
    <w:rsid w:val="00794442"/>
    <w:rsid w:val="00796889"/>
    <w:rsid w:val="007A1566"/>
    <w:rsid w:val="007A32C7"/>
    <w:rsid w:val="007A4456"/>
    <w:rsid w:val="007A5B04"/>
    <w:rsid w:val="007A7A0A"/>
    <w:rsid w:val="007B0D8D"/>
    <w:rsid w:val="007B1A8F"/>
    <w:rsid w:val="007B26EA"/>
    <w:rsid w:val="007B626C"/>
    <w:rsid w:val="007B6B8A"/>
    <w:rsid w:val="007C3C47"/>
    <w:rsid w:val="007C4283"/>
    <w:rsid w:val="007D5EAE"/>
    <w:rsid w:val="007E3893"/>
    <w:rsid w:val="007E3F54"/>
    <w:rsid w:val="007E6E52"/>
    <w:rsid w:val="007F027A"/>
    <w:rsid w:val="007F41B1"/>
    <w:rsid w:val="007F7E93"/>
    <w:rsid w:val="0080373F"/>
    <w:rsid w:val="0080621E"/>
    <w:rsid w:val="008100E7"/>
    <w:rsid w:val="00815EAB"/>
    <w:rsid w:val="00815FDF"/>
    <w:rsid w:val="008164CC"/>
    <w:rsid w:val="00820BE3"/>
    <w:rsid w:val="0082264B"/>
    <w:rsid w:val="008239D7"/>
    <w:rsid w:val="008255EF"/>
    <w:rsid w:val="0082697B"/>
    <w:rsid w:val="008324FA"/>
    <w:rsid w:val="00833FA9"/>
    <w:rsid w:val="00835D7F"/>
    <w:rsid w:val="0084168D"/>
    <w:rsid w:val="00841CD5"/>
    <w:rsid w:val="00846376"/>
    <w:rsid w:val="00850CCA"/>
    <w:rsid w:val="008529C6"/>
    <w:rsid w:val="00852D85"/>
    <w:rsid w:val="00852E5F"/>
    <w:rsid w:val="00853CC7"/>
    <w:rsid w:val="008552F6"/>
    <w:rsid w:val="008571BC"/>
    <w:rsid w:val="008601DF"/>
    <w:rsid w:val="008603E6"/>
    <w:rsid w:val="00872609"/>
    <w:rsid w:val="008737B7"/>
    <w:rsid w:val="0087561F"/>
    <w:rsid w:val="008767C7"/>
    <w:rsid w:val="00876A5C"/>
    <w:rsid w:val="00876B31"/>
    <w:rsid w:val="00880E68"/>
    <w:rsid w:val="008819CA"/>
    <w:rsid w:val="00881F00"/>
    <w:rsid w:val="00883904"/>
    <w:rsid w:val="00890219"/>
    <w:rsid w:val="00892FEF"/>
    <w:rsid w:val="00895A7D"/>
    <w:rsid w:val="008A4129"/>
    <w:rsid w:val="008A46B8"/>
    <w:rsid w:val="008C1129"/>
    <w:rsid w:val="008C1A70"/>
    <w:rsid w:val="008C3B44"/>
    <w:rsid w:val="008D0DA4"/>
    <w:rsid w:val="008D5291"/>
    <w:rsid w:val="008D7B63"/>
    <w:rsid w:val="008E4968"/>
    <w:rsid w:val="008E4D49"/>
    <w:rsid w:val="008E68EC"/>
    <w:rsid w:val="008E6C02"/>
    <w:rsid w:val="008E7DC2"/>
    <w:rsid w:val="008F2E1A"/>
    <w:rsid w:val="008F59D2"/>
    <w:rsid w:val="008F6340"/>
    <w:rsid w:val="0090040B"/>
    <w:rsid w:val="00901073"/>
    <w:rsid w:val="0090388F"/>
    <w:rsid w:val="009041D2"/>
    <w:rsid w:val="00905199"/>
    <w:rsid w:val="00910118"/>
    <w:rsid w:val="009103D0"/>
    <w:rsid w:val="009108A2"/>
    <w:rsid w:val="00910A3D"/>
    <w:rsid w:val="00916E08"/>
    <w:rsid w:val="00923268"/>
    <w:rsid w:val="00924813"/>
    <w:rsid w:val="00926286"/>
    <w:rsid w:val="009278EF"/>
    <w:rsid w:val="00930BA8"/>
    <w:rsid w:val="009343DF"/>
    <w:rsid w:val="009362FC"/>
    <w:rsid w:val="00937D29"/>
    <w:rsid w:val="009439B9"/>
    <w:rsid w:val="00952262"/>
    <w:rsid w:val="00972575"/>
    <w:rsid w:val="00972AAF"/>
    <w:rsid w:val="0097512E"/>
    <w:rsid w:val="00975BBE"/>
    <w:rsid w:val="009830FC"/>
    <w:rsid w:val="00983100"/>
    <w:rsid w:val="00990E6F"/>
    <w:rsid w:val="009934F5"/>
    <w:rsid w:val="009939E8"/>
    <w:rsid w:val="00994AEE"/>
    <w:rsid w:val="009A3C92"/>
    <w:rsid w:val="009A7B6D"/>
    <w:rsid w:val="009B2AE5"/>
    <w:rsid w:val="009B3232"/>
    <w:rsid w:val="009B36E3"/>
    <w:rsid w:val="009B7D1E"/>
    <w:rsid w:val="009C0059"/>
    <w:rsid w:val="009C089B"/>
    <w:rsid w:val="009C1927"/>
    <w:rsid w:val="009C238D"/>
    <w:rsid w:val="009D1FF4"/>
    <w:rsid w:val="009D3728"/>
    <w:rsid w:val="009D7989"/>
    <w:rsid w:val="009E0490"/>
    <w:rsid w:val="009E1F51"/>
    <w:rsid w:val="009E513B"/>
    <w:rsid w:val="009E618B"/>
    <w:rsid w:val="009E6B8F"/>
    <w:rsid w:val="009F00B6"/>
    <w:rsid w:val="009F031A"/>
    <w:rsid w:val="009F040E"/>
    <w:rsid w:val="009F1267"/>
    <w:rsid w:val="009F1B6C"/>
    <w:rsid w:val="009F5209"/>
    <w:rsid w:val="009F6CE6"/>
    <w:rsid w:val="00A06520"/>
    <w:rsid w:val="00A0729C"/>
    <w:rsid w:val="00A10310"/>
    <w:rsid w:val="00A10D32"/>
    <w:rsid w:val="00A118FE"/>
    <w:rsid w:val="00A13C0A"/>
    <w:rsid w:val="00A1467E"/>
    <w:rsid w:val="00A15370"/>
    <w:rsid w:val="00A17B47"/>
    <w:rsid w:val="00A2465B"/>
    <w:rsid w:val="00A2592C"/>
    <w:rsid w:val="00A259C2"/>
    <w:rsid w:val="00A30312"/>
    <w:rsid w:val="00A31CC0"/>
    <w:rsid w:val="00A322A8"/>
    <w:rsid w:val="00A355A4"/>
    <w:rsid w:val="00A35DB7"/>
    <w:rsid w:val="00A3689B"/>
    <w:rsid w:val="00A36AB1"/>
    <w:rsid w:val="00A40087"/>
    <w:rsid w:val="00A46F97"/>
    <w:rsid w:val="00A523D2"/>
    <w:rsid w:val="00A53E6E"/>
    <w:rsid w:val="00A5466C"/>
    <w:rsid w:val="00A5593A"/>
    <w:rsid w:val="00A616FA"/>
    <w:rsid w:val="00A649C2"/>
    <w:rsid w:val="00A64B87"/>
    <w:rsid w:val="00A70066"/>
    <w:rsid w:val="00A70845"/>
    <w:rsid w:val="00A759B2"/>
    <w:rsid w:val="00A84663"/>
    <w:rsid w:val="00A87078"/>
    <w:rsid w:val="00A90C0A"/>
    <w:rsid w:val="00A93259"/>
    <w:rsid w:val="00AA4A42"/>
    <w:rsid w:val="00AA6776"/>
    <w:rsid w:val="00AA7C49"/>
    <w:rsid w:val="00AB1D1B"/>
    <w:rsid w:val="00AB1DF5"/>
    <w:rsid w:val="00AB341F"/>
    <w:rsid w:val="00AB4F6D"/>
    <w:rsid w:val="00AB569A"/>
    <w:rsid w:val="00AC2CAA"/>
    <w:rsid w:val="00AC41D4"/>
    <w:rsid w:val="00AC542B"/>
    <w:rsid w:val="00AC71AA"/>
    <w:rsid w:val="00AD427D"/>
    <w:rsid w:val="00AE228C"/>
    <w:rsid w:val="00AE4FB1"/>
    <w:rsid w:val="00AE5BC1"/>
    <w:rsid w:val="00AE67C7"/>
    <w:rsid w:val="00AE6FE5"/>
    <w:rsid w:val="00AF31C6"/>
    <w:rsid w:val="00AF4675"/>
    <w:rsid w:val="00AF6B1D"/>
    <w:rsid w:val="00AF72F4"/>
    <w:rsid w:val="00AF79DB"/>
    <w:rsid w:val="00B0116C"/>
    <w:rsid w:val="00B02395"/>
    <w:rsid w:val="00B071B2"/>
    <w:rsid w:val="00B24284"/>
    <w:rsid w:val="00B32FA4"/>
    <w:rsid w:val="00B33D1C"/>
    <w:rsid w:val="00B343B9"/>
    <w:rsid w:val="00B40AFC"/>
    <w:rsid w:val="00B50A4D"/>
    <w:rsid w:val="00B51623"/>
    <w:rsid w:val="00B56B47"/>
    <w:rsid w:val="00B57FBA"/>
    <w:rsid w:val="00B60A97"/>
    <w:rsid w:val="00B63AC6"/>
    <w:rsid w:val="00B63E84"/>
    <w:rsid w:val="00B6469D"/>
    <w:rsid w:val="00B64997"/>
    <w:rsid w:val="00B66DE4"/>
    <w:rsid w:val="00B71624"/>
    <w:rsid w:val="00B7427A"/>
    <w:rsid w:val="00B759F7"/>
    <w:rsid w:val="00B815FD"/>
    <w:rsid w:val="00B82345"/>
    <w:rsid w:val="00B92D28"/>
    <w:rsid w:val="00B97332"/>
    <w:rsid w:val="00B975F8"/>
    <w:rsid w:val="00BA24BF"/>
    <w:rsid w:val="00BA419C"/>
    <w:rsid w:val="00BA50B7"/>
    <w:rsid w:val="00BA6F29"/>
    <w:rsid w:val="00BB07CA"/>
    <w:rsid w:val="00BB1A39"/>
    <w:rsid w:val="00BB213A"/>
    <w:rsid w:val="00BB46CD"/>
    <w:rsid w:val="00BB6FE7"/>
    <w:rsid w:val="00BC1629"/>
    <w:rsid w:val="00BC1C85"/>
    <w:rsid w:val="00BC1E01"/>
    <w:rsid w:val="00BC6063"/>
    <w:rsid w:val="00BD1AA4"/>
    <w:rsid w:val="00BE3DB2"/>
    <w:rsid w:val="00BE7E98"/>
    <w:rsid w:val="00BF092B"/>
    <w:rsid w:val="00BF2C8A"/>
    <w:rsid w:val="00BF35C0"/>
    <w:rsid w:val="00BF4026"/>
    <w:rsid w:val="00BF55BD"/>
    <w:rsid w:val="00BF669B"/>
    <w:rsid w:val="00BF68CF"/>
    <w:rsid w:val="00C05EDB"/>
    <w:rsid w:val="00C10775"/>
    <w:rsid w:val="00C10886"/>
    <w:rsid w:val="00C12E7F"/>
    <w:rsid w:val="00C14B89"/>
    <w:rsid w:val="00C15376"/>
    <w:rsid w:val="00C16530"/>
    <w:rsid w:val="00C16AD1"/>
    <w:rsid w:val="00C17ACD"/>
    <w:rsid w:val="00C207D8"/>
    <w:rsid w:val="00C330BF"/>
    <w:rsid w:val="00C348D5"/>
    <w:rsid w:val="00C34D46"/>
    <w:rsid w:val="00C37AF2"/>
    <w:rsid w:val="00C414E3"/>
    <w:rsid w:val="00C42398"/>
    <w:rsid w:val="00C4454D"/>
    <w:rsid w:val="00C45067"/>
    <w:rsid w:val="00C47768"/>
    <w:rsid w:val="00C47D34"/>
    <w:rsid w:val="00C50361"/>
    <w:rsid w:val="00C50F71"/>
    <w:rsid w:val="00C5472D"/>
    <w:rsid w:val="00C5639D"/>
    <w:rsid w:val="00C605EA"/>
    <w:rsid w:val="00C635B3"/>
    <w:rsid w:val="00C63881"/>
    <w:rsid w:val="00C66A93"/>
    <w:rsid w:val="00C674EE"/>
    <w:rsid w:val="00C72979"/>
    <w:rsid w:val="00C729B8"/>
    <w:rsid w:val="00C7596F"/>
    <w:rsid w:val="00C77389"/>
    <w:rsid w:val="00C803CE"/>
    <w:rsid w:val="00C8517D"/>
    <w:rsid w:val="00C852E7"/>
    <w:rsid w:val="00C910BA"/>
    <w:rsid w:val="00C92B65"/>
    <w:rsid w:val="00C94358"/>
    <w:rsid w:val="00C95D0E"/>
    <w:rsid w:val="00C969C1"/>
    <w:rsid w:val="00C96B27"/>
    <w:rsid w:val="00C97BFD"/>
    <w:rsid w:val="00C97D46"/>
    <w:rsid w:val="00CA5729"/>
    <w:rsid w:val="00CA61B1"/>
    <w:rsid w:val="00CB019F"/>
    <w:rsid w:val="00CB13F0"/>
    <w:rsid w:val="00CB176D"/>
    <w:rsid w:val="00CB2597"/>
    <w:rsid w:val="00CB2C36"/>
    <w:rsid w:val="00CB45BF"/>
    <w:rsid w:val="00CB47B9"/>
    <w:rsid w:val="00CB6835"/>
    <w:rsid w:val="00CB72C4"/>
    <w:rsid w:val="00CD01E1"/>
    <w:rsid w:val="00CD1882"/>
    <w:rsid w:val="00CD1AF9"/>
    <w:rsid w:val="00CD5106"/>
    <w:rsid w:val="00CE0B6F"/>
    <w:rsid w:val="00CE38E0"/>
    <w:rsid w:val="00CE4896"/>
    <w:rsid w:val="00CF0364"/>
    <w:rsid w:val="00CF624E"/>
    <w:rsid w:val="00CF68A7"/>
    <w:rsid w:val="00CF7587"/>
    <w:rsid w:val="00D03BBF"/>
    <w:rsid w:val="00D04AB8"/>
    <w:rsid w:val="00D05472"/>
    <w:rsid w:val="00D16571"/>
    <w:rsid w:val="00D17647"/>
    <w:rsid w:val="00D20C74"/>
    <w:rsid w:val="00D22F61"/>
    <w:rsid w:val="00D234EE"/>
    <w:rsid w:val="00D23ABA"/>
    <w:rsid w:val="00D26109"/>
    <w:rsid w:val="00D30425"/>
    <w:rsid w:val="00D31C6D"/>
    <w:rsid w:val="00D3230C"/>
    <w:rsid w:val="00D336AB"/>
    <w:rsid w:val="00D36348"/>
    <w:rsid w:val="00D36DF5"/>
    <w:rsid w:val="00D373E0"/>
    <w:rsid w:val="00D4227E"/>
    <w:rsid w:val="00D46F24"/>
    <w:rsid w:val="00D51E01"/>
    <w:rsid w:val="00D52BCC"/>
    <w:rsid w:val="00D53912"/>
    <w:rsid w:val="00D61327"/>
    <w:rsid w:val="00D6276A"/>
    <w:rsid w:val="00D649F8"/>
    <w:rsid w:val="00D669CD"/>
    <w:rsid w:val="00D7469E"/>
    <w:rsid w:val="00D77567"/>
    <w:rsid w:val="00D77CE0"/>
    <w:rsid w:val="00D822A9"/>
    <w:rsid w:val="00D82401"/>
    <w:rsid w:val="00D851D1"/>
    <w:rsid w:val="00D86C61"/>
    <w:rsid w:val="00D94AA5"/>
    <w:rsid w:val="00D95CE1"/>
    <w:rsid w:val="00DA2379"/>
    <w:rsid w:val="00DA34A5"/>
    <w:rsid w:val="00DA4CF9"/>
    <w:rsid w:val="00DB3146"/>
    <w:rsid w:val="00DB3516"/>
    <w:rsid w:val="00DB71EB"/>
    <w:rsid w:val="00DC01AE"/>
    <w:rsid w:val="00DC18E3"/>
    <w:rsid w:val="00DC2AE7"/>
    <w:rsid w:val="00DD382A"/>
    <w:rsid w:val="00DD3B23"/>
    <w:rsid w:val="00DD546F"/>
    <w:rsid w:val="00DE08CD"/>
    <w:rsid w:val="00DE1D5D"/>
    <w:rsid w:val="00DE5E58"/>
    <w:rsid w:val="00DE6E85"/>
    <w:rsid w:val="00DF3B2D"/>
    <w:rsid w:val="00DF5262"/>
    <w:rsid w:val="00DF6522"/>
    <w:rsid w:val="00E04945"/>
    <w:rsid w:val="00E056EC"/>
    <w:rsid w:val="00E060EC"/>
    <w:rsid w:val="00E0673E"/>
    <w:rsid w:val="00E07F5E"/>
    <w:rsid w:val="00E12198"/>
    <w:rsid w:val="00E12434"/>
    <w:rsid w:val="00E16294"/>
    <w:rsid w:val="00E1638C"/>
    <w:rsid w:val="00E2162C"/>
    <w:rsid w:val="00E27AB0"/>
    <w:rsid w:val="00E314E4"/>
    <w:rsid w:val="00E404CA"/>
    <w:rsid w:val="00E5033C"/>
    <w:rsid w:val="00E517F3"/>
    <w:rsid w:val="00E57390"/>
    <w:rsid w:val="00E57D63"/>
    <w:rsid w:val="00E61904"/>
    <w:rsid w:val="00E62A1B"/>
    <w:rsid w:val="00E63899"/>
    <w:rsid w:val="00E6642D"/>
    <w:rsid w:val="00E669DB"/>
    <w:rsid w:val="00E66B45"/>
    <w:rsid w:val="00E701F2"/>
    <w:rsid w:val="00E70648"/>
    <w:rsid w:val="00E70A2A"/>
    <w:rsid w:val="00E7371A"/>
    <w:rsid w:val="00E737A3"/>
    <w:rsid w:val="00E757FC"/>
    <w:rsid w:val="00E82D96"/>
    <w:rsid w:val="00E860C3"/>
    <w:rsid w:val="00E909AD"/>
    <w:rsid w:val="00E90F5A"/>
    <w:rsid w:val="00EA2172"/>
    <w:rsid w:val="00EA4E8D"/>
    <w:rsid w:val="00EA73BE"/>
    <w:rsid w:val="00EB1062"/>
    <w:rsid w:val="00EB6B78"/>
    <w:rsid w:val="00EC02BA"/>
    <w:rsid w:val="00EC0942"/>
    <w:rsid w:val="00EC1868"/>
    <w:rsid w:val="00EC2148"/>
    <w:rsid w:val="00EC22EF"/>
    <w:rsid w:val="00EC414C"/>
    <w:rsid w:val="00EC4605"/>
    <w:rsid w:val="00EC4FFA"/>
    <w:rsid w:val="00ED10C2"/>
    <w:rsid w:val="00ED17CA"/>
    <w:rsid w:val="00ED3D16"/>
    <w:rsid w:val="00ED3F74"/>
    <w:rsid w:val="00ED4DB9"/>
    <w:rsid w:val="00EE1DF6"/>
    <w:rsid w:val="00EE69CE"/>
    <w:rsid w:val="00EF0A18"/>
    <w:rsid w:val="00EF3D6B"/>
    <w:rsid w:val="00EF5113"/>
    <w:rsid w:val="00EF7DFA"/>
    <w:rsid w:val="00F158EC"/>
    <w:rsid w:val="00F248D9"/>
    <w:rsid w:val="00F249FE"/>
    <w:rsid w:val="00F27A41"/>
    <w:rsid w:val="00F27E7B"/>
    <w:rsid w:val="00F31743"/>
    <w:rsid w:val="00F32293"/>
    <w:rsid w:val="00F327E2"/>
    <w:rsid w:val="00F3572E"/>
    <w:rsid w:val="00F459B6"/>
    <w:rsid w:val="00F472AE"/>
    <w:rsid w:val="00F478BF"/>
    <w:rsid w:val="00F50AD1"/>
    <w:rsid w:val="00F525FB"/>
    <w:rsid w:val="00F53CA2"/>
    <w:rsid w:val="00F55E8A"/>
    <w:rsid w:val="00F74116"/>
    <w:rsid w:val="00F749E1"/>
    <w:rsid w:val="00F74D4A"/>
    <w:rsid w:val="00F75D0A"/>
    <w:rsid w:val="00F82CD1"/>
    <w:rsid w:val="00F86859"/>
    <w:rsid w:val="00F87778"/>
    <w:rsid w:val="00F87B40"/>
    <w:rsid w:val="00F90A68"/>
    <w:rsid w:val="00F92EA5"/>
    <w:rsid w:val="00F94EF4"/>
    <w:rsid w:val="00F963B2"/>
    <w:rsid w:val="00F96B31"/>
    <w:rsid w:val="00F97F36"/>
    <w:rsid w:val="00FA0EEE"/>
    <w:rsid w:val="00FA4EA7"/>
    <w:rsid w:val="00FB52FF"/>
    <w:rsid w:val="00FB6896"/>
    <w:rsid w:val="00FC4930"/>
    <w:rsid w:val="00FD3481"/>
    <w:rsid w:val="00FD39F6"/>
    <w:rsid w:val="00FD5826"/>
    <w:rsid w:val="00FE01D7"/>
    <w:rsid w:val="00FE483D"/>
    <w:rsid w:val="00FE6283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F1D8F"/>
  <w15:chartTrackingRefBased/>
  <w15:docId w15:val="{23C8C6A1-76AD-4A13-B4CF-8815B467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1253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uiPriority w:val="22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4"/>
      </w:numPr>
    </w:pPr>
  </w:style>
  <w:style w:type="numbering" w:customStyle="1" w:styleId="mylist">
    <w:name w:val="mylist"/>
    <w:rsid w:val="002B691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1">
    <w:name w:val="List1"/>
    <w:basedOn w:val="StyleBulleted8pt"/>
    <w:link w:val="listChar"/>
    <w:qFormat/>
    <w:rsid w:val="00CA61B1"/>
    <w:pPr>
      <w:numPr>
        <w:numId w:val="7"/>
      </w:numPr>
    </w:pPr>
    <w:rPr>
      <w:rFonts w:eastAsia="MS Mincho"/>
    </w:rPr>
  </w:style>
  <w:style w:type="character" w:customStyle="1" w:styleId="codeChar">
    <w:name w:val="code Char"/>
    <w:link w:val="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listChar">
    <w:name w:val="list Char"/>
    <w:link w:val="List1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  <w:style w:type="paragraph" w:customStyle="1" w:styleId="Code0">
    <w:name w:val="Code"/>
    <w:basedOn w:val="Normal"/>
    <w:link w:val="CodeChar1"/>
    <w:rsid w:val="00101D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984"/>
        <w:tab w:val="left" w:pos="2835"/>
        <w:tab w:val="left" w:pos="3685"/>
        <w:tab w:val="left" w:pos="4536"/>
        <w:tab w:val="left" w:pos="5386"/>
      </w:tabs>
      <w:ind w:left="567" w:right="567"/>
    </w:pPr>
    <w:rPr>
      <w:rFonts w:ascii="Courier New" w:hAnsi="Courier New" w:cs="Courier New"/>
      <w:sz w:val="20"/>
      <w:szCs w:val="20"/>
      <w:lang w:bidi="ar-SA"/>
    </w:rPr>
  </w:style>
  <w:style w:type="character" w:customStyle="1" w:styleId="CodeChar1">
    <w:name w:val="Code Char1"/>
    <w:link w:val="Code0"/>
    <w:rsid w:val="00101DE2"/>
    <w:rPr>
      <w:rFonts w:ascii="Courier New" w:eastAsia="Times New Roman" w:hAnsi="Courier New" w:cs="Courier New"/>
      <w:lang w:eastAsia="en-US"/>
    </w:rPr>
  </w:style>
  <w:style w:type="character" w:customStyle="1" w:styleId="CodeChar0">
    <w:name w:val="Code Char"/>
    <w:rsid w:val="006625F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uiPriority w:val="99"/>
    <w:semiHidden/>
    <w:unhideWhenUsed/>
    <w:rsid w:val="0084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0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1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0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679">
                                          <w:marLeft w:val="300"/>
                                          <w:marRight w:val="300"/>
                                          <w:marTop w:val="75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19BA5-5A04-4AA2-85E6-39A9486F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2FAE7865.dotm</Template>
  <TotalTime>201</TotalTime>
  <Pages>9</Pages>
  <Words>3200</Words>
  <Characters>18243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cp:lastModifiedBy>Ben.Read</cp:lastModifiedBy>
  <cp:revision>8</cp:revision>
  <dcterms:created xsi:type="dcterms:W3CDTF">2018-01-10T09:51:00Z</dcterms:created>
  <dcterms:modified xsi:type="dcterms:W3CDTF">2019-02-07T12:50:00Z</dcterms:modified>
</cp:coreProperties>
</file>