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30C" w:rsidRPr="00DD00E6" w:rsidRDefault="00BB30A7" w:rsidP="00DD00E6">
      <w:pPr>
        <w:pStyle w:val="Title"/>
        <w:rPr>
          <w:rFonts w:ascii="Lucida Sans" w:hAnsi="Lucida Sans"/>
          <w:sz w:val="28"/>
          <w:szCs w:val="28"/>
        </w:rPr>
      </w:pPr>
      <w:r>
        <w:rPr>
          <w:sz w:val="48"/>
          <w:szCs w:val="48"/>
        </w:rPr>
        <w:t xml:space="preserve">Object-Oriented </w:t>
      </w:r>
      <w:r w:rsidR="00A25CCE">
        <w:rPr>
          <w:sz w:val="48"/>
          <w:szCs w:val="48"/>
        </w:rPr>
        <w:t>Programming</w:t>
      </w:r>
      <w:r w:rsidR="00403685">
        <w:br/>
      </w:r>
      <w:r w:rsidR="00531DFB" w:rsidRPr="00F96B31">
        <w:rPr>
          <w:rFonts w:ascii="Lucida Sans" w:hAnsi="Lucida Sans"/>
          <w:sz w:val="28"/>
          <w:szCs w:val="28"/>
        </w:rPr>
        <w:t>Tutorial</w:t>
      </w:r>
      <w:r w:rsidR="00CD5106" w:rsidRPr="00F96B31">
        <w:rPr>
          <w:rFonts w:ascii="Lucida Sans" w:hAnsi="Lucida Sans"/>
          <w:sz w:val="28"/>
          <w:szCs w:val="28"/>
        </w:rPr>
        <w:t xml:space="preserve"> </w:t>
      </w:r>
      <w:r w:rsidR="00D77567">
        <w:rPr>
          <w:rFonts w:ascii="Lucida Sans" w:hAnsi="Lucida Sans"/>
          <w:sz w:val="28"/>
          <w:szCs w:val="28"/>
        </w:rPr>
        <w:t>0</w:t>
      </w:r>
      <w:r w:rsidR="00B97B80">
        <w:rPr>
          <w:rFonts w:ascii="Lucida Sans" w:hAnsi="Lucida Sans"/>
          <w:sz w:val="28"/>
          <w:szCs w:val="28"/>
        </w:rPr>
        <w:t>3</w:t>
      </w:r>
      <w:r w:rsidR="002E4727">
        <w:rPr>
          <w:rFonts w:ascii="Lucida Sans" w:hAnsi="Lucida Sans"/>
          <w:sz w:val="28"/>
          <w:szCs w:val="28"/>
        </w:rPr>
        <w:t xml:space="preserve"> - </w:t>
      </w:r>
      <w:r w:rsidR="00901C58">
        <w:rPr>
          <w:rFonts w:ascii="Lucida Sans" w:hAnsi="Lucida Sans"/>
          <w:sz w:val="28"/>
          <w:szCs w:val="28"/>
        </w:rPr>
        <w:t>Classes and Objects</w:t>
      </w:r>
    </w:p>
    <w:p w:rsidR="007724F1" w:rsidRDefault="007724F1" w:rsidP="007724F1">
      <w:pPr>
        <w:pStyle w:val="Heading2"/>
      </w:pPr>
      <w:r w:rsidRPr="00C37AF2">
        <w:t>Introduction</w:t>
      </w:r>
    </w:p>
    <w:p w:rsidR="007724F1" w:rsidRDefault="007724F1" w:rsidP="007724F1">
      <w:pPr>
        <w:pStyle w:val="NoSpacing"/>
      </w:pPr>
    </w:p>
    <w:p w:rsidR="00184FFA" w:rsidRDefault="000B4520" w:rsidP="007724F1">
      <w:pPr>
        <w:pStyle w:val="NoSpacing"/>
      </w:pPr>
      <w:r>
        <w:t xml:space="preserve">The process you have used so far to design and implement your programs using functions is called </w:t>
      </w:r>
      <w:r w:rsidRPr="000B4520">
        <w:rPr>
          <w:b/>
        </w:rPr>
        <w:t>procedural</w:t>
      </w:r>
      <w:r>
        <w:t xml:space="preserve"> </w:t>
      </w:r>
      <w:r w:rsidRPr="000B4520">
        <w:rPr>
          <w:b/>
        </w:rPr>
        <w:t>programming</w:t>
      </w:r>
      <w:r>
        <w:t xml:space="preserve">. </w:t>
      </w:r>
      <w:r w:rsidR="00A25CCE">
        <w:t xml:space="preserve"> </w:t>
      </w:r>
      <w:r>
        <w:t>With this methodology you b</w:t>
      </w:r>
      <w:r w:rsidR="00A25CCE">
        <w:t xml:space="preserve">reak down a task into functions to process the data, and </w:t>
      </w:r>
      <w:r>
        <w:t>identify the required</w:t>
      </w:r>
      <w:r w:rsidR="00A25CCE">
        <w:t xml:space="preserve"> variables and data structures.  </w:t>
      </w:r>
      <w:r>
        <w:t xml:space="preserve">In </w:t>
      </w:r>
      <w:r w:rsidR="00606B45">
        <w:rPr>
          <w:b/>
        </w:rPr>
        <w:t>object-</w:t>
      </w:r>
      <w:r w:rsidRPr="000B4520">
        <w:rPr>
          <w:b/>
        </w:rPr>
        <w:t>oriented programming</w:t>
      </w:r>
      <w:r>
        <w:t xml:space="preserve"> you identify data types </w:t>
      </w:r>
      <w:r w:rsidR="00901C58">
        <w:t xml:space="preserve">and the relationships between them </w:t>
      </w:r>
      <w:r>
        <w:t xml:space="preserve">required to fulfil a task, then for each data type you </w:t>
      </w:r>
      <w:r w:rsidR="00901C58">
        <w:t>combine</w:t>
      </w:r>
      <w:r>
        <w:t xml:space="preserve"> both data structures and </w:t>
      </w:r>
      <w:r w:rsidR="00901C58">
        <w:t xml:space="preserve">functions that operate on that data into a single entity called a </w:t>
      </w:r>
      <w:r w:rsidR="00901C58" w:rsidRPr="00901C58">
        <w:rPr>
          <w:b/>
        </w:rPr>
        <w:t>class</w:t>
      </w:r>
      <w:r w:rsidR="00901C58">
        <w:t xml:space="preserve">. </w:t>
      </w:r>
      <w:r w:rsidR="00A25CCE">
        <w:t xml:space="preserve"> </w:t>
      </w:r>
      <w:r w:rsidR="00901C58">
        <w:t xml:space="preserve">The new data type that is defined by a class can be used to declare specific instances of a class, called </w:t>
      </w:r>
      <w:r w:rsidR="00901C58" w:rsidRPr="00901C58">
        <w:rPr>
          <w:b/>
        </w:rPr>
        <w:t>objects</w:t>
      </w:r>
      <w:r w:rsidR="00901C58">
        <w:t>.</w:t>
      </w:r>
      <w:r w:rsidR="00606B45">
        <w:t xml:space="preserve"> </w:t>
      </w:r>
      <w:r w:rsidR="004C007B">
        <w:t xml:space="preserve"> </w:t>
      </w:r>
      <w:r w:rsidR="00606B45">
        <w:t xml:space="preserve">Although both procedural and object-oriented are both valid methodologies, object-oriented programming has </w:t>
      </w:r>
      <w:r w:rsidR="00770F66">
        <w:t xml:space="preserve">largely </w:t>
      </w:r>
      <w:r w:rsidR="00DD00E6">
        <w:t>superseded</w:t>
      </w:r>
      <w:r w:rsidR="00606B45">
        <w:t xml:space="preserve"> procedural in many software development</w:t>
      </w:r>
      <w:r w:rsidR="00770F66">
        <w:t xml:space="preserve"> industries due to the ease of implementation of features such as </w:t>
      </w:r>
      <w:r w:rsidR="00DD00E6" w:rsidRPr="00BD76D5">
        <w:rPr>
          <w:b/>
        </w:rPr>
        <w:t>encapsulation</w:t>
      </w:r>
      <w:r w:rsidR="00770F66">
        <w:t xml:space="preserve"> (combining data and functionality) , </w:t>
      </w:r>
      <w:r w:rsidR="00770F66" w:rsidRPr="00BD76D5">
        <w:rPr>
          <w:b/>
        </w:rPr>
        <w:t>abstraction</w:t>
      </w:r>
      <w:r w:rsidR="00770F66">
        <w:t xml:space="preserve"> (hiding implementation detail), </w:t>
      </w:r>
      <w:r w:rsidR="00770F66" w:rsidRPr="00BD76D5">
        <w:rPr>
          <w:b/>
        </w:rPr>
        <w:t>modularity</w:t>
      </w:r>
      <w:r w:rsidR="00793B41">
        <w:t xml:space="preserve"> (</w:t>
      </w:r>
      <w:r w:rsidR="00DD00E6">
        <w:t>separation</w:t>
      </w:r>
      <w:r w:rsidR="00793B41">
        <w:t xml:space="preserve"> into interchangeable components)</w:t>
      </w:r>
      <w:r w:rsidR="00770F66">
        <w:t xml:space="preserve">, and </w:t>
      </w:r>
      <w:r w:rsidR="00DD00E6" w:rsidRPr="00BD76D5">
        <w:rPr>
          <w:b/>
        </w:rPr>
        <w:t>inheritance</w:t>
      </w:r>
      <w:r w:rsidR="00311477">
        <w:rPr>
          <w:b/>
        </w:rPr>
        <w:t xml:space="preserve"> </w:t>
      </w:r>
      <w:r w:rsidR="00793B41">
        <w:t>(extension of data types)</w:t>
      </w:r>
      <w:r w:rsidR="00770F66">
        <w:t>.</w:t>
      </w:r>
    </w:p>
    <w:p w:rsidR="00184FFA" w:rsidRDefault="00184FFA" w:rsidP="007724F1">
      <w:pPr>
        <w:pStyle w:val="NoSpacing"/>
      </w:pPr>
    </w:p>
    <w:p w:rsidR="00184FFA" w:rsidRDefault="00606B45" w:rsidP="00606B45">
      <w:pPr>
        <w:pStyle w:val="Heading3"/>
      </w:pPr>
      <w:r>
        <w:t>Classes</w:t>
      </w:r>
    </w:p>
    <w:p w:rsidR="00606B45" w:rsidRDefault="00606B45" w:rsidP="007724F1">
      <w:pPr>
        <w:pStyle w:val="NoSpacing"/>
      </w:pPr>
    </w:p>
    <w:p w:rsidR="00AC11AB" w:rsidRDefault="00606B45" w:rsidP="007724F1">
      <w:pPr>
        <w:pStyle w:val="NoSpacing"/>
      </w:pPr>
      <w:r>
        <w:t xml:space="preserve">A </w:t>
      </w:r>
      <w:r w:rsidRPr="00C964D6">
        <w:rPr>
          <w:b/>
        </w:rPr>
        <w:t>class</w:t>
      </w:r>
      <w:r w:rsidR="00BD76D5">
        <w:t xml:space="preserve"> can be thought </w:t>
      </w:r>
      <w:r w:rsidR="004C007B">
        <w:t xml:space="preserve">of </w:t>
      </w:r>
      <w:r w:rsidR="00BD76D5">
        <w:t xml:space="preserve">as a combination of two programming concepts </w:t>
      </w:r>
      <w:r w:rsidR="002A0A9A">
        <w:t>that you have already come ac</w:t>
      </w:r>
      <w:r w:rsidR="00BD76D5">
        <w:t xml:space="preserve">ross - functions and structures. </w:t>
      </w:r>
      <w:r w:rsidR="004C007B">
        <w:t xml:space="preserve"> </w:t>
      </w:r>
      <w:r w:rsidR="00BD76D5">
        <w:t xml:space="preserve">A class defines member variables in the same way as a structure, these are called class </w:t>
      </w:r>
      <w:r w:rsidR="00BD76D5" w:rsidRPr="00BD76D5">
        <w:rPr>
          <w:b/>
        </w:rPr>
        <w:t>attributes</w:t>
      </w:r>
      <w:r w:rsidR="00BD76D5">
        <w:t xml:space="preserve">, and </w:t>
      </w:r>
      <w:r w:rsidR="00BD76D5" w:rsidRPr="002A0A9A">
        <w:rPr>
          <w:b/>
        </w:rPr>
        <w:t>in addition</w:t>
      </w:r>
      <w:r w:rsidR="00BD76D5">
        <w:t xml:space="preserve"> it includes functions definitions called class </w:t>
      </w:r>
      <w:r w:rsidR="00BD76D5" w:rsidRPr="00BD76D5">
        <w:rPr>
          <w:b/>
        </w:rPr>
        <w:t>methods</w:t>
      </w:r>
      <w:r w:rsidR="00BD76D5">
        <w:t xml:space="preserve">. </w:t>
      </w:r>
      <w:r w:rsidR="004C007B">
        <w:t xml:space="preserve"> </w:t>
      </w:r>
      <w:r w:rsidR="006E35F2">
        <w:t xml:space="preserve">A class is usually designed to represent </w:t>
      </w:r>
      <w:r w:rsidR="002A0A9A">
        <w:t xml:space="preserve">the properties, state and behaviour of </w:t>
      </w:r>
      <w:r w:rsidR="006E35F2">
        <w:t>a specific</w:t>
      </w:r>
      <w:r w:rsidR="002A0A9A">
        <w:t xml:space="preserve"> type of entity. </w:t>
      </w:r>
      <w:r w:rsidR="004C007B">
        <w:t xml:space="preserve"> </w:t>
      </w:r>
      <w:r w:rsidR="002A0A9A">
        <w:t>F</w:t>
      </w:r>
      <w:r w:rsidR="00A1720D">
        <w:t>or instance</w:t>
      </w:r>
      <w:r w:rsidR="004C007B">
        <w:t>,</w:t>
      </w:r>
      <w:r w:rsidR="00A1720D">
        <w:t xml:space="preserve"> a C</w:t>
      </w:r>
      <w:r w:rsidR="002A0A9A">
        <w:t xml:space="preserve">ar class might have attributes representing </w:t>
      </w:r>
      <w:r w:rsidR="00486316">
        <w:t xml:space="preserve">model, </w:t>
      </w:r>
      <w:r w:rsidR="002A0A9A">
        <w:t>engine size and speed</w:t>
      </w:r>
      <w:r w:rsidR="004C007B">
        <w:t>,</w:t>
      </w:r>
      <w:r w:rsidR="002A0A9A">
        <w:t xml:space="preserve"> and metho</w:t>
      </w:r>
      <w:r w:rsidR="00063A1E">
        <w:t>ds such as accelerate and brake:</w:t>
      </w:r>
    </w:p>
    <w:p w:rsidR="00AC11AB" w:rsidRDefault="008469CB" w:rsidP="007724F1">
      <w:pPr>
        <w:pStyle w:val="NoSpacing"/>
      </w:pPr>
      <w:r>
        <w:rPr>
          <w:noProof/>
          <w:lang w:eastAsia="en-GB" w:bidi="ar-SA"/>
        </w:rPr>
        <mc:AlternateContent>
          <mc:Choice Requires="wps">
            <w:drawing>
              <wp:anchor distT="0" distB="0" distL="114300" distR="114300" simplePos="0" relativeHeight="251656192" behindDoc="0" locked="0" layoutInCell="1" allowOverlap="1">
                <wp:simplePos x="0" y="0"/>
                <wp:positionH relativeFrom="column">
                  <wp:posOffset>1724025</wp:posOffset>
                </wp:positionH>
                <wp:positionV relativeFrom="paragraph">
                  <wp:posOffset>147320</wp:posOffset>
                </wp:positionV>
                <wp:extent cx="2643505" cy="124206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242060"/>
                        </a:xfrm>
                        <a:prstGeom prst="rect">
                          <a:avLst/>
                        </a:prstGeom>
                        <a:solidFill>
                          <a:srgbClr val="FFFFFF"/>
                        </a:solidFill>
                        <a:ln w="9525">
                          <a:solidFill>
                            <a:srgbClr val="000000"/>
                          </a:solidFill>
                          <a:miter lim="800000"/>
                          <a:headEnd/>
                          <a:tailEnd/>
                        </a:ln>
                      </wps:spPr>
                      <wps:txbx>
                        <w:txbxContent>
                          <w:p w:rsidR="00AC11AB" w:rsidRDefault="00AC11AB" w:rsidP="00486316">
                            <w:pPr>
                              <w:shd w:val="clear" w:color="auto" w:fill="FFFFFF"/>
                              <w:jc w:val="center"/>
                              <w:rPr>
                                <w:rStyle w:val="inlinecode"/>
                              </w:rPr>
                            </w:pPr>
                            <w:r w:rsidRPr="00AC11AB">
                              <w:rPr>
                                <w:rStyle w:val="inlinecode"/>
                              </w:rPr>
                              <w:t>Class: Car</w:t>
                            </w:r>
                          </w:p>
                          <w:p w:rsidR="00486316" w:rsidRPr="00486316" w:rsidRDefault="00486316" w:rsidP="00486316">
                            <w:pPr>
                              <w:shd w:val="clear" w:color="auto" w:fill="FFFFFF"/>
                              <w:jc w:val="center"/>
                              <w:rPr>
                                <w:rStyle w:val="inlinecode"/>
                                <w:sz w:val="8"/>
                                <w:szCs w:val="8"/>
                              </w:rPr>
                            </w:pPr>
                          </w:p>
                          <w:p w:rsidR="00486316"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sidR="00486316">
                              <w:rPr>
                                <w:rStyle w:val="inlinecode"/>
                              </w:rPr>
                              <w:t>Model</w:t>
                            </w:r>
                          </w:p>
                          <w:p w:rsidR="00AC11AB"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00AC11AB" w:rsidRPr="00AC11AB">
                              <w:rPr>
                                <w:rStyle w:val="inlinecode"/>
                              </w:rPr>
                              <w:t>Engine Size</w:t>
                            </w:r>
                          </w:p>
                          <w:p w:rsidR="00AC11AB"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sidR="00486316">
                              <w:rPr>
                                <w:rStyle w:val="inlinecode"/>
                              </w:rPr>
                              <w:tab/>
                            </w:r>
                            <w:r w:rsidR="00486316">
                              <w:rPr>
                                <w:rStyle w:val="inlinecode"/>
                              </w:rPr>
                              <w:tab/>
                            </w:r>
                            <w:r>
                              <w:rPr>
                                <w:rStyle w:val="inlinecode"/>
                              </w:rPr>
                              <w:t>Speed</w:t>
                            </w:r>
                          </w:p>
                          <w:p w:rsidR="00AC11AB" w:rsidRPr="00486316" w:rsidRDefault="00AC11AB" w:rsidP="00AC11AB">
                            <w:pPr>
                              <w:shd w:val="clear" w:color="auto" w:fill="FFFFFF"/>
                              <w:rPr>
                                <w:rStyle w:val="inlinecode"/>
                                <w:sz w:val="8"/>
                                <w:szCs w:val="8"/>
                              </w:rPr>
                            </w:pPr>
                          </w:p>
                          <w:p w:rsid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rsidR="00AC11AB" w:rsidRP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11.6pt;width:208.15pt;height:97.8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">
                <v:textbox style="mso-fit-shape-to-text:t">
                  <w:txbxContent>
                    <w:p w:rsidR="00AC11AB" w:rsidRDefault="00AC11AB" w:rsidP="00486316">
                      <w:pPr>
                        <w:shd w:val="clear" w:color="auto" w:fill="FFFFFF"/>
                        <w:jc w:val="center"/>
                        <w:rPr>
                          <w:rStyle w:val="inlinecode"/>
                        </w:rPr>
                      </w:pPr>
                      <w:r w:rsidRPr="00AC11AB">
                        <w:rPr>
                          <w:rStyle w:val="inlinecode"/>
                        </w:rPr>
                        <w:t>Class: Car</w:t>
                      </w:r>
                    </w:p>
                    <w:p w:rsidR="00486316" w:rsidRPr="00486316" w:rsidRDefault="00486316" w:rsidP="00486316">
                      <w:pPr>
                        <w:shd w:val="clear" w:color="auto" w:fill="FFFFFF"/>
                        <w:jc w:val="center"/>
                        <w:rPr>
                          <w:rStyle w:val="inlinecode"/>
                          <w:sz w:val="8"/>
                          <w:szCs w:val="8"/>
                        </w:rPr>
                      </w:pPr>
                    </w:p>
                    <w:p w:rsidR="00486316"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sidR="00486316">
                        <w:rPr>
                          <w:rStyle w:val="inlinecode"/>
                        </w:rPr>
                        <w:t>Model</w:t>
                      </w:r>
                    </w:p>
                    <w:p w:rsidR="00AC11AB"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00AC11AB" w:rsidRPr="00AC11AB">
                        <w:rPr>
                          <w:rStyle w:val="inlinecode"/>
                        </w:rPr>
                        <w:t>Engine Size</w:t>
                      </w:r>
                    </w:p>
                    <w:p w:rsidR="00AC11AB" w:rsidRDefault="00AC11AB" w:rsidP="00AC11AB">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sidR="00486316">
                        <w:rPr>
                          <w:rStyle w:val="inlinecode"/>
                        </w:rPr>
                        <w:tab/>
                      </w:r>
                      <w:r w:rsidR="00486316">
                        <w:rPr>
                          <w:rStyle w:val="inlinecode"/>
                        </w:rPr>
                        <w:tab/>
                      </w:r>
                      <w:r>
                        <w:rPr>
                          <w:rStyle w:val="inlinecode"/>
                        </w:rPr>
                        <w:t>Speed</w:t>
                      </w:r>
                    </w:p>
                    <w:p w:rsidR="00AC11AB" w:rsidRPr="00486316" w:rsidRDefault="00AC11AB" w:rsidP="00AC11AB">
                      <w:pPr>
                        <w:shd w:val="clear" w:color="auto" w:fill="FFFFFF"/>
                        <w:rPr>
                          <w:rStyle w:val="inlinecode"/>
                          <w:sz w:val="8"/>
                          <w:szCs w:val="8"/>
                        </w:rPr>
                      </w:pPr>
                    </w:p>
                    <w:p w:rsid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rsidR="00AC11AB" w:rsidRPr="00AC11AB" w:rsidRDefault="00AC11AB" w:rsidP="00AC11AB">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v:textbox>
              </v:shape>
            </w:pict>
          </mc:Fallback>
        </mc:AlternateContent>
      </w:r>
    </w:p>
    <w:p w:rsidR="00AC11AB" w:rsidRDefault="00AC11AB" w:rsidP="007724F1">
      <w:pPr>
        <w:pStyle w:val="NoSpacing"/>
      </w:pPr>
    </w:p>
    <w:p w:rsidR="00AC11AB" w:rsidRDefault="00AC11AB" w:rsidP="00AC11AB">
      <w:pPr>
        <w:pStyle w:val="NoSpacing"/>
        <w:jc w:val="center"/>
      </w:pPr>
    </w:p>
    <w:p w:rsidR="00AC11AB" w:rsidRDefault="00AC11AB" w:rsidP="007724F1">
      <w:pPr>
        <w:pStyle w:val="NoSpacing"/>
      </w:pPr>
    </w:p>
    <w:p w:rsidR="00AC11AB" w:rsidRDefault="00AC11AB" w:rsidP="007724F1">
      <w:pPr>
        <w:pStyle w:val="NoSpacing"/>
      </w:pPr>
    </w:p>
    <w:p w:rsidR="00AC11AB" w:rsidRDefault="00AC11AB" w:rsidP="007724F1">
      <w:pPr>
        <w:pStyle w:val="NoSpacing"/>
      </w:pPr>
    </w:p>
    <w:p w:rsidR="00AC11AB" w:rsidRDefault="00AC11AB" w:rsidP="007724F1">
      <w:pPr>
        <w:pStyle w:val="NoSpacing"/>
      </w:pPr>
    </w:p>
    <w:p w:rsidR="00AC11AB" w:rsidRDefault="00AC11AB" w:rsidP="007724F1">
      <w:pPr>
        <w:pStyle w:val="NoSpacing"/>
      </w:pPr>
    </w:p>
    <w:p w:rsidR="00AC11AB" w:rsidRDefault="00AC11AB" w:rsidP="007724F1">
      <w:pPr>
        <w:pStyle w:val="NoSpacing"/>
      </w:pPr>
    </w:p>
    <w:p w:rsidR="00FF630C" w:rsidRDefault="00FF630C" w:rsidP="00FF630C">
      <w:pPr>
        <w:pStyle w:val="Heading3"/>
      </w:pPr>
      <w:r>
        <w:t>Objects</w:t>
      </w:r>
    </w:p>
    <w:p w:rsidR="00FF630C" w:rsidRDefault="00FF630C" w:rsidP="007724F1">
      <w:pPr>
        <w:pStyle w:val="NoSpacing"/>
      </w:pPr>
    </w:p>
    <w:p w:rsidR="00BD76D5" w:rsidRDefault="007A4290" w:rsidP="007724F1">
      <w:pPr>
        <w:pStyle w:val="NoSpacing"/>
      </w:pPr>
      <w:r>
        <w:t>Like structures, the declaration of a class creates a new data type,</w:t>
      </w:r>
      <w:r w:rsidR="00C964D6">
        <w:t xml:space="preserve"> and you can declare </w:t>
      </w:r>
      <w:r w:rsidR="00DD00E6">
        <w:t>variables</w:t>
      </w:r>
      <w:r w:rsidR="00C964D6">
        <w:t xml:space="preserve"> using this data type in the same way as any other type. </w:t>
      </w:r>
      <w:r w:rsidR="004C007B">
        <w:t xml:space="preserve"> </w:t>
      </w:r>
      <w:r w:rsidR="00C964D6">
        <w:t xml:space="preserve">Variables declared with a class data type are called </w:t>
      </w:r>
      <w:r w:rsidR="00C964D6" w:rsidRPr="00C964D6">
        <w:rPr>
          <w:b/>
        </w:rPr>
        <w:t>objects</w:t>
      </w:r>
      <w:r w:rsidR="00C964D6">
        <w:t>.</w:t>
      </w:r>
      <w:r w:rsidR="00965EFD">
        <w:t xml:space="preserve"> </w:t>
      </w:r>
      <w:r w:rsidR="004C007B">
        <w:t xml:space="preserve"> </w:t>
      </w:r>
      <w:r w:rsidR="00965EFD">
        <w:t xml:space="preserve">Objects are </w:t>
      </w:r>
      <w:r w:rsidR="00AC11AB">
        <w:t xml:space="preserve">individual </w:t>
      </w:r>
      <w:r w:rsidR="00AC11AB" w:rsidRPr="00311477">
        <w:rPr>
          <w:b/>
        </w:rPr>
        <w:t>instances</w:t>
      </w:r>
      <w:r w:rsidR="00AC11AB">
        <w:t xml:space="preserve"> of a class in exactly the same way as a variable is a </w:t>
      </w:r>
      <w:r w:rsidR="00DD00E6">
        <w:t>specific</w:t>
      </w:r>
      <w:r w:rsidR="00AC11AB">
        <w:t xml:space="preserve"> instance of a data type, or to put it another way </w:t>
      </w:r>
      <w:r w:rsidR="00486316">
        <w:t>a</w:t>
      </w:r>
      <w:r w:rsidR="00AC11AB">
        <w:t xml:space="preserve"> class can be thought of as a </w:t>
      </w:r>
      <w:r w:rsidR="00AC11AB" w:rsidRPr="00AC11AB">
        <w:rPr>
          <w:b/>
        </w:rPr>
        <w:t>blueprint</w:t>
      </w:r>
      <w:r w:rsidR="00AC11AB">
        <w:t xml:space="preserve"> for creating objects</w:t>
      </w:r>
      <w:r w:rsidR="00063A1E">
        <w:t>:</w:t>
      </w:r>
    </w:p>
    <w:p w:rsidR="004C007B" w:rsidRDefault="008469CB" w:rsidP="007724F1">
      <w:pPr>
        <w:pStyle w:val="NoSpacing"/>
      </w:pPr>
      <w:r>
        <w:rPr>
          <w:noProof/>
          <w:lang w:eastAsia="en-GB" w:bidi="ar-SA"/>
        </w:rPr>
        <mc:AlternateContent>
          <mc:Choice Requires="wps">
            <w:drawing>
              <wp:anchor distT="0" distB="0" distL="114300" distR="114300" simplePos="0" relativeHeight="251658240" behindDoc="0" locked="0" layoutInCell="1" allowOverlap="1">
                <wp:simplePos x="0" y="0"/>
                <wp:positionH relativeFrom="column">
                  <wp:posOffset>4010025</wp:posOffset>
                </wp:positionH>
                <wp:positionV relativeFrom="paragraph">
                  <wp:posOffset>144780</wp:posOffset>
                </wp:positionV>
                <wp:extent cx="1907540" cy="982980"/>
                <wp:effectExtent l="9525" t="11430" r="6985"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982980"/>
                        </a:xfrm>
                        <a:prstGeom prst="rect">
                          <a:avLst/>
                        </a:prstGeom>
                        <a:solidFill>
                          <a:srgbClr val="92CDDC"/>
                        </a:solidFill>
                        <a:ln w="9525">
                          <a:solidFill>
                            <a:srgbClr val="000000"/>
                          </a:solidFill>
                          <a:miter lim="800000"/>
                          <a:headEnd/>
                          <a:tailEnd/>
                        </a:ln>
                      </wps:spPr>
                      <wps:txbx>
                        <w:txbxContent>
                          <w:p w:rsidR="00486316" w:rsidRPr="00486316" w:rsidRDefault="00CF53BD" w:rsidP="00C544B6">
                            <w:pPr>
                              <w:shd w:val="clear" w:color="auto" w:fill="92CDDC"/>
                              <w:jc w:val="center"/>
                              <w:rPr>
                                <w:rStyle w:val="inlinecode"/>
                                <w:sz w:val="16"/>
                                <w:szCs w:val="16"/>
                              </w:rPr>
                            </w:pPr>
                            <w:r>
                              <w:rPr>
                                <w:rStyle w:val="inlinecode"/>
                                <w:sz w:val="16"/>
                                <w:szCs w:val="16"/>
                              </w:rPr>
                              <w:t>Object: mark</w:t>
                            </w:r>
                            <w:r w:rsidR="004C007B">
                              <w:rPr>
                                <w:rStyle w:val="inlinecode"/>
                                <w:sz w:val="16"/>
                                <w:szCs w:val="16"/>
                              </w:rPr>
                              <w:t>s</w:t>
                            </w:r>
                            <w:r w:rsidR="00486316" w:rsidRPr="00486316">
                              <w:rPr>
                                <w:rStyle w:val="inlinecode"/>
                                <w:sz w:val="16"/>
                                <w:szCs w:val="16"/>
                              </w:rPr>
                              <w:t>_Car</w:t>
                            </w:r>
                          </w:p>
                          <w:p w:rsidR="00486316" w:rsidRPr="00486316" w:rsidRDefault="00486316" w:rsidP="00C544B6">
                            <w:pPr>
                              <w:shd w:val="clear" w:color="auto" w:fill="92CDDC"/>
                              <w:jc w:val="center"/>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:BMW 323</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:2.5</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sidR="00E41B81">
                              <w:rPr>
                                <w:rStyle w:val="inlinecode"/>
                                <w:sz w:val="16"/>
                                <w:szCs w:val="16"/>
                              </w:rPr>
                              <w:t>70</w:t>
                            </w:r>
                          </w:p>
                          <w:p w:rsidR="00486316" w:rsidRPr="00486316" w:rsidRDefault="00486316" w:rsidP="00C544B6">
                            <w:pPr>
                              <w:shd w:val="clear" w:color="auto" w:fill="92CDDC"/>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5.75pt;margin-top:11.4pt;width:150.2pt;height:77.4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" fillcolor="#92cddc">
                <v:textbox style="mso-fit-shape-to-text:t">
                  <w:txbxContent>
                    <w:p w:rsidR="00486316" w:rsidRPr="00486316" w:rsidRDefault="00CF53BD" w:rsidP="00C544B6">
                      <w:pPr>
                        <w:shd w:val="clear" w:color="auto" w:fill="92CDDC"/>
                        <w:jc w:val="center"/>
                        <w:rPr>
                          <w:rStyle w:val="inlinecode"/>
                          <w:sz w:val="16"/>
                          <w:szCs w:val="16"/>
                        </w:rPr>
                      </w:pPr>
                      <w:r>
                        <w:rPr>
                          <w:rStyle w:val="inlinecode"/>
                          <w:sz w:val="16"/>
                          <w:szCs w:val="16"/>
                        </w:rPr>
                        <w:t>Object: mark</w:t>
                      </w:r>
                      <w:r w:rsidR="004C007B">
                        <w:rPr>
                          <w:rStyle w:val="inlinecode"/>
                          <w:sz w:val="16"/>
                          <w:szCs w:val="16"/>
                        </w:rPr>
                        <w:t>s</w:t>
                      </w:r>
                      <w:r w:rsidR="00486316" w:rsidRPr="00486316">
                        <w:rPr>
                          <w:rStyle w:val="inlinecode"/>
                          <w:sz w:val="16"/>
                          <w:szCs w:val="16"/>
                        </w:rPr>
                        <w:t>_Car</w:t>
                      </w:r>
                    </w:p>
                    <w:p w:rsidR="00486316" w:rsidRPr="00486316" w:rsidRDefault="00486316" w:rsidP="00C544B6">
                      <w:pPr>
                        <w:shd w:val="clear" w:color="auto" w:fill="92CDDC"/>
                        <w:jc w:val="center"/>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:BMW 323</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:2.5</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sidR="00E41B81">
                        <w:rPr>
                          <w:rStyle w:val="inlinecode"/>
                          <w:sz w:val="16"/>
                          <w:szCs w:val="16"/>
                        </w:rPr>
                        <w:t>70</w:t>
                      </w:r>
                    </w:p>
                    <w:p w:rsidR="00486316" w:rsidRPr="00486316" w:rsidRDefault="00486316" w:rsidP="00C544B6">
                      <w:pPr>
                        <w:shd w:val="clear" w:color="auto" w:fill="92CDDC"/>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v:textbox>
              </v:shape>
            </w:pict>
          </mc:Fallback>
        </mc:AlternateContent>
      </w:r>
    </w:p>
    <w:p w:rsidR="00AC11AB" w:rsidRDefault="008469CB" w:rsidP="007724F1">
      <w:pPr>
        <w:pStyle w:val="NoSpacing"/>
      </w:pPr>
      <w:r>
        <w:rPr>
          <w:noProof/>
          <w:lang w:eastAsia="en-GB" w:bidi="ar-SA"/>
        </w:rPr>
        <mc:AlternateContent>
          <mc:Choice Requires="wps">
            <w:drawing>
              <wp:anchor distT="0" distB="0" distL="114300" distR="114300" simplePos="0" relativeHeight="251657216" behindDoc="0" locked="0" layoutInCell="1" allowOverlap="1">
                <wp:simplePos x="0" y="0"/>
                <wp:positionH relativeFrom="column">
                  <wp:posOffset>36830</wp:posOffset>
                </wp:positionH>
                <wp:positionV relativeFrom="paragraph">
                  <wp:posOffset>113665</wp:posOffset>
                </wp:positionV>
                <wp:extent cx="2640330" cy="124206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1242060"/>
                        </a:xfrm>
                        <a:prstGeom prst="rect">
                          <a:avLst/>
                        </a:prstGeom>
                        <a:solidFill>
                          <a:srgbClr val="FFFFFF"/>
                        </a:solidFill>
                        <a:ln w="9525">
                          <a:solidFill>
                            <a:srgbClr val="000000"/>
                          </a:solidFill>
                          <a:miter lim="800000"/>
                          <a:headEnd/>
                          <a:tailEnd/>
                        </a:ln>
                      </wps:spPr>
                      <wps:txbx>
                        <w:txbxContent>
                          <w:p w:rsidR="00486316" w:rsidRDefault="00486316" w:rsidP="00486316">
                            <w:pPr>
                              <w:shd w:val="clear" w:color="auto" w:fill="FFFFFF"/>
                              <w:jc w:val="center"/>
                              <w:rPr>
                                <w:rStyle w:val="inlinecode"/>
                              </w:rPr>
                            </w:pPr>
                            <w:r w:rsidRPr="00AC11AB">
                              <w:rPr>
                                <w:rStyle w:val="inlinecode"/>
                              </w:rPr>
                              <w:t>Class: Car</w:t>
                            </w:r>
                          </w:p>
                          <w:p w:rsidR="00486316" w:rsidRPr="00486316" w:rsidRDefault="00486316" w:rsidP="00486316">
                            <w:pPr>
                              <w:shd w:val="clear" w:color="auto" w:fill="FFFFFF"/>
                              <w:jc w:val="center"/>
                              <w:rPr>
                                <w:rStyle w:val="inlinecode"/>
                                <w:sz w:val="8"/>
                                <w:szCs w:val="8"/>
                              </w:rPr>
                            </w:pPr>
                          </w:p>
                          <w:p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Pr>
                                <w:rStyle w:val="inlinecode"/>
                              </w:rPr>
                              <w:t>Model</w:t>
                            </w:r>
                          </w:p>
                          <w:p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Pr="00AC11AB">
                              <w:rPr>
                                <w:rStyle w:val="inlinecode"/>
                              </w:rPr>
                              <w:t>Engine Size</w:t>
                            </w:r>
                          </w:p>
                          <w:p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Pr>
                                <w:rStyle w:val="inlinecode"/>
                              </w:rPr>
                              <w:tab/>
                            </w:r>
                            <w:r>
                              <w:rPr>
                                <w:rStyle w:val="inlinecode"/>
                              </w:rPr>
                              <w:tab/>
                              <w:t>Speed</w:t>
                            </w:r>
                          </w:p>
                          <w:p w:rsidR="00486316" w:rsidRPr="00486316" w:rsidRDefault="00486316" w:rsidP="00486316">
                            <w:pPr>
                              <w:shd w:val="clear" w:color="auto" w:fill="FFFFFF"/>
                              <w:rPr>
                                <w:rStyle w:val="inlinecode"/>
                                <w:sz w:val="8"/>
                                <w:szCs w:val="8"/>
                              </w:rPr>
                            </w:pPr>
                          </w:p>
                          <w:p w:rsid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9pt;margin-top:8.95pt;width:207.9pt;height:97.8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">
                <v:textbox style="mso-fit-shape-to-text:t">
                  <w:txbxContent>
                    <w:p w:rsidR="00486316" w:rsidRDefault="00486316" w:rsidP="00486316">
                      <w:pPr>
                        <w:shd w:val="clear" w:color="auto" w:fill="FFFFFF"/>
                        <w:jc w:val="center"/>
                        <w:rPr>
                          <w:rStyle w:val="inlinecode"/>
                        </w:rPr>
                      </w:pPr>
                      <w:r w:rsidRPr="00AC11AB">
                        <w:rPr>
                          <w:rStyle w:val="inlinecode"/>
                        </w:rPr>
                        <w:t>Class: Car</w:t>
                      </w:r>
                    </w:p>
                    <w:p w:rsidR="00486316" w:rsidRPr="00486316" w:rsidRDefault="00486316" w:rsidP="00486316">
                      <w:pPr>
                        <w:shd w:val="clear" w:color="auto" w:fill="FFFFFF"/>
                        <w:jc w:val="center"/>
                        <w:rPr>
                          <w:rStyle w:val="inlinecode"/>
                          <w:sz w:val="8"/>
                          <w:szCs w:val="8"/>
                        </w:rPr>
                      </w:pPr>
                    </w:p>
                    <w:p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 xml:space="preserve">Attributes: </w:t>
                      </w:r>
                      <w:r>
                        <w:rPr>
                          <w:rStyle w:val="inlinecode"/>
                        </w:rPr>
                        <w:t>Model</w:t>
                      </w:r>
                    </w:p>
                    <w:p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D9D9D9"/>
                        <w:ind w:firstLine="397"/>
                        <w:rPr>
                          <w:rStyle w:val="inlinecode"/>
                        </w:rPr>
                      </w:pPr>
                      <w:r w:rsidRPr="00AC11AB">
                        <w:rPr>
                          <w:rStyle w:val="inlinecode"/>
                        </w:rPr>
                        <w:tab/>
                      </w:r>
                      <w:r>
                        <w:rPr>
                          <w:rStyle w:val="inlinecode"/>
                        </w:rPr>
                        <w:tab/>
                      </w:r>
                      <w:r>
                        <w:rPr>
                          <w:rStyle w:val="inlinecode"/>
                        </w:rPr>
                        <w:tab/>
                      </w:r>
                      <w:r w:rsidRPr="00AC11AB">
                        <w:rPr>
                          <w:rStyle w:val="inlinecode"/>
                        </w:rPr>
                        <w:t>Engine Size</w:t>
                      </w:r>
                    </w:p>
                    <w:p w:rsid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rPr>
                      </w:pPr>
                      <w:r w:rsidRPr="00AC11AB">
                        <w:rPr>
                          <w:rStyle w:val="inlinecode"/>
                        </w:rPr>
                        <w:tab/>
                      </w:r>
                      <w:r>
                        <w:rPr>
                          <w:rStyle w:val="inlinecode"/>
                        </w:rPr>
                        <w:tab/>
                      </w:r>
                      <w:r>
                        <w:rPr>
                          <w:rStyle w:val="inlinecode"/>
                        </w:rPr>
                        <w:tab/>
                      </w:r>
                      <w:r>
                        <w:rPr>
                          <w:rStyle w:val="inlinecode"/>
                        </w:rPr>
                        <w:tab/>
                        <w:t>Speed</w:t>
                      </w:r>
                    </w:p>
                    <w:p w:rsidR="00486316" w:rsidRPr="00486316" w:rsidRDefault="00486316" w:rsidP="00486316">
                      <w:pPr>
                        <w:shd w:val="clear" w:color="auto" w:fill="FFFFFF"/>
                        <w:rPr>
                          <w:rStyle w:val="inlinecode"/>
                          <w:sz w:val="8"/>
                          <w:szCs w:val="8"/>
                        </w:rPr>
                      </w:pPr>
                    </w:p>
                    <w:p w:rsid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Methods:</w:t>
                      </w:r>
                      <w:r>
                        <w:rPr>
                          <w:rStyle w:val="inlinecode"/>
                        </w:rPr>
                        <w:tab/>
                      </w:r>
                      <w:r>
                        <w:rPr>
                          <w:rStyle w:val="inlinecode"/>
                        </w:rPr>
                        <w:tab/>
                        <w:t>Accelerate()</w:t>
                      </w:r>
                    </w:p>
                    <w:p w:rsidR="00486316" w:rsidRPr="00AC11AB"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rPr>
                      </w:pPr>
                      <w:r>
                        <w:rPr>
                          <w:rStyle w:val="inlinecode"/>
                        </w:rPr>
                        <w:tab/>
                      </w:r>
                      <w:r>
                        <w:rPr>
                          <w:rStyle w:val="inlinecode"/>
                        </w:rPr>
                        <w:tab/>
                      </w:r>
                      <w:r>
                        <w:rPr>
                          <w:rStyle w:val="inlinecode"/>
                        </w:rPr>
                        <w:tab/>
                      </w:r>
                      <w:r>
                        <w:rPr>
                          <w:rStyle w:val="inlinecode"/>
                        </w:rPr>
                        <w:tab/>
                        <w:t>Brake()</w:t>
                      </w:r>
                    </w:p>
                  </w:txbxContent>
                </v:textbox>
              </v:shape>
            </w:pict>
          </mc:Fallback>
        </mc:AlternateContent>
      </w:r>
    </w:p>
    <w:p w:rsidR="00486316" w:rsidRDefault="00486316" w:rsidP="007724F1">
      <w:pPr>
        <w:pStyle w:val="NoSpacing"/>
      </w:pPr>
    </w:p>
    <w:p w:rsidR="00AC11AB" w:rsidRDefault="008469CB" w:rsidP="007724F1">
      <w:pPr>
        <w:pStyle w:val="NoSpacing"/>
      </w:pPr>
      <w:r>
        <w:rPr>
          <w:noProof/>
          <w:lang w:eastAsia="en-GB" w:bidi="ar-SA"/>
        </w:rPr>
        <mc:AlternateContent>
          <mc:Choice Requires="wps">
            <w:drawing>
              <wp:anchor distT="0" distB="0" distL="114300" distR="114300" simplePos="0" relativeHeight="251660288" behindDoc="0" locked="0" layoutInCell="1" allowOverlap="1">
                <wp:simplePos x="0" y="0"/>
                <wp:positionH relativeFrom="column">
                  <wp:posOffset>2686685</wp:posOffset>
                </wp:positionH>
                <wp:positionV relativeFrom="paragraph">
                  <wp:posOffset>122555</wp:posOffset>
                </wp:positionV>
                <wp:extent cx="1313815" cy="0"/>
                <wp:effectExtent l="38735" t="137160" r="47625" b="13906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815" cy="0"/>
                        </a:xfrm>
                        <a:prstGeom prst="straightConnector1">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2B7CE" id="_x0000_t32" coordsize="21600,21600" o:spt="32" o:oned="t" path="m,l21600,21600e" filled="f">
                <v:path arrowok="t" fillok="f" o:connecttype="none"/>
                <o:lock v:ext="edit" shapetype="t"/>
              </v:shapetype>
              <v:shape id="AutoShape 19" o:spid="_x0000_s1026" type="#_x0000_t32" style="position:absolute;margin-left:211.55pt;margin-top:9.65pt;width:103.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QCNw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" strokecolor="red" strokeweight="5pt">
                <v:stroke endarrow="block"/>
              </v:shape>
            </w:pict>
          </mc:Fallback>
        </mc:AlternateContent>
      </w:r>
    </w:p>
    <w:p w:rsidR="00486316" w:rsidRDefault="00486316" w:rsidP="007724F1">
      <w:pPr>
        <w:pStyle w:val="NoSpacing"/>
      </w:pPr>
    </w:p>
    <w:p w:rsidR="00486316" w:rsidRDefault="00486316" w:rsidP="007724F1">
      <w:pPr>
        <w:pStyle w:val="NoSpacing"/>
      </w:pPr>
    </w:p>
    <w:p w:rsidR="00486316" w:rsidRDefault="008469CB" w:rsidP="007724F1">
      <w:pPr>
        <w:pStyle w:val="NoSpacing"/>
      </w:pPr>
      <w:r>
        <w:rPr>
          <w:noProof/>
          <w:lang w:eastAsia="en-GB" w:bidi="ar-SA"/>
        </w:rPr>
        <mc:AlternateContent>
          <mc:Choice Requires="wps">
            <w:drawing>
              <wp:anchor distT="0" distB="0" distL="114300" distR="114300" simplePos="0" relativeHeight="251655168" behindDoc="0" locked="0" layoutInCell="1" allowOverlap="1">
                <wp:simplePos x="0" y="0"/>
                <wp:positionH relativeFrom="column">
                  <wp:posOffset>2566035</wp:posOffset>
                </wp:positionH>
                <wp:positionV relativeFrom="paragraph">
                  <wp:posOffset>123825</wp:posOffset>
                </wp:positionV>
                <wp:extent cx="1447165" cy="734695"/>
                <wp:effectExtent l="32385" t="40005" r="92075" b="13017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734695"/>
                        </a:xfrm>
                        <a:prstGeom prst="straightConnector1">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B4FE2" id="AutoShape 20" o:spid="_x0000_s1026" type="#_x0000_t32" style="position:absolute;margin-left:202.05pt;margin-top:9.75pt;width:113.95pt;height:5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" strokecolor="red" strokeweight="5pt">
                <v:stroke endarrow="block"/>
              </v:shape>
            </w:pict>
          </mc:Fallback>
        </mc:AlternateContent>
      </w:r>
    </w:p>
    <w:p w:rsidR="00486316" w:rsidRDefault="008469CB" w:rsidP="007724F1">
      <w:pPr>
        <w:pStyle w:val="NoSpacing"/>
      </w:pPr>
      <w:r>
        <w:rPr>
          <w:noProof/>
          <w:lang w:eastAsia="en-GB" w:bidi="ar-SA"/>
        </w:rPr>
        <mc:AlternateContent>
          <mc:Choice Requires="wps">
            <w:drawing>
              <wp:anchor distT="0" distB="0" distL="114300" distR="114300" simplePos="0" relativeHeight="251659264" behindDoc="0" locked="0" layoutInCell="1" allowOverlap="1">
                <wp:simplePos x="0" y="0"/>
                <wp:positionH relativeFrom="column">
                  <wp:posOffset>4013200</wp:posOffset>
                </wp:positionH>
                <wp:positionV relativeFrom="paragraph">
                  <wp:posOffset>67945</wp:posOffset>
                </wp:positionV>
                <wp:extent cx="1907540" cy="982980"/>
                <wp:effectExtent l="9525" t="12065" r="698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982980"/>
                        </a:xfrm>
                        <a:prstGeom prst="rect">
                          <a:avLst/>
                        </a:prstGeom>
                        <a:solidFill>
                          <a:srgbClr val="92CDDC"/>
                        </a:solidFill>
                        <a:ln w="9525">
                          <a:solidFill>
                            <a:srgbClr val="000000"/>
                          </a:solidFill>
                          <a:miter lim="800000"/>
                          <a:headEnd/>
                          <a:tailEnd/>
                        </a:ln>
                      </wps:spPr>
                      <wps:txbx>
                        <w:txbxContent>
                          <w:p w:rsidR="00486316" w:rsidRPr="00486316" w:rsidRDefault="00486316" w:rsidP="00486316">
                            <w:pPr>
                              <w:shd w:val="clear" w:color="auto" w:fill="92CDDC"/>
                              <w:jc w:val="center"/>
                              <w:rPr>
                                <w:rStyle w:val="inlinecode"/>
                                <w:sz w:val="16"/>
                                <w:szCs w:val="16"/>
                              </w:rPr>
                            </w:pPr>
                            <w:r w:rsidRPr="00486316">
                              <w:rPr>
                                <w:rStyle w:val="inlinecode"/>
                                <w:sz w:val="16"/>
                                <w:szCs w:val="16"/>
                              </w:rPr>
                              <w:t xml:space="preserve">Object: </w:t>
                            </w:r>
                            <w:r w:rsidR="00CF53BD">
                              <w:rPr>
                                <w:rStyle w:val="inlinecode"/>
                                <w:sz w:val="16"/>
                                <w:szCs w:val="16"/>
                              </w:rPr>
                              <w:t>mark</w:t>
                            </w:r>
                            <w:r w:rsidR="004C007B">
                              <w:rPr>
                                <w:rStyle w:val="inlinecode"/>
                                <w:sz w:val="16"/>
                                <w:szCs w:val="16"/>
                              </w:rPr>
                              <w:t>s</w:t>
                            </w:r>
                            <w:r w:rsidRPr="00486316">
                              <w:rPr>
                                <w:rStyle w:val="inlinecode"/>
                                <w:sz w:val="16"/>
                                <w:szCs w:val="16"/>
                              </w:rPr>
                              <w:t>_</w:t>
                            </w:r>
                            <w:r>
                              <w:rPr>
                                <w:rStyle w:val="inlinecode"/>
                                <w:sz w:val="16"/>
                                <w:szCs w:val="16"/>
                              </w:rPr>
                              <w:t>Next_</w:t>
                            </w:r>
                            <w:r w:rsidRPr="00486316">
                              <w:rPr>
                                <w:rStyle w:val="inlinecode"/>
                                <w:sz w:val="16"/>
                                <w:szCs w:val="16"/>
                              </w:rPr>
                              <w:t>Car</w:t>
                            </w:r>
                          </w:p>
                          <w:p w:rsidR="00486316" w:rsidRPr="00486316" w:rsidRDefault="00486316" w:rsidP="00486316">
                            <w:pPr>
                              <w:shd w:val="clear" w:color="auto" w:fill="92CDDC"/>
                              <w:jc w:val="center"/>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:Bugatti Veyron</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w:t>
                            </w:r>
                            <w:r>
                              <w:rPr>
                                <w:rStyle w:val="inlinecode"/>
                                <w:sz w:val="16"/>
                                <w:szCs w:val="16"/>
                              </w:rPr>
                              <w:t>8</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Pr>
                                <w:rStyle w:val="inlinecode"/>
                                <w:sz w:val="16"/>
                                <w:szCs w:val="16"/>
                              </w:rPr>
                              <w:t>250</w:t>
                            </w:r>
                          </w:p>
                          <w:p w:rsidR="00486316" w:rsidRPr="00486316" w:rsidRDefault="00486316" w:rsidP="00486316">
                            <w:pPr>
                              <w:shd w:val="clear" w:color="auto" w:fill="92CDDC"/>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16pt;margin-top:5.35pt;width:150.2pt;height:77.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" fillcolor="#92cddc">
                <v:textbox style="mso-fit-shape-to-text:t">
                  <w:txbxContent>
                    <w:p w:rsidR="00486316" w:rsidRPr="00486316" w:rsidRDefault="00486316" w:rsidP="00486316">
                      <w:pPr>
                        <w:shd w:val="clear" w:color="auto" w:fill="92CDDC"/>
                        <w:jc w:val="center"/>
                        <w:rPr>
                          <w:rStyle w:val="inlinecode"/>
                          <w:sz w:val="16"/>
                          <w:szCs w:val="16"/>
                        </w:rPr>
                      </w:pPr>
                      <w:r w:rsidRPr="00486316">
                        <w:rPr>
                          <w:rStyle w:val="inlinecode"/>
                          <w:sz w:val="16"/>
                          <w:szCs w:val="16"/>
                        </w:rPr>
                        <w:t xml:space="preserve">Object: </w:t>
                      </w:r>
                      <w:r w:rsidR="00CF53BD">
                        <w:rPr>
                          <w:rStyle w:val="inlinecode"/>
                          <w:sz w:val="16"/>
                          <w:szCs w:val="16"/>
                        </w:rPr>
                        <w:t>mark</w:t>
                      </w:r>
                      <w:r w:rsidR="004C007B">
                        <w:rPr>
                          <w:rStyle w:val="inlinecode"/>
                          <w:sz w:val="16"/>
                          <w:szCs w:val="16"/>
                        </w:rPr>
                        <w:t>s</w:t>
                      </w:r>
                      <w:r w:rsidRPr="00486316">
                        <w:rPr>
                          <w:rStyle w:val="inlinecode"/>
                          <w:sz w:val="16"/>
                          <w:szCs w:val="16"/>
                        </w:rPr>
                        <w:t>_</w:t>
                      </w:r>
                      <w:r>
                        <w:rPr>
                          <w:rStyle w:val="inlinecode"/>
                          <w:sz w:val="16"/>
                          <w:szCs w:val="16"/>
                        </w:rPr>
                        <w:t>Next_</w:t>
                      </w:r>
                      <w:r w:rsidRPr="00486316">
                        <w:rPr>
                          <w:rStyle w:val="inlinecode"/>
                          <w:sz w:val="16"/>
                          <w:szCs w:val="16"/>
                        </w:rPr>
                        <w:t>Car</w:t>
                      </w:r>
                    </w:p>
                    <w:p w:rsidR="00486316" w:rsidRPr="00486316" w:rsidRDefault="00486316" w:rsidP="00486316">
                      <w:pPr>
                        <w:shd w:val="clear" w:color="auto" w:fill="92CDDC"/>
                        <w:jc w:val="center"/>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Model</w:t>
                      </w:r>
                      <w:r w:rsidRPr="00486316">
                        <w:rPr>
                          <w:rStyle w:val="inlinecode"/>
                          <w:sz w:val="16"/>
                          <w:szCs w:val="16"/>
                        </w:rPr>
                        <w:tab/>
                      </w:r>
                      <w:r w:rsidRPr="00486316">
                        <w:rPr>
                          <w:rStyle w:val="inlinecode"/>
                          <w:sz w:val="16"/>
                          <w:szCs w:val="16"/>
                        </w:rPr>
                        <w:tab/>
                        <w:t>:Bugatti Veyron</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Engine Size</w:t>
                      </w:r>
                      <w:r w:rsidRPr="00486316">
                        <w:rPr>
                          <w:rStyle w:val="inlinecode"/>
                          <w:sz w:val="16"/>
                          <w:szCs w:val="16"/>
                        </w:rPr>
                        <w:tab/>
                        <w:t>:</w:t>
                      </w:r>
                      <w:r>
                        <w:rPr>
                          <w:rStyle w:val="inlinecode"/>
                          <w:sz w:val="16"/>
                          <w:szCs w:val="16"/>
                        </w:rPr>
                        <w:t>8</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D9D9D9"/>
                        <w:rPr>
                          <w:rStyle w:val="inlinecode"/>
                          <w:sz w:val="16"/>
                          <w:szCs w:val="16"/>
                        </w:rPr>
                      </w:pPr>
                      <w:r w:rsidRPr="00486316">
                        <w:rPr>
                          <w:rStyle w:val="inlinecode"/>
                          <w:sz w:val="16"/>
                          <w:szCs w:val="16"/>
                        </w:rPr>
                        <w:t>Speed</w:t>
                      </w:r>
                      <w:r w:rsidRPr="00486316">
                        <w:rPr>
                          <w:rStyle w:val="inlinecode"/>
                          <w:sz w:val="16"/>
                          <w:szCs w:val="16"/>
                        </w:rPr>
                        <w:tab/>
                      </w:r>
                      <w:r w:rsidRPr="00486316">
                        <w:rPr>
                          <w:rStyle w:val="inlinecode"/>
                          <w:sz w:val="16"/>
                          <w:szCs w:val="16"/>
                        </w:rPr>
                        <w:tab/>
                        <w:t>:</w:t>
                      </w:r>
                      <w:r>
                        <w:rPr>
                          <w:rStyle w:val="inlinecode"/>
                          <w:sz w:val="16"/>
                          <w:szCs w:val="16"/>
                        </w:rPr>
                        <w:t>250</w:t>
                      </w:r>
                    </w:p>
                    <w:p w:rsidR="00486316" w:rsidRPr="00486316" w:rsidRDefault="00486316" w:rsidP="00486316">
                      <w:pPr>
                        <w:shd w:val="clear" w:color="auto" w:fill="92CDDC"/>
                        <w:rPr>
                          <w:rStyle w:val="inlinecode"/>
                          <w:sz w:val="8"/>
                          <w:szCs w:val="8"/>
                        </w:rPr>
                      </w:pP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Accelerate()</w:t>
                      </w:r>
                    </w:p>
                    <w:p w:rsidR="00486316" w:rsidRPr="00486316" w:rsidRDefault="00486316" w:rsidP="00486316">
                      <w:pPr>
                        <w:pBdr>
                          <w:top w:val="single" w:sz="4" w:space="1" w:color="auto"/>
                          <w:left w:val="single" w:sz="4" w:space="4" w:color="auto"/>
                          <w:bottom w:val="single" w:sz="4" w:space="1" w:color="auto"/>
                          <w:right w:val="single" w:sz="4" w:space="4" w:color="auto"/>
                        </w:pBdr>
                        <w:shd w:val="clear" w:color="auto" w:fill="F2F2F2"/>
                        <w:rPr>
                          <w:rStyle w:val="inlinecode"/>
                          <w:sz w:val="16"/>
                          <w:szCs w:val="16"/>
                        </w:rPr>
                      </w:pPr>
                      <w:r w:rsidRPr="00486316">
                        <w:rPr>
                          <w:rStyle w:val="inlinecode"/>
                          <w:sz w:val="16"/>
                          <w:szCs w:val="16"/>
                        </w:rPr>
                        <w:t>Brake()</w:t>
                      </w:r>
                    </w:p>
                  </w:txbxContent>
                </v:textbox>
              </v:shape>
            </w:pict>
          </mc:Fallback>
        </mc:AlternateContent>
      </w:r>
    </w:p>
    <w:p w:rsidR="00486316" w:rsidRDefault="00486316" w:rsidP="007724F1">
      <w:pPr>
        <w:pStyle w:val="NoSpacing"/>
      </w:pPr>
    </w:p>
    <w:p w:rsidR="00486316" w:rsidRDefault="00486316" w:rsidP="007724F1">
      <w:pPr>
        <w:pStyle w:val="NoSpacing"/>
      </w:pPr>
    </w:p>
    <w:p w:rsidR="00486316" w:rsidRDefault="00486316" w:rsidP="007724F1">
      <w:pPr>
        <w:pStyle w:val="NoSpacing"/>
      </w:pPr>
    </w:p>
    <w:p w:rsidR="00486316" w:rsidRDefault="00486316" w:rsidP="007724F1">
      <w:pPr>
        <w:pStyle w:val="NoSpacing"/>
      </w:pPr>
    </w:p>
    <w:p w:rsidR="00486316" w:rsidRDefault="00486316" w:rsidP="007724F1">
      <w:pPr>
        <w:pStyle w:val="NoSpacing"/>
      </w:pPr>
    </w:p>
    <w:p w:rsidR="00486316" w:rsidRDefault="00486316" w:rsidP="007724F1">
      <w:pPr>
        <w:pStyle w:val="NoSpacing"/>
      </w:pPr>
    </w:p>
    <w:p w:rsidR="00486316" w:rsidRDefault="00486316" w:rsidP="007724F1">
      <w:pPr>
        <w:pStyle w:val="NoSpacing"/>
      </w:pPr>
      <w:r>
        <w:t xml:space="preserve">Every object declared from a class </w:t>
      </w:r>
      <w:r w:rsidR="00DD00E6">
        <w:t>contains</w:t>
      </w:r>
      <w:r>
        <w:t xml:space="preserve"> all</w:t>
      </w:r>
      <w:r w:rsidR="00B46228">
        <w:t xml:space="preserve"> of</w:t>
      </w:r>
      <w:r>
        <w:t xml:space="preserve"> the attributes and methods defined in the class.</w:t>
      </w:r>
    </w:p>
    <w:p w:rsidR="00FF630C" w:rsidRPr="00FF630C" w:rsidRDefault="00FF630C" w:rsidP="00FF630C">
      <w:pPr>
        <w:pStyle w:val="Heading3"/>
      </w:pPr>
      <w:r w:rsidRPr="00FF630C">
        <w:lastRenderedPageBreak/>
        <w:t xml:space="preserve">Declaring </w:t>
      </w:r>
      <w:r w:rsidRPr="00FF630C">
        <w:rPr>
          <w:rStyle w:val="Heading3Char"/>
          <w:b/>
          <w:bCs/>
          <w:sz w:val="22"/>
        </w:rPr>
        <w:t>Classes</w:t>
      </w:r>
    </w:p>
    <w:p w:rsidR="00FF630C" w:rsidRDefault="00FF630C" w:rsidP="000D296E">
      <w:pPr>
        <w:pStyle w:val="NoSpacing"/>
        <w:tabs>
          <w:tab w:val="left" w:pos="2127"/>
        </w:tabs>
      </w:pPr>
    </w:p>
    <w:p w:rsidR="00A1720D" w:rsidRDefault="00A1720D" w:rsidP="007724F1">
      <w:pPr>
        <w:pStyle w:val="NoSpacing"/>
      </w:pPr>
      <w:r>
        <w:t xml:space="preserve">A Car class might be </w:t>
      </w:r>
      <w:r w:rsidR="00DD00E6">
        <w:t>declared</w:t>
      </w:r>
      <w:r>
        <w:t xml:space="preserve"> like </w:t>
      </w:r>
      <w:r w:rsidR="00FF630C">
        <w:t>this</w:t>
      </w:r>
      <w:r>
        <w:t>:</w:t>
      </w:r>
    </w:p>
    <w:p w:rsidR="00A1720D" w:rsidRPr="00535604" w:rsidRDefault="00A1720D" w:rsidP="007724F1">
      <w:pPr>
        <w:pStyle w:val="NoSpacing"/>
        <w:rPr>
          <w:sz w:val="16"/>
          <w:szCs w:val="16"/>
        </w:rPr>
      </w:pPr>
    </w:p>
    <w:p w:rsidR="00A1720D" w:rsidRPr="00A1720D" w:rsidRDefault="00A1720D" w:rsidP="00A1720D">
      <w:pPr>
        <w:pStyle w:val="code"/>
        <w:rPr>
          <w:rStyle w:val="inlinecode"/>
          <w:b w:val="0"/>
          <w:bCs w:val="0"/>
          <w:sz w:val="18"/>
        </w:rPr>
      </w:pPr>
      <w:r w:rsidRPr="00037BC7">
        <w:rPr>
          <w:rStyle w:val="inlinecode"/>
          <w:b w:val="0"/>
          <w:bCs w:val="0"/>
          <w:sz w:val="18"/>
          <w:highlight w:val="yellow"/>
        </w:rPr>
        <w:t>class</w:t>
      </w:r>
      <w:r w:rsidRPr="00A1720D">
        <w:rPr>
          <w:rStyle w:val="inlinecode"/>
          <w:b w:val="0"/>
          <w:bCs w:val="0"/>
          <w:sz w:val="18"/>
        </w:rPr>
        <w:t xml:space="preserve"> Car</w:t>
      </w:r>
    </w:p>
    <w:p w:rsidR="00A1720D" w:rsidRPr="00A1720D" w:rsidRDefault="00A1720D" w:rsidP="00A1720D">
      <w:pPr>
        <w:pStyle w:val="code"/>
        <w:rPr>
          <w:rStyle w:val="inlinecode"/>
          <w:b w:val="0"/>
          <w:bCs w:val="0"/>
          <w:sz w:val="18"/>
        </w:rPr>
      </w:pPr>
      <w:r w:rsidRPr="00A1720D">
        <w:rPr>
          <w:rStyle w:val="inlinecode"/>
          <w:b w:val="0"/>
          <w:bCs w:val="0"/>
          <w:sz w:val="18"/>
        </w:rPr>
        <w:t>{</w:t>
      </w:r>
    </w:p>
    <w:p w:rsidR="00A1720D" w:rsidRPr="00A1720D" w:rsidRDefault="00A1720D" w:rsidP="00A1720D">
      <w:pPr>
        <w:pStyle w:val="code"/>
        <w:rPr>
          <w:rStyle w:val="inlinecode"/>
          <w:b w:val="0"/>
          <w:bCs w:val="0"/>
          <w:sz w:val="18"/>
        </w:rPr>
      </w:pPr>
      <w:r w:rsidRPr="00037BC7">
        <w:rPr>
          <w:rStyle w:val="inlinecode"/>
          <w:b w:val="0"/>
          <w:bCs w:val="0"/>
          <w:sz w:val="18"/>
          <w:highlight w:val="green"/>
        </w:rPr>
        <w:t>private:</w:t>
      </w:r>
    </w:p>
    <w:p w:rsidR="00A1720D" w:rsidRDefault="00A1720D" w:rsidP="00A1720D">
      <w:pPr>
        <w:pStyle w:val="code"/>
        <w:rPr>
          <w:rStyle w:val="inlinecode"/>
          <w:b w:val="0"/>
          <w:bCs w:val="0"/>
          <w:sz w:val="18"/>
        </w:rPr>
      </w:pPr>
      <w:r w:rsidRPr="00A1720D">
        <w:rPr>
          <w:rStyle w:val="inlinecode"/>
          <w:b w:val="0"/>
          <w:bCs w:val="0"/>
          <w:sz w:val="18"/>
        </w:rPr>
        <w:tab/>
        <w:t xml:space="preserve">int </w:t>
      </w:r>
      <w:r w:rsidR="00925314">
        <w:rPr>
          <w:rStyle w:val="inlinecode"/>
          <w:b w:val="0"/>
          <w:bCs w:val="0"/>
          <w:sz w:val="18"/>
        </w:rPr>
        <w:t>m_</w:t>
      </w:r>
      <w:r w:rsidRPr="00A1720D">
        <w:rPr>
          <w:rStyle w:val="inlinecode"/>
          <w:b w:val="0"/>
          <w:bCs w:val="0"/>
          <w:sz w:val="18"/>
        </w:rPr>
        <w:t>speed;</w:t>
      </w:r>
      <w:r w:rsidR="00925314">
        <w:rPr>
          <w:rStyle w:val="inlinecode"/>
          <w:b w:val="0"/>
          <w:bCs w:val="0"/>
          <w:sz w:val="18"/>
        </w:rPr>
        <w:t xml:space="preserve"> </w:t>
      </w:r>
      <w:r w:rsidR="005C3F5C">
        <w:rPr>
          <w:rStyle w:val="inlinecode"/>
          <w:b w:val="0"/>
          <w:bCs w:val="0"/>
          <w:sz w:val="18"/>
        </w:rPr>
        <w:t xml:space="preserve">                </w:t>
      </w:r>
      <w:r w:rsidR="00037BC7">
        <w:rPr>
          <w:rStyle w:val="inlinecode"/>
          <w:b w:val="0"/>
          <w:bCs w:val="0"/>
          <w:sz w:val="18"/>
        </w:rPr>
        <w:t>// private attribute</w:t>
      </w:r>
    </w:p>
    <w:p w:rsidR="00C20C8A" w:rsidRPr="00A1720D" w:rsidRDefault="00C20C8A" w:rsidP="00A1720D">
      <w:pPr>
        <w:pStyle w:val="code"/>
        <w:rPr>
          <w:rStyle w:val="inlinecode"/>
          <w:b w:val="0"/>
          <w:bCs w:val="0"/>
          <w:sz w:val="18"/>
        </w:rPr>
      </w:pPr>
      <w:r>
        <w:rPr>
          <w:rStyle w:val="inlinecode"/>
          <w:b w:val="0"/>
          <w:bCs w:val="0"/>
          <w:sz w:val="18"/>
        </w:rPr>
        <w:tab/>
      </w:r>
      <w:r w:rsidRPr="00925314">
        <w:rPr>
          <w:rStyle w:val="inlinecode"/>
          <w:b w:val="0"/>
          <w:bCs w:val="0"/>
          <w:sz w:val="18"/>
          <w:highlight w:val="cyan"/>
        </w:rPr>
        <w:t xml:space="preserve">void </w:t>
      </w:r>
      <w:r w:rsidR="00925314" w:rsidRPr="00925314">
        <w:rPr>
          <w:rStyle w:val="inlinecode"/>
          <w:b w:val="0"/>
          <w:bCs w:val="0"/>
          <w:sz w:val="18"/>
          <w:highlight w:val="cyan"/>
        </w:rPr>
        <w:t>turnOnBrakeLight(void); // private method</w:t>
      </w:r>
    </w:p>
    <w:p w:rsidR="00A1720D" w:rsidRPr="00A1720D" w:rsidRDefault="00A1720D" w:rsidP="00A1720D">
      <w:pPr>
        <w:pStyle w:val="code"/>
        <w:rPr>
          <w:rStyle w:val="inlinecode"/>
          <w:b w:val="0"/>
          <w:bCs w:val="0"/>
          <w:sz w:val="18"/>
        </w:rPr>
      </w:pPr>
      <w:r w:rsidRPr="00037BC7">
        <w:rPr>
          <w:rStyle w:val="inlinecode"/>
          <w:b w:val="0"/>
          <w:bCs w:val="0"/>
          <w:sz w:val="18"/>
          <w:highlight w:val="green"/>
        </w:rPr>
        <w:t>public:</w:t>
      </w:r>
    </w:p>
    <w:p w:rsidR="00A1720D" w:rsidRPr="00A1720D" w:rsidRDefault="00A1720D" w:rsidP="00A1720D">
      <w:pPr>
        <w:pStyle w:val="code"/>
        <w:rPr>
          <w:rStyle w:val="inlinecode"/>
          <w:b w:val="0"/>
          <w:bCs w:val="0"/>
          <w:sz w:val="18"/>
        </w:rPr>
      </w:pPr>
      <w:r w:rsidRPr="00A1720D">
        <w:rPr>
          <w:rStyle w:val="inlinecode"/>
          <w:b w:val="0"/>
          <w:bCs w:val="0"/>
          <w:sz w:val="18"/>
        </w:rPr>
        <w:tab/>
        <w:t xml:space="preserve">char </w:t>
      </w:r>
      <w:r w:rsidR="00925314">
        <w:rPr>
          <w:rStyle w:val="inlinecode"/>
          <w:b w:val="0"/>
          <w:bCs w:val="0"/>
          <w:sz w:val="18"/>
        </w:rPr>
        <w:t>m_</w:t>
      </w:r>
      <w:r w:rsidRPr="00A1720D">
        <w:rPr>
          <w:rStyle w:val="inlinecode"/>
          <w:b w:val="0"/>
          <w:bCs w:val="0"/>
          <w:sz w:val="18"/>
        </w:rPr>
        <w:t>model[50];</w:t>
      </w:r>
      <w:r w:rsidR="00925314">
        <w:rPr>
          <w:rStyle w:val="inlinecode"/>
          <w:b w:val="0"/>
          <w:bCs w:val="0"/>
          <w:sz w:val="18"/>
        </w:rPr>
        <w:t xml:space="preserve"> </w:t>
      </w:r>
      <w:r w:rsidR="005C3F5C">
        <w:rPr>
          <w:rStyle w:val="inlinecode"/>
          <w:b w:val="0"/>
          <w:bCs w:val="0"/>
          <w:sz w:val="18"/>
        </w:rPr>
        <w:t xml:space="preserve">           </w:t>
      </w:r>
      <w:r w:rsidR="00037BC7">
        <w:rPr>
          <w:rStyle w:val="inlinecode"/>
          <w:b w:val="0"/>
          <w:bCs w:val="0"/>
          <w:sz w:val="18"/>
        </w:rPr>
        <w:t>// public attribute</w:t>
      </w:r>
      <w:r w:rsidR="00925314">
        <w:rPr>
          <w:rStyle w:val="inlinecode"/>
          <w:b w:val="0"/>
          <w:bCs w:val="0"/>
          <w:sz w:val="18"/>
        </w:rPr>
        <w:t xml:space="preserve"> (would normally be private)</w:t>
      </w:r>
    </w:p>
    <w:p w:rsidR="00037BC7" w:rsidRDefault="00A1720D" w:rsidP="00A1720D">
      <w:pPr>
        <w:pStyle w:val="code"/>
        <w:rPr>
          <w:rStyle w:val="inlinecode"/>
          <w:b w:val="0"/>
          <w:bCs w:val="0"/>
          <w:sz w:val="18"/>
        </w:rPr>
      </w:pPr>
      <w:r w:rsidRPr="00A1720D">
        <w:rPr>
          <w:rStyle w:val="inlinecode"/>
          <w:b w:val="0"/>
          <w:bCs w:val="0"/>
          <w:sz w:val="18"/>
        </w:rPr>
        <w:tab/>
        <w:t xml:space="preserve">float </w:t>
      </w:r>
      <w:r w:rsidR="00925314">
        <w:rPr>
          <w:rStyle w:val="inlinecode"/>
          <w:b w:val="0"/>
          <w:bCs w:val="0"/>
          <w:sz w:val="18"/>
        </w:rPr>
        <w:t>m_</w:t>
      </w:r>
      <w:r w:rsidRPr="00A1720D">
        <w:rPr>
          <w:rStyle w:val="inlinecode"/>
          <w:b w:val="0"/>
          <w:bCs w:val="0"/>
          <w:sz w:val="18"/>
        </w:rPr>
        <w:t>engine_size;</w:t>
      </w:r>
      <w:r w:rsidR="00037BC7" w:rsidRPr="00037BC7">
        <w:rPr>
          <w:rStyle w:val="inlinecode"/>
          <w:b w:val="0"/>
          <w:bCs w:val="0"/>
          <w:sz w:val="18"/>
        </w:rPr>
        <w:t xml:space="preserve"> </w:t>
      </w:r>
      <w:r w:rsidR="00925314">
        <w:rPr>
          <w:rStyle w:val="inlinecode"/>
          <w:b w:val="0"/>
          <w:bCs w:val="0"/>
          <w:sz w:val="18"/>
        </w:rPr>
        <w:t xml:space="preserve"> </w:t>
      </w:r>
      <w:r w:rsidR="005C3F5C">
        <w:rPr>
          <w:rStyle w:val="inlinecode"/>
          <w:b w:val="0"/>
          <w:bCs w:val="0"/>
          <w:sz w:val="18"/>
        </w:rPr>
        <w:t xml:space="preserve">       </w:t>
      </w:r>
      <w:r w:rsidR="00037BC7">
        <w:rPr>
          <w:rStyle w:val="inlinecode"/>
          <w:b w:val="0"/>
          <w:bCs w:val="0"/>
          <w:sz w:val="18"/>
        </w:rPr>
        <w:t>// public attribute</w:t>
      </w:r>
      <w:r w:rsidR="00925314">
        <w:rPr>
          <w:rStyle w:val="inlinecode"/>
          <w:b w:val="0"/>
          <w:bCs w:val="0"/>
          <w:sz w:val="18"/>
        </w:rPr>
        <w:t xml:space="preserve"> (would normally be private)</w:t>
      </w:r>
    </w:p>
    <w:p w:rsidR="00A1720D" w:rsidRPr="00A1720D" w:rsidRDefault="00037BC7" w:rsidP="00A1720D">
      <w:pPr>
        <w:pStyle w:val="code"/>
        <w:rPr>
          <w:rStyle w:val="inlinecode"/>
          <w:b w:val="0"/>
          <w:bCs w:val="0"/>
          <w:sz w:val="18"/>
        </w:rPr>
      </w:pPr>
      <w:r w:rsidRPr="00A1720D">
        <w:rPr>
          <w:rStyle w:val="inlinecode"/>
          <w:b w:val="0"/>
          <w:bCs w:val="0"/>
          <w:sz w:val="18"/>
        </w:rPr>
        <w:tab/>
      </w:r>
      <w:r w:rsidR="00A1720D" w:rsidRPr="00A1720D">
        <w:rPr>
          <w:rStyle w:val="inlinecode"/>
          <w:b w:val="0"/>
          <w:bCs w:val="0"/>
          <w:sz w:val="18"/>
        </w:rPr>
        <w:tab/>
      </w:r>
    </w:p>
    <w:p w:rsidR="00A1720D" w:rsidRPr="00037BC7" w:rsidRDefault="00037BC7" w:rsidP="00A1720D">
      <w:pPr>
        <w:pStyle w:val="code"/>
        <w:rPr>
          <w:rStyle w:val="inlinecode"/>
          <w:b w:val="0"/>
          <w:bCs w:val="0"/>
          <w:sz w:val="18"/>
          <w:highlight w:val="cyan"/>
        </w:rPr>
      </w:pPr>
      <w:r w:rsidRPr="00925314">
        <w:rPr>
          <w:rStyle w:val="inlinecode"/>
          <w:b w:val="0"/>
          <w:bCs w:val="0"/>
          <w:sz w:val="18"/>
        </w:rPr>
        <w:tab/>
      </w:r>
      <w:r w:rsidR="00A1720D" w:rsidRPr="00037BC7">
        <w:rPr>
          <w:rStyle w:val="inlinecode"/>
          <w:b w:val="0"/>
          <w:bCs w:val="0"/>
          <w:sz w:val="18"/>
          <w:highlight w:val="cyan"/>
        </w:rPr>
        <w:t>void accelerate(void);</w:t>
      </w:r>
      <w:r w:rsidR="00925314">
        <w:rPr>
          <w:rStyle w:val="inlinecode"/>
          <w:b w:val="0"/>
          <w:bCs w:val="0"/>
          <w:sz w:val="18"/>
          <w:highlight w:val="cyan"/>
        </w:rPr>
        <w:t xml:space="preserve">       </w:t>
      </w:r>
      <w:r w:rsidRPr="00037BC7">
        <w:rPr>
          <w:rStyle w:val="inlinecode"/>
          <w:b w:val="0"/>
          <w:bCs w:val="0"/>
          <w:sz w:val="18"/>
          <w:highlight w:val="cyan"/>
        </w:rPr>
        <w:t>// public method</w:t>
      </w:r>
    </w:p>
    <w:p w:rsidR="00A1720D" w:rsidRPr="00A1720D" w:rsidRDefault="00A1720D" w:rsidP="00A1720D">
      <w:pPr>
        <w:pStyle w:val="code"/>
        <w:rPr>
          <w:rStyle w:val="inlinecode"/>
          <w:b w:val="0"/>
          <w:bCs w:val="0"/>
          <w:sz w:val="18"/>
        </w:rPr>
      </w:pPr>
      <w:r w:rsidRPr="00925314">
        <w:rPr>
          <w:rStyle w:val="inlinecode"/>
          <w:b w:val="0"/>
          <w:bCs w:val="0"/>
          <w:sz w:val="18"/>
        </w:rPr>
        <w:tab/>
      </w:r>
      <w:r w:rsidRPr="00037BC7">
        <w:rPr>
          <w:rStyle w:val="inlinecode"/>
          <w:b w:val="0"/>
          <w:bCs w:val="0"/>
          <w:sz w:val="18"/>
          <w:highlight w:val="cyan"/>
        </w:rPr>
        <w:t>void brake(void);</w:t>
      </w:r>
      <w:r w:rsidR="00925314">
        <w:rPr>
          <w:rStyle w:val="inlinecode"/>
          <w:b w:val="0"/>
          <w:bCs w:val="0"/>
          <w:sz w:val="18"/>
          <w:highlight w:val="cyan"/>
        </w:rPr>
        <w:t xml:space="preserve">            </w:t>
      </w:r>
      <w:r w:rsidR="00037BC7" w:rsidRPr="00037BC7">
        <w:rPr>
          <w:rStyle w:val="inlinecode"/>
          <w:b w:val="0"/>
          <w:bCs w:val="0"/>
          <w:sz w:val="18"/>
          <w:highlight w:val="cyan"/>
        </w:rPr>
        <w:t>// public method</w:t>
      </w:r>
    </w:p>
    <w:p w:rsidR="00A1720D" w:rsidRDefault="00A1720D" w:rsidP="00A1720D">
      <w:pPr>
        <w:pStyle w:val="code"/>
        <w:rPr>
          <w:rStyle w:val="inlinecode"/>
          <w:b w:val="0"/>
          <w:bCs w:val="0"/>
          <w:sz w:val="18"/>
        </w:rPr>
      </w:pPr>
      <w:r w:rsidRPr="00A1720D">
        <w:rPr>
          <w:rStyle w:val="inlinecode"/>
          <w:b w:val="0"/>
          <w:bCs w:val="0"/>
          <w:sz w:val="18"/>
        </w:rPr>
        <w:t>}</w:t>
      </w:r>
      <w:r w:rsidRPr="00F274D3">
        <w:rPr>
          <w:rStyle w:val="inlinecode"/>
          <w:b w:val="0"/>
          <w:bCs w:val="0"/>
          <w:sz w:val="18"/>
          <w:highlight w:val="yellow"/>
        </w:rPr>
        <w:t>;</w:t>
      </w:r>
      <w:r w:rsidR="00F274D3">
        <w:rPr>
          <w:rStyle w:val="inlinecode"/>
          <w:b w:val="0"/>
          <w:bCs w:val="0"/>
          <w:sz w:val="18"/>
        </w:rPr>
        <w:t xml:space="preserve"> // don't forget the semicolon</w:t>
      </w:r>
    </w:p>
    <w:p w:rsidR="00A1720D" w:rsidRPr="00535604" w:rsidRDefault="00A1720D" w:rsidP="007724F1">
      <w:pPr>
        <w:pStyle w:val="NoSpacing"/>
        <w:rPr>
          <w:sz w:val="16"/>
          <w:szCs w:val="16"/>
        </w:rPr>
      </w:pPr>
    </w:p>
    <w:p w:rsidR="00486316" w:rsidRDefault="00037BC7" w:rsidP="007724F1">
      <w:pPr>
        <w:pStyle w:val="NoSpacing"/>
      </w:pPr>
      <w:r>
        <w:t>Notice the format is very similar to a structure, but with the addition o</w:t>
      </w:r>
      <w:r w:rsidR="004C007B">
        <w:t xml:space="preserve">f functions, </w:t>
      </w:r>
      <w:r w:rsidR="00DD00E6">
        <w:t>i.e.</w:t>
      </w:r>
      <w:r w:rsidR="004C007B">
        <w:t xml:space="preserve"> methods</w:t>
      </w:r>
      <w:r>
        <w:t xml:space="preserve">. </w:t>
      </w:r>
      <w:r w:rsidR="004C007B">
        <w:t xml:space="preserve"> </w:t>
      </w:r>
      <w:r>
        <w:t xml:space="preserve">There are also two new keywords </w:t>
      </w:r>
      <w:r w:rsidRPr="00916E80">
        <w:rPr>
          <w:rStyle w:val="inlinecode"/>
        </w:rPr>
        <w:t>public:</w:t>
      </w:r>
      <w:r>
        <w:t xml:space="preserve"> and </w:t>
      </w:r>
      <w:r w:rsidR="00DD00E6" w:rsidRPr="00916E80">
        <w:rPr>
          <w:rStyle w:val="inlinecode"/>
        </w:rPr>
        <w:t>private:</w:t>
      </w:r>
      <w:r w:rsidR="004C007B">
        <w:rPr>
          <w:rStyle w:val="inlinecode"/>
        </w:rPr>
        <w:t xml:space="preserve"> </w:t>
      </w:r>
      <w:r w:rsidR="004C007B" w:rsidRPr="00663317">
        <w:rPr>
          <w:rStyle w:val="inlinecode"/>
          <w:rFonts w:ascii="Calibri" w:hAnsi="Calibri"/>
          <w:b w:val="0"/>
        </w:rPr>
        <w:t>which</w:t>
      </w:r>
      <w:r w:rsidRPr="00663317">
        <w:rPr>
          <w:b/>
        </w:rPr>
        <w:t xml:space="preserve"> </w:t>
      </w:r>
      <w:r>
        <w:t xml:space="preserve">are needed when using classes, </w:t>
      </w:r>
      <w:r w:rsidR="00311477">
        <w:t>these</w:t>
      </w:r>
      <w:r>
        <w:t xml:space="preserve"> will be discussed </w:t>
      </w:r>
      <w:r w:rsidR="004C007B">
        <w:t xml:space="preserve">in the </w:t>
      </w:r>
      <w:r>
        <w:t>next</w:t>
      </w:r>
      <w:r w:rsidR="004C007B">
        <w:t xml:space="preserve"> section</w:t>
      </w:r>
      <w:r>
        <w:t>.</w:t>
      </w:r>
    </w:p>
    <w:p w:rsidR="00037BC7" w:rsidRDefault="00037BC7" w:rsidP="007724F1">
      <w:pPr>
        <w:pStyle w:val="NoSpacing"/>
      </w:pPr>
    </w:p>
    <w:p w:rsidR="002A0A9A" w:rsidRDefault="00090494" w:rsidP="00090494">
      <w:pPr>
        <w:pStyle w:val="Heading3"/>
      </w:pPr>
      <w:r>
        <w:t xml:space="preserve">Encapsulation </w:t>
      </w:r>
    </w:p>
    <w:p w:rsidR="00965EFD" w:rsidRDefault="00965EFD" w:rsidP="007724F1">
      <w:pPr>
        <w:pStyle w:val="NoSpacing"/>
      </w:pPr>
    </w:p>
    <w:p w:rsidR="00090494" w:rsidRDefault="00965EFD" w:rsidP="00965EFD">
      <w:pPr>
        <w:pStyle w:val="NoSpacing"/>
      </w:pPr>
      <w:r>
        <w:t xml:space="preserve">The idea of combining data and the operations performed on that data into a class is called </w:t>
      </w:r>
      <w:r w:rsidRPr="00710301">
        <w:rPr>
          <w:b/>
        </w:rPr>
        <w:t>encapsulation</w:t>
      </w:r>
      <w:r>
        <w:t xml:space="preserve">. </w:t>
      </w:r>
      <w:r w:rsidR="00090494">
        <w:t xml:space="preserve"> </w:t>
      </w:r>
      <w:r w:rsidR="00DD00E6">
        <w:t>Encapsulation</w:t>
      </w:r>
      <w:r w:rsidR="00090494">
        <w:t xml:space="preserve"> allows programmers to treat the state and behaviour of a</w:t>
      </w:r>
      <w:r w:rsidR="00916E80">
        <w:t xml:space="preserve">n object as a single entity, as well as restricting access to the </w:t>
      </w:r>
      <w:r w:rsidR="00DD00E6">
        <w:t>attributes</w:t>
      </w:r>
      <w:r w:rsidR="00916E80">
        <w:t xml:space="preserve"> in the object. </w:t>
      </w:r>
      <w:r w:rsidR="004C007B">
        <w:t xml:space="preserve"> </w:t>
      </w:r>
      <w:r w:rsidR="00DD00E6">
        <w:t>Generally</w:t>
      </w:r>
      <w:r w:rsidR="004C007B">
        <w:t>,</w:t>
      </w:r>
      <w:r w:rsidR="00916E80">
        <w:t xml:space="preserve"> classes are designed so that the </w:t>
      </w:r>
      <w:r w:rsidR="00916E80" w:rsidRPr="00311477">
        <w:rPr>
          <w:b/>
        </w:rPr>
        <w:t>attributes are only accessible via the methods</w:t>
      </w:r>
      <w:r w:rsidR="00916E80">
        <w:t xml:space="preserve"> in the class, so that when objects are created each object will have its own copy of each </w:t>
      </w:r>
      <w:r w:rsidR="00DD00E6">
        <w:t>attribute</w:t>
      </w:r>
      <w:r w:rsidR="00916E80">
        <w:t xml:space="preserve">, and only that object's methods can affect those </w:t>
      </w:r>
      <w:r w:rsidR="00DD00E6">
        <w:t>attributes</w:t>
      </w:r>
      <w:r w:rsidR="00916E80">
        <w:t>.</w:t>
      </w:r>
      <w:r w:rsidR="004C007B">
        <w:t xml:space="preserve"> </w:t>
      </w:r>
      <w:r w:rsidR="00311477">
        <w:t xml:space="preserve"> </w:t>
      </w:r>
      <w:r w:rsidR="00C20C8A">
        <w:t xml:space="preserve">Restricting access in this way allows the creator of a class to control what can access </w:t>
      </w:r>
      <w:r w:rsidR="004C007B">
        <w:t>the data contained in an object -</w:t>
      </w:r>
      <w:r w:rsidR="00C20C8A">
        <w:t xml:space="preserve"> </w:t>
      </w:r>
      <w:r w:rsidR="004C007B">
        <w:t>This</w:t>
      </w:r>
      <w:r w:rsidR="00C20C8A">
        <w:t xml:space="preserve"> can improve the robustness of a software system. </w:t>
      </w:r>
      <w:r w:rsidR="004C007B">
        <w:t xml:space="preserve"> </w:t>
      </w:r>
      <w:r w:rsidR="00C20C8A">
        <w:t xml:space="preserve">It also has </w:t>
      </w:r>
      <w:r w:rsidR="004C007B">
        <w:t xml:space="preserve">the advantage that the way </w:t>
      </w:r>
      <w:r w:rsidR="00C20C8A">
        <w:t>the data in a class is represented can be changed without affecting those using the class.</w:t>
      </w:r>
    </w:p>
    <w:p w:rsidR="00090494" w:rsidRDefault="00090494" w:rsidP="00965EFD">
      <w:pPr>
        <w:pStyle w:val="NoSpacing"/>
      </w:pPr>
    </w:p>
    <w:p w:rsidR="00710301" w:rsidRDefault="00710301" w:rsidP="007724F1">
      <w:pPr>
        <w:pStyle w:val="NoSpacing"/>
      </w:pPr>
    </w:p>
    <w:p w:rsidR="00916E80" w:rsidRDefault="00311477" w:rsidP="00916E80">
      <w:pPr>
        <w:pStyle w:val="Heading3"/>
      </w:pPr>
      <w:r>
        <w:rPr>
          <w:rStyle w:val="inlinecode"/>
          <w:b/>
        </w:rPr>
        <w:t>p</w:t>
      </w:r>
      <w:r w:rsidR="00916E80" w:rsidRPr="00A1720D">
        <w:rPr>
          <w:rStyle w:val="inlinecode"/>
          <w:b/>
        </w:rPr>
        <w:t>ublic</w:t>
      </w:r>
      <w:r w:rsidR="00A1720D" w:rsidRPr="00A1720D">
        <w:rPr>
          <w:rStyle w:val="inlinecode"/>
          <w:b/>
        </w:rPr>
        <w:t>:</w:t>
      </w:r>
      <w:r w:rsidR="00916E80">
        <w:t xml:space="preserve"> and </w:t>
      </w:r>
      <w:r>
        <w:rPr>
          <w:rStyle w:val="inlinecode"/>
          <w:b/>
        </w:rPr>
        <w:t>p</w:t>
      </w:r>
      <w:r w:rsidR="00916E80" w:rsidRPr="00A1720D">
        <w:rPr>
          <w:rStyle w:val="inlinecode"/>
          <w:b/>
        </w:rPr>
        <w:t>rivate</w:t>
      </w:r>
      <w:r w:rsidR="00A1720D" w:rsidRPr="00A1720D">
        <w:rPr>
          <w:rStyle w:val="inlinecode"/>
          <w:b/>
        </w:rPr>
        <w:t>:</w:t>
      </w:r>
      <w:r w:rsidR="00916E80">
        <w:t xml:space="preserve"> Access Specifiers</w:t>
      </w:r>
    </w:p>
    <w:p w:rsidR="00916E80" w:rsidRDefault="00916E80" w:rsidP="00916E80"/>
    <w:p w:rsidR="00916E80" w:rsidRDefault="00916E80" w:rsidP="00925314">
      <w:pPr>
        <w:pStyle w:val="NoSpacing"/>
      </w:pPr>
      <w:r>
        <w:t xml:space="preserve">In order to provide encapsulation you use the </w:t>
      </w:r>
      <w:r w:rsidRPr="00916E80">
        <w:rPr>
          <w:rStyle w:val="inlinecode"/>
        </w:rPr>
        <w:t>public:</w:t>
      </w:r>
      <w:r>
        <w:t xml:space="preserve"> and </w:t>
      </w:r>
      <w:r w:rsidRPr="00916E80">
        <w:rPr>
          <w:rStyle w:val="inlinecode"/>
        </w:rPr>
        <w:t>private:</w:t>
      </w:r>
      <w:r>
        <w:t xml:space="preserve"> </w:t>
      </w:r>
      <w:r w:rsidRPr="00916E80">
        <w:rPr>
          <w:b/>
        </w:rPr>
        <w:t xml:space="preserve">access </w:t>
      </w:r>
      <w:r w:rsidR="00DD00E6" w:rsidRPr="00916E80">
        <w:rPr>
          <w:b/>
        </w:rPr>
        <w:t>specifi</w:t>
      </w:r>
      <w:r w:rsidR="00DD00E6">
        <w:rPr>
          <w:b/>
        </w:rPr>
        <w:t>ers</w:t>
      </w:r>
      <w:r>
        <w:t xml:space="preserve"> inside the class declaration. </w:t>
      </w:r>
      <w:r w:rsidR="000337C8">
        <w:t xml:space="preserve"> </w:t>
      </w:r>
      <w:r w:rsidR="00A1720D">
        <w:t xml:space="preserve">The </w:t>
      </w:r>
      <w:r w:rsidR="00DD00E6" w:rsidRPr="00916E80">
        <w:rPr>
          <w:rStyle w:val="inlinecode"/>
        </w:rPr>
        <w:t>public:</w:t>
      </w:r>
      <w:r w:rsidR="00DD00E6">
        <w:rPr>
          <w:rStyle w:val="inlinecode"/>
        </w:rPr>
        <w:t xml:space="preserve"> </w:t>
      </w:r>
      <w:r w:rsidR="00DD00E6">
        <w:t>access</w:t>
      </w:r>
      <w:r w:rsidR="00A1720D">
        <w:t xml:space="preserve"> specifier determines those attributes and methods that are </w:t>
      </w:r>
      <w:r w:rsidR="004E5226">
        <w:t>accessible</w:t>
      </w:r>
      <w:r w:rsidR="00A1720D">
        <w:t xml:space="preserve"> outside of the </w:t>
      </w:r>
      <w:r w:rsidR="00A1720D" w:rsidRPr="00925314">
        <w:t xml:space="preserve">class, </w:t>
      </w:r>
      <w:r w:rsidR="000337C8">
        <w:t>while</w:t>
      </w:r>
      <w:r w:rsidR="00A1720D" w:rsidRPr="00925314">
        <w:t xml:space="preserve"> </w:t>
      </w:r>
      <w:r w:rsidR="00A1720D" w:rsidRPr="00925314">
        <w:rPr>
          <w:rStyle w:val="inlinecode"/>
        </w:rPr>
        <w:t xml:space="preserve">private: </w:t>
      </w:r>
      <w:r w:rsidR="000337C8" w:rsidRPr="00663317">
        <w:rPr>
          <w:rStyle w:val="inlinecode"/>
          <w:rFonts w:ascii="Calibri" w:hAnsi="Calibri"/>
          <w:b w:val="0"/>
        </w:rPr>
        <w:t xml:space="preserve">covers </w:t>
      </w:r>
      <w:r w:rsidR="00A1720D" w:rsidRPr="00925314">
        <w:t xml:space="preserve">those accessible from within the class. </w:t>
      </w:r>
      <w:r w:rsidR="000337C8">
        <w:t xml:space="preserve"> </w:t>
      </w:r>
      <w:r w:rsidR="00037BC7" w:rsidRPr="00925314">
        <w:t xml:space="preserve">In the above car class the </w:t>
      </w:r>
      <w:r w:rsidR="00925314" w:rsidRPr="00925314">
        <w:rPr>
          <w:rStyle w:val="inlinecode"/>
        </w:rPr>
        <w:t>m_</w:t>
      </w:r>
      <w:r w:rsidR="00037BC7" w:rsidRPr="00925314">
        <w:rPr>
          <w:rStyle w:val="inlinecode"/>
        </w:rPr>
        <w:t>speed</w:t>
      </w:r>
      <w:r w:rsidR="00037BC7" w:rsidRPr="00925314">
        <w:t xml:space="preserve"> attribute is defined as private and therefore </w:t>
      </w:r>
      <w:r w:rsidR="004E5226" w:rsidRPr="00925314">
        <w:t>can only be accessed</w:t>
      </w:r>
      <w:r w:rsidR="00037BC7" w:rsidRPr="00925314">
        <w:t xml:space="preserve"> from </w:t>
      </w:r>
      <w:r w:rsidR="004E5226" w:rsidRPr="00925314">
        <w:t>the methods in</w:t>
      </w:r>
      <w:r w:rsidR="00037BC7" w:rsidRPr="00925314">
        <w:t xml:space="preserve"> the class. </w:t>
      </w:r>
      <w:r w:rsidR="000337C8">
        <w:t xml:space="preserve"> </w:t>
      </w:r>
      <w:r w:rsidR="00925314" w:rsidRPr="00925314">
        <w:t xml:space="preserve">The </w:t>
      </w:r>
      <w:r w:rsidR="00925314" w:rsidRPr="00925314">
        <w:rPr>
          <w:rStyle w:val="inlinecode"/>
        </w:rPr>
        <w:t>turnOnBrakeLight()</w:t>
      </w:r>
      <w:r w:rsidR="00925314" w:rsidRPr="00925314">
        <w:t xml:space="preserve"> </w:t>
      </w:r>
      <w:r w:rsidR="00925314">
        <w:t xml:space="preserve">method is also private, and only accessible from other class methods. </w:t>
      </w:r>
      <w:r w:rsidR="000337C8">
        <w:t xml:space="preserve"> </w:t>
      </w:r>
      <w:r w:rsidR="00037BC7" w:rsidRPr="00925314">
        <w:t>The</w:t>
      </w:r>
      <w:r w:rsidR="00037BC7">
        <w:t xml:space="preserve"> </w:t>
      </w:r>
      <w:r w:rsidR="00925314" w:rsidRPr="00925314">
        <w:rPr>
          <w:rStyle w:val="inlinecode"/>
        </w:rPr>
        <w:t>m_</w:t>
      </w:r>
      <w:r w:rsidR="004E5226" w:rsidRPr="004E5226">
        <w:rPr>
          <w:rStyle w:val="inlinecode"/>
        </w:rPr>
        <w:t>model</w:t>
      </w:r>
      <w:r w:rsidR="004E5226">
        <w:t xml:space="preserve"> and </w:t>
      </w:r>
      <w:r w:rsidR="00925314" w:rsidRPr="00925314">
        <w:rPr>
          <w:rStyle w:val="inlinecode"/>
        </w:rPr>
        <w:t>m_</w:t>
      </w:r>
      <w:r w:rsidR="004E5226" w:rsidRPr="004E5226">
        <w:rPr>
          <w:rStyle w:val="inlinecode"/>
        </w:rPr>
        <w:t>engine_size</w:t>
      </w:r>
      <w:r w:rsidR="004E5226">
        <w:t xml:space="preserve"> </w:t>
      </w:r>
      <w:r w:rsidR="00037BC7">
        <w:t>attributes</w:t>
      </w:r>
      <w:r w:rsidR="004E5226">
        <w:t>,</w:t>
      </w:r>
      <w:r w:rsidR="00037BC7">
        <w:t xml:space="preserve"> and </w:t>
      </w:r>
      <w:r w:rsidR="004E5226">
        <w:t xml:space="preserve">the </w:t>
      </w:r>
      <w:r w:rsidR="004E5226" w:rsidRPr="004E5226">
        <w:rPr>
          <w:rStyle w:val="inlinecode"/>
        </w:rPr>
        <w:t>accelerate()</w:t>
      </w:r>
      <w:r w:rsidR="004E5226">
        <w:t xml:space="preserve"> and </w:t>
      </w:r>
      <w:r w:rsidR="004E5226" w:rsidRPr="004E5226">
        <w:rPr>
          <w:rStyle w:val="inlinecode"/>
        </w:rPr>
        <w:t>brake()</w:t>
      </w:r>
      <w:r w:rsidR="00037BC7">
        <w:t>methods</w:t>
      </w:r>
      <w:r w:rsidR="000337C8">
        <w:t>,</w:t>
      </w:r>
      <w:r w:rsidR="00037BC7">
        <w:t xml:space="preserve"> are set as public and </w:t>
      </w:r>
      <w:r w:rsidR="004E5226">
        <w:t xml:space="preserve">are </w:t>
      </w:r>
      <w:r w:rsidR="00DD00E6">
        <w:t>accessible</w:t>
      </w:r>
      <w:r w:rsidR="004E5226">
        <w:t xml:space="preserve"> from any code outside of the </w:t>
      </w:r>
      <w:r w:rsidR="00DD00E6">
        <w:t>class</w:t>
      </w:r>
      <w:r w:rsidR="00925314">
        <w:t xml:space="preserve">. </w:t>
      </w:r>
      <w:r w:rsidR="000337C8">
        <w:t xml:space="preserve"> </w:t>
      </w:r>
      <w:r w:rsidR="00925314">
        <w:t>However</w:t>
      </w:r>
      <w:r w:rsidR="000337C8">
        <w:t>,</w:t>
      </w:r>
      <w:r w:rsidR="00925314">
        <w:t xml:space="preserve"> </w:t>
      </w:r>
      <w:r w:rsidR="000337C8">
        <w:t>these</w:t>
      </w:r>
      <w:r w:rsidR="00925314">
        <w:t xml:space="preserve"> two attributes would normally be declared in the private</w:t>
      </w:r>
      <w:r w:rsidR="000337C8">
        <w:t xml:space="preserve"> section;</w:t>
      </w:r>
      <w:r w:rsidR="00925314">
        <w:t xml:space="preserve"> they are shown as public just for demonstration purposes.</w:t>
      </w:r>
    </w:p>
    <w:p w:rsidR="00781874" w:rsidRDefault="00781874" w:rsidP="00916E80"/>
    <w:p w:rsidR="000D296E" w:rsidRDefault="000D296E" w:rsidP="00916E80"/>
    <w:p w:rsidR="000D296E" w:rsidRDefault="000D296E" w:rsidP="000D296E">
      <w:pPr>
        <w:pStyle w:val="Heading3"/>
      </w:pPr>
      <w:r>
        <w:t>Defining Methods</w:t>
      </w:r>
    </w:p>
    <w:p w:rsidR="000D296E" w:rsidRDefault="000D296E" w:rsidP="00916E80"/>
    <w:p w:rsidR="000D296E" w:rsidRDefault="000D296E" w:rsidP="00916E80">
      <w:r>
        <w:t xml:space="preserve">If you declare a method within a class you will need to provide a method definition that </w:t>
      </w:r>
      <w:r w:rsidR="003552E3">
        <w:t>specifies what the method does.  This is exactly the same</w:t>
      </w:r>
      <w:r>
        <w:t xml:space="preserve"> as defining a function </w:t>
      </w:r>
      <w:r w:rsidR="00C96715">
        <w:t>at the time of declaration</w:t>
      </w:r>
      <w:r>
        <w:t>.</w:t>
      </w:r>
      <w:r w:rsidR="003552E3">
        <w:t xml:space="preserve"> </w:t>
      </w:r>
      <w:r>
        <w:t xml:space="preserve"> </w:t>
      </w:r>
      <w:r w:rsidR="00C96715">
        <w:t>Defining</w:t>
      </w:r>
      <w:r>
        <w:t xml:space="preserve"> a method </w:t>
      </w:r>
      <w:r w:rsidR="00C96715">
        <w:t xml:space="preserve">outside its class </w:t>
      </w:r>
      <w:r>
        <w:t xml:space="preserve">is in fact very similar to defining a function, so for the </w:t>
      </w:r>
      <w:r w:rsidRPr="004E5226">
        <w:rPr>
          <w:rStyle w:val="inlinecode"/>
        </w:rPr>
        <w:t>accelerate()</w:t>
      </w:r>
      <w:r>
        <w:t xml:space="preserve"> and </w:t>
      </w:r>
      <w:r w:rsidRPr="004E5226">
        <w:rPr>
          <w:rStyle w:val="inlinecode"/>
        </w:rPr>
        <w:t>brake()</w:t>
      </w:r>
      <w:r>
        <w:t>methods:</w:t>
      </w:r>
    </w:p>
    <w:p w:rsidR="000D296E" w:rsidRDefault="000D296E" w:rsidP="00916E80"/>
    <w:p w:rsidR="000D296E" w:rsidRPr="000D296E" w:rsidRDefault="000D296E" w:rsidP="000D296E">
      <w:pPr>
        <w:pStyle w:val="code"/>
      </w:pPr>
      <w:r w:rsidRPr="000D296E">
        <w:t xml:space="preserve">void </w:t>
      </w:r>
      <w:r w:rsidRPr="000D296E">
        <w:rPr>
          <w:highlight w:val="yellow"/>
        </w:rPr>
        <w:t>Car::</w:t>
      </w:r>
      <w:r w:rsidRPr="000D296E">
        <w:t>accelerate(void)</w:t>
      </w:r>
    </w:p>
    <w:p w:rsidR="000D296E" w:rsidRPr="000D296E" w:rsidRDefault="000D296E" w:rsidP="000D296E">
      <w:pPr>
        <w:pStyle w:val="code"/>
      </w:pPr>
      <w:r w:rsidRPr="000D296E">
        <w:t>{</w:t>
      </w:r>
    </w:p>
    <w:p w:rsidR="000D296E" w:rsidRPr="000D296E" w:rsidRDefault="000D296E" w:rsidP="000D296E">
      <w:pPr>
        <w:pStyle w:val="code"/>
      </w:pPr>
      <w:r w:rsidRPr="000D296E">
        <w:tab/>
      </w:r>
      <w:r w:rsidR="00925314">
        <w:t>m_</w:t>
      </w:r>
      <w:r w:rsidRPr="000D296E">
        <w:t>speed+</w:t>
      </w:r>
      <w:r w:rsidR="00535604">
        <w:t>=3</w:t>
      </w:r>
      <w:r w:rsidRPr="000D296E">
        <w:t>;</w:t>
      </w:r>
      <w:r w:rsidR="00835A0A">
        <w:tab/>
      </w:r>
      <w:r w:rsidR="00835A0A" w:rsidRPr="0071455E">
        <w:rPr>
          <w:highlight w:val="green"/>
        </w:rPr>
        <w:t xml:space="preserve">// Part of Car class so can access </w:t>
      </w:r>
      <w:r w:rsidR="00835A0A" w:rsidRPr="0071455E">
        <w:rPr>
          <w:b/>
          <w:highlight w:val="green"/>
        </w:rPr>
        <w:t>private</w:t>
      </w:r>
      <w:r w:rsidR="00835A0A" w:rsidRPr="0071455E">
        <w:rPr>
          <w:highlight w:val="green"/>
        </w:rPr>
        <w:t xml:space="preserve"> attribute</w:t>
      </w:r>
    </w:p>
    <w:p w:rsidR="000D296E" w:rsidRPr="000D296E" w:rsidRDefault="000D296E" w:rsidP="000D296E">
      <w:pPr>
        <w:pStyle w:val="code"/>
      </w:pPr>
      <w:r w:rsidRPr="000D296E">
        <w:t>}</w:t>
      </w:r>
    </w:p>
    <w:p w:rsidR="000D296E" w:rsidRPr="000D296E" w:rsidRDefault="000D296E" w:rsidP="000D296E">
      <w:pPr>
        <w:pStyle w:val="code"/>
      </w:pPr>
    </w:p>
    <w:p w:rsidR="000D296E" w:rsidRPr="000D296E" w:rsidRDefault="000D296E" w:rsidP="000D296E">
      <w:pPr>
        <w:pStyle w:val="code"/>
      </w:pPr>
      <w:r w:rsidRPr="000D296E">
        <w:t xml:space="preserve">void </w:t>
      </w:r>
      <w:r w:rsidRPr="000D296E">
        <w:rPr>
          <w:highlight w:val="yellow"/>
        </w:rPr>
        <w:t>Car::</w:t>
      </w:r>
      <w:r w:rsidRPr="000D296E">
        <w:t>brake(void)</w:t>
      </w:r>
    </w:p>
    <w:p w:rsidR="000D296E" w:rsidRPr="000D296E" w:rsidRDefault="000D296E" w:rsidP="000D296E">
      <w:pPr>
        <w:pStyle w:val="code"/>
      </w:pPr>
      <w:r w:rsidRPr="000D296E">
        <w:t>{</w:t>
      </w:r>
    </w:p>
    <w:p w:rsidR="000D296E" w:rsidRPr="000D296E" w:rsidRDefault="000D296E" w:rsidP="000D296E">
      <w:pPr>
        <w:pStyle w:val="code"/>
      </w:pPr>
      <w:r w:rsidRPr="000D296E">
        <w:tab/>
      </w:r>
      <w:r w:rsidR="00925314">
        <w:t>m_</w:t>
      </w:r>
      <w:r w:rsidRPr="000D296E">
        <w:t>speed-</w:t>
      </w:r>
      <w:r w:rsidR="00535604">
        <w:t>=5</w:t>
      </w:r>
      <w:r w:rsidRPr="000D296E">
        <w:t>;</w:t>
      </w:r>
      <w:r w:rsidR="00835A0A">
        <w:tab/>
      </w:r>
      <w:r w:rsidR="00835A0A" w:rsidRPr="0071455E">
        <w:rPr>
          <w:highlight w:val="green"/>
        </w:rPr>
        <w:t xml:space="preserve">// Part of Car class so can access </w:t>
      </w:r>
      <w:r w:rsidR="00835A0A" w:rsidRPr="0071455E">
        <w:rPr>
          <w:b/>
          <w:highlight w:val="green"/>
        </w:rPr>
        <w:t>private</w:t>
      </w:r>
      <w:r w:rsidR="00835A0A" w:rsidRPr="0071455E">
        <w:rPr>
          <w:highlight w:val="green"/>
        </w:rPr>
        <w:t xml:space="preserve"> attribute</w:t>
      </w:r>
    </w:p>
    <w:p w:rsidR="000D296E" w:rsidRDefault="000D296E" w:rsidP="000D296E">
      <w:pPr>
        <w:pStyle w:val="code"/>
      </w:pPr>
      <w:r w:rsidRPr="000D296E">
        <w:t>}</w:t>
      </w:r>
    </w:p>
    <w:p w:rsidR="000D296E" w:rsidRDefault="000D296E" w:rsidP="00916E80"/>
    <w:p w:rsidR="000D296E" w:rsidRDefault="000D296E" w:rsidP="00925314">
      <w:pPr>
        <w:pStyle w:val="NoSpacing"/>
      </w:pPr>
      <w:r>
        <w:lastRenderedPageBreak/>
        <w:t xml:space="preserve">In the case of class methods you need to prefix the </w:t>
      </w:r>
      <w:r w:rsidR="00535604">
        <w:t xml:space="preserve">method name with the class name and the scope resolution operator </w:t>
      </w:r>
      <w:r w:rsidR="00535604" w:rsidRPr="00535604">
        <w:rPr>
          <w:rStyle w:val="inlinecode"/>
        </w:rPr>
        <w:t>'::'</w:t>
      </w:r>
      <w:r w:rsidR="00925314" w:rsidRPr="00925314">
        <w:t>.</w:t>
      </w:r>
      <w:r w:rsidR="0007489B">
        <w:t xml:space="preserve"> </w:t>
      </w:r>
      <w:r w:rsidR="00925314" w:rsidRPr="00925314">
        <w:t xml:space="preserve"> T</w:t>
      </w:r>
      <w:r w:rsidR="00535604">
        <w:t xml:space="preserve">his tells the compiler which definition belongs to which class. </w:t>
      </w:r>
      <w:r w:rsidR="0007489B">
        <w:t xml:space="preserve"> </w:t>
      </w:r>
      <w:r w:rsidR="00535604">
        <w:t xml:space="preserve">This is important as different classes may have </w:t>
      </w:r>
      <w:r w:rsidR="00DD00E6">
        <w:t>methods</w:t>
      </w:r>
      <w:r w:rsidR="00535604">
        <w:t xml:space="preserve"> with the same name, and without the class name prefix the compiler </w:t>
      </w:r>
      <w:r w:rsidR="00DD00E6">
        <w:t>wouldn't</w:t>
      </w:r>
      <w:r w:rsidR="00535604">
        <w:t xml:space="preserve"> be able to tell which belonged to which.</w:t>
      </w:r>
      <w:r w:rsidR="0007489B">
        <w:t xml:space="preserve"> </w:t>
      </w:r>
      <w:r w:rsidR="00535604">
        <w:t xml:space="preserve"> For instance</w:t>
      </w:r>
      <w:r w:rsidR="0007489B">
        <w:t>,</w:t>
      </w:r>
      <w:r w:rsidR="00535604">
        <w:t xml:space="preserve"> a Truck class might have the same methods</w:t>
      </w:r>
      <w:r w:rsidR="00702E9A">
        <w:t xml:space="preserve"> as the Car class</w:t>
      </w:r>
      <w:r w:rsidR="00535604">
        <w:t>:</w:t>
      </w:r>
    </w:p>
    <w:p w:rsidR="00535604" w:rsidRDefault="00535604" w:rsidP="00916E80"/>
    <w:p w:rsidR="00535604" w:rsidRPr="00925314" w:rsidRDefault="00535604" w:rsidP="00925314">
      <w:pPr>
        <w:pStyle w:val="code"/>
      </w:pPr>
      <w:r w:rsidRPr="00925314">
        <w:t>class Truck</w:t>
      </w:r>
    </w:p>
    <w:p w:rsidR="00535604" w:rsidRPr="00925314" w:rsidRDefault="00535604" w:rsidP="00925314">
      <w:pPr>
        <w:pStyle w:val="code"/>
      </w:pPr>
      <w:r w:rsidRPr="00925314">
        <w:t>{</w:t>
      </w:r>
    </w:p>
    <w:p w:rsidR="001D54A1" w:rsidRPr="00925314" w:rsidRDefault="001D54A1" w:rsidP="00925314">
      <w:pPr>
        <w:pStyle w:val="code"/>
        <w:rPr>
          <w:rStyle w:val="inlinecode"/>
          <w:b w:val="0"/>
          <w:bCs w:val="0"/>
          <w:sz w:val="18"/>
        </w:rPr>
      </w:pPr>
      <w:r w:rsidRPr="00925314">
        <w:rPr>
          <w:rStyle w:val="inlinecode"/>
          <w:b w:val="0"/>
          <w:bCs w:val="0"/>
          <w:sz w:val="18"/>
        </w:rPr>
        <w:t>private:</w:t>
      </w:r>
    </w:p>
    <w:p w:rsidR="001D54A1" w:rsidRPr="00925314" w:rsidRDefault="001D54A1" w:rsidP="00925314">
      <w:pPr>
        <w:pStyle w:val="code"/>
        <w:rPr>
          <w:rStyle w:val="inlinecode"/>
          <w:b w:val="0"/>
          <w:bCs w:val="0"/>
          <w:sz w:val="18"/>
        </w:rPr>
      </w:pPr>
      <w:r w:rsidRPr="00925314">
        <w:rPr>
          <w:rStyle w:val="inlinecode"/>
          <w:b w:val="0"/>
          <w:bCs w:val="0"/>
          <w:sz w:val="18"/>
        </w:rPr>
        <w:tab/>
        <w:t xml:space="preserve">int </w:t>
      </w:r>
      <w:r w:rsidR="00925314">
        <w:rPr>
          <w:rStyle w:val="inlinecode"/>
          <w:b w:val="0"/>
          <w:bCs w:val="0"/>
          <w:sz w:val="18"/>
        </w:rPr>
        <w:t>m_</w:t>
      </w:r>
      <w:r w:rsidRPr="00925314">
        <w:rPr>
          <w:rStyle w:val="inlinecode"/>
          <w:b w:val="0"/>
          <w:bCs w:val="0"/>
          <w:sz w:val="18"/>
        </w:rPr>
        <w:t>speed;</w:t>
      </w:r>
      <w:r w:rsidRPr="00925314">
        <w:rPr>
          <w:rStyle w:val="inlinecode"/>
          <w:b w:val="0"/>
          <w:bCs w:val="0"/>
          <w:sz w:val="18"/>
        </w:rPr>
        <w:tab/>
      </w:r>
      <w:r w:rsidRPr="00925314">
        <w:rPr>
          <w:rStyle w:val="inlinecode"/>
          <w:b w:val="0"/>
          <w:bCs w:val="0"/>
          <w:sz w:val="18"/>
        </w:rPr>
        <w:tab/>
        <w:t>// private attribute</w:t>
      </w:r>
    </w:p>
    <w:p w:rsidR="001D54A1" w:rsidRPr="00925314" w:rsidRDefault="001D54A1" w:rsidP="00925314">
      <w:pPr>
        <w:pStyle w:val="code"/>
        <w:rPr>
          <w:rStyle w:val="inlinecode"/>
          <w:b w:val="0"/>
          <w:bCs w:val="0"/>
          <w:sz w:val="18"/>
        </w:rPr>
      </w:pPr>
      <w:r w:rsidRPr="00925314">
        <w:rPr>
          <w:rStyle w:val="inlinecode"/>
          <w:b w:val="0"/>
          <w:bCs w:val="0"/>
          <w:sz w:val="18"/>
        </w:rPr>
        <w:t>public:</w:t>
      </w:r>
    </w:p>
    <w:p w:rsidR="00535604" w:rsidRPr="00925314" w:rsidRDefault="00535604" w:rsidP="00925314">
      <w:pPr>
        <w:pStyle w:val="code"/>
        <w:rPr>
          <w:rStyle w:val="inlinecode"/>
          <w:b w:val="0"/>
          <w:bCs w:val="0"/>
          <w:sz w:val="18"/>
        </w:rPr>
      </w:pPr>
      <w:r w:rsidRPr="00925314">
        <w:rPr>
          <w:rStyle w:val="inlinecode"/>
          <w:b w:val="0"/>
          <w:bCs w:val="0"/>
          <w:sz w:val="18"/>
        </w:rPr>
        <w:tab/>
        <w:t>void accelerate(void);</w:t>
      </w:r>
      <w:r w:rsidRPr="00925314">
        <w:rPr>
          <w:rStyle w:val="inlinecode"/>
          <w:b w:val="0"/>
          <w:bCs w:val="0"/>
          <w:sz w:val="18"/>
        </w:rPr>
        <w:tab/>
        <w:t>// public method</w:t>
      </w:r>
    </w:p>
    <w:p w:rsidR="00535604" w:rsidRPr="00925314" w:rsidRDefault="00535604" w:rsidP="00925314">
      <w:pPr>
        <w:pStyle w:val="code"/>
        <w:rPr>
          <w:rStyle w:val="inlinecode"/>
          <w:b w:val="0"/>
          <w:bCs w:val="0"/>
          <w:sz w:val="18"/>
        </w:rPr>
      </w:pPr>
      <w:r w:rsidRPr="00925314">
        <w:rPr>
          <w:rStyle w:val="inlinecode"/>
          <w:b w:val="0"/>
          <w:bCs w:val="0"/>
          <w:sz w:val="18"/>
        </w:rPr>
        <w:tab/>
        <w:t>void brake(void);</w:t>
      </w:r>
      <w:r w:rsidRPr="00925314">
        <w:rPr>
          <w:rStyle w:val="inlinecode"/>
          <w:b w:val="0"/>
          <w:bCs w:val="0"/>
          <w:sz w:val="18"/>
        </w:rPr>
        <w:tab/>
        <w:t>// public method</w:t>
      </w:r>
    </w:p>
    <w:p w:rsidR="00535604" w:rsidRPr="00925314" w:rsidRDefault="00535604" w:rsidP="00925314">
      <w:pPr>
        <w:pStyle w:val="code"/>
        <w:rPr>
          <w:rStyle w:val="inlinecode"/>
          <w:b w:val="0"/>
          <w:bCs w:val="0"/>
          <w:sz w:val="18"/>
        </w:rPr>
      </w:pPr>
      <w:r w:rsidRPr="00925314">
        <w:rPr>
          <w:rStyle w:val="inlinecode"/>
          <w:b w:val="0"/>
          <w:bCs w:val="0"/>
          <w:sz w:val="18"/>
        </w:rPr>
        <w:t>};</w:t>
      </w:r>
    </w:p>
    <w:p w:rsidR="00535604" w:rsidRPr="00925314" w:rsidRDefault="00535604" w:rsidP="00925314">
      <w:pPr>
        <w:pStyle w:val="NoSpacing"/>
        <w:rPr>
          <w:rStyle w:val="inlinecode"/>
          <w:rFonts w:ascii="Calibri" w:hAnsi="Calibri"/>
          <w:b w:val="0"/>
          <w:bCs w:val="0"/>
        </w:rPr>
      </w:pPr>
    </w:p>
    <w:p w:rsidR="00535604" w:rsidRPr="00925314" w:rsidRDefault="00535604" w:rsidP="00925314">
      <w:pPr>
        <w:pStyle w:val="code"/>
      </w:pPr>
      <w:r w:rsidRPr="00925314">
        <w:t xml:space="preserve">void </w:t>
      </w:r>
      <w:r w:rsidRPr="00925314">
        <w:rPr>
          <w:highlight w:val="yellow"/>
        </w:rPr>
        <w:t>Truck::</w:t>
      </w:r>
      <w:r w:rsidRPr="00925314">
        <w:t>accelerate(void)</w:t>
      </w:r>
    </w:p>
    <w:p w:rsidR="00535604" w:rsidRPr="00925314" w:rsidRDefault="00535604" w:rsidP="00925314">
      <w:pPr>
        <w:pStyle w:val="code"/>
      </w:pPr>
      <w:r w:rsidRPr="00925314">
        <w:t>{</w:t>
      </w:r>
    </w:p>
    <w:p w:rsidR="00535604" w:rsidRPr="00925314" w:rsidRDefault="00535604" w:rsidP="00925314">
      <w:pPr>
        <w:pStyle w:val="code"/>
      </w:pPr>
      <w:r w:rsidRPr="00925314">
        <w:tab/>
      </w:r>
      <w:r w:rsidR="00925314">
        <w:rPr>
          <w:rStyle w:val="inlinecode"/>
          <w:b w:val="0"/>
          <w:bCs w:val="0"/>
          <w:sz w:val="18"/>
        </w:rPr>
        <w:t>m_</w:t>
      </w:r>
      <w:r w:rsidRPr="00925314">
        <w:t>speed++;</w:t>
      </w:r>
    </w:p>
    <w:p w:rsidR="00535604" w:rsidRPr="00925314" w:rsidRDefault="00535604" w:rsidP="00925314">
      <w:pPr>
        <w:pStyle w:val="code"/>
      </w:pPr>
      <w:r w:rsidRPr="00925314">
        <w:t>}</w:t>
      </w:r>
    </w:p>
    <w:p w:rsidR="00535604" w:rsidRPr="00925314" w:rsidRDefault="00535604" w:rsidP="00925314">
      <w:pPr>
        <w:pStyle w:val="code"/>
      </w:pPr>
    </w:p>
    <w:p w:rsidR="00535604" w:rsidRPr="00925314" w:rsidRDefault="00535604" w:rsidP="00925314">
      <w:pPr>
        <w:pStyle w:val="code"/>
      </w:pPr>
      <w:r w:rsidRPr="00925314">
        <w:t xml:space="preserve">void </w:t>
      </w:r>
      <w:r w:rsidRPr="00925314">
        <w:rPr>
          <w:highlight w:val="yellow"/>
        </w:rPr>
        <w:t>Truck::</w:t>
      </w:r>
      <w:r w:rsidRPr="00925314">
        <w:t>brake(void)</w:t>
      </w:r>
    </w:p>
    <w:p w:rsidR="00535604" w:rsidRPr="00925314" w:rsidRDefault="00535604" w:rsidP="00925314">
      <w:pPr>
        <w:pStyle w:val="code"/>
      </w:pPr>
      <w:r w:rsidRPr="00925314">
        <w:t>{</w:t>
      </w:r>
    </w:p>
    <w:p w:rsidR="00535604" w:rsidRPr="00925314" w:rsidRDefault="00535604" w:rsidP="00925314">
      <w:pPr>
        <w:pStyle w:val="code"/>
      </w:pPr>
      <w:r w:rsidRPr="00925314">
        <w:tab/>
      </w:r>
      <w:r w:rsidR="00925314">
        <w:rPr>
          <w:rStyle w:val="inlinecode"/>
          <w:b w:val="0"/>
          <w:bCs w:val="0"/>
          <w:sz w:val="18"/>
        </w:rPr>
        <w:t>m_</w:t>
      </w:r>
      <w:r w:rsidRPr="00925314">
        <w:t>speed--;</w:t>
      </w:r>
    </w:p>
    <w:p w:rsidR="00535604" w:rsidRPr="00925314" w:rsidRDefault="00535604" w:rsidP="00925314">
      <w:pPr>
        <w:pStyle w:val="code"/>
      </w:pPr>
      <w:r w:rsidRPr="00925314">
        <w:t>}</w:t>
      </w:r>
    </w:p>
    <w:p w:rsidR="00535604" w:rsidRDefault="00535604" w:rsidP="00916E80"/>
    <w:p w:rsidR="00535604" w:rsidRDefault="00535604" w:rsidP="00916E80">
      <w:r>
        <w:t>in this case the method definitions are prefixed by the Truck class, so these methods will be associated with the correct class.</w:t>
      </w:r>
    </w:p>
    <w:p w:rsidR="00535604" w:rsidRDefault="00535604" w:rsidP="00916E80"/>
    <w:p w:rsidR="00535604" w:rsidRDefault="00535604" w:rsidP="00DD00E6">
      <w:pPr>
        <w:pBdr>
          <w:top w:val="single" w:sz="4" w:space="1" w:color="auto"/>
          <w:left w:val="single" w:sz="4" w:space="1" w:color="auto"/>
          <w:bottom w:val="single" w:sz="4" w:space="1" w:color="auto"/>
          <w:right w:val="single" w:sz="4" w:space="1" w:color="auto"/>
        </w:pBdr>
        <w:shd w:val="clear" w:color="auto" w:fill="FBD4B4"/>
      </w:pPr>
      <w:r>
        <w:t xml:space="preserve">One </w:t>
      </w:r>
      <w:r w:rsidR="00DD00E6">
        <w:t>common</w:t>
      </w:r>
      <w:r>
        <w:t xml:space="preserve"> mistake is to forget to include the class prefix, e.g.:</w:t>
      </w:r>
    </w:p>
    <w:p w:rsidR="00535604" w:rsidRDefault="00535604" w:rsidP="00DD00E6">
      <w:pPr>
        <w:pStyle w:val="code"/>
        <w:pBdr>
          <w:top w:val="single" w:sz="4" w:space="1" w:color="auto"/>
          <w:left w:val="single" w:sz="4" w:space="1" w:color="auto"/>
          <w:bottom w:val="single" w:sz="4" w:space="1" w:color="auto"/>
          <w:right w:val="single" w:sz="4" w:space="1" w:color="auto"/>
        </w:pBdr>
        <w:shd w:val="clear" w:color="auto" w:fill="FBD4B4"/>
      </w:pPr>
    </w:p>
    <w:p w:rsidR="00535604" w:rsidRPr="00DD00E6" w:rsidRDefault="00535604" w:rsidP="00DD00E6">
      <w:pPr>
        <w:pStyle w:val="code"/>
        <w:pBdr>
          <w:top w:val="single" w:sz="4" w:space="1" w:color="auto"/>
          <w:left w:val="single" w:sz="4" w:space="1" w:color="auto"/>
          <w:bottom w:val="single" w:sz="4" w:space="1" w:color="auto"/>
          <w:right w:val="single" w:sz="4" w:space="1" w:color="auto"/>
        </w:pBdr>
      </w:pPr>
      <w:r w:rsidRPr="00DD00E6">
        <w:t xml:space="preserve">void accelerate(void) // </w:t>
      </w:r>
      <w:r w:rsidRPr="00DD00E6">
        <w:rPr>
          <w:highlight w:val="yellow"/>
        </w:rPr>
        <w:t>missing Car::</w:t>
      </w:r>
    </w:p>
    <w:p w:rsidR="00535604" w:rsidRPr="00DD00E6" w:rsidRDefault="00535604" w:rsidP="00DD00E6">
      <w:pPr>
        <w:pStyle w:val="code"/>
        <w:pBdr>
          <w:top w:val="single" w:sz="4" w:space="1" w:color="auto"/>
          <w:left w:val="single" w:sz="4" w:space="1" w:color="auto"/>
          <w:bottom w:val="single" w:sz="4" w:space="1" w:color="auto"/>
          <w:right w:val="single" w:sz="4" w:space="1" w:color="auto"/>
        </w:pBdr>
      </w:pPr>
      <w:r w:rsidRPr="00DD00E6">
        <w:t>{</w:t>
      </w:r>
    </w:p>
    <w:p w:rsidR="00535604" w:rsidRPr="00DD00E6" w:rsidRDefault="00535604" w:rsidP="00DD00E6">
      <w:pPr>
        <w:pStyle w:val="code"/>
        <w:pBdr>
          <w:top w:val="single" w:sz="4" w:space="1" w:color="auto"/>
          <w:left w:val="single" w:sz="4" w:space="1" w:color="auto"/>
          <w:bottom w:val="single" w:sz="4" w:space="1" w:color="auto"/>
          <w:right w:val="single" w:sz="4" w:space="1" w:color="auto"/>
        </w:pBdr>
      </w:pPr>
      <w:r w:rsidRPr="00DD00E6">
        <w:tab/>
      </w:r>
      <w:r w:rsidR="00925314">
        <w:rPr>
          <w:rStyle w:val="inlinecode"/>
          <w:b w:val="0"/>
          <w:bCs w:val="0"/>
          <w:sz w:val="18"/>
        </w:rPr>
        <w:t>m_</w:t>
      </w:r>
      <w:r w:rsidRPr="00DD00E6">
        <w:t>speed+=3;</w:t>
      </w:r>
    </w:p>
    <w:p w:rsidR="00535604" w:rsidRDefault="00535604" w:rsidP="00DD00E6">
      <w:pPr>
        <w:pStyle w:val="code"/>
        <w:pBdr>
          <w:top w:val="single" w:sz="4" w:space="1" w:color="auto"/>
          <w:left w:val="single" w:sz="4" w:space="1" w:color="auto"/>
          <w:bottom w:val="single" w:sz="4" w:space="1" w:color="auto"/>
          <w:right w:val="single" w:sz="4" w:space="1" w:color="auto"/>
        </w:pBdr>
        <w:shd w:val="clear" w:color="auto" w:fill="8DB3E2"/>
      </w:pPr>
      <w:r w:rsidRPr="000D296E">
        <w:t>}</w:t>
      </w:r>
    </w:p>
    <w:p w:rsidR="00535604" w:rsidRDefault="00535604" w:rsidP="00DD00E6">
      <w:pPr>
        <w:pBdr>
          <w:top w:val="single" w:sz="4" w:space="1" w:color="auto"/>
          <w:left w:val="single" w:sz="4" w:space="1" w:color="auto"/>
          <w:bottom w:val="single" w:sz="4" w:space="1" w:color="auto"/>
          <w:right w:val="single" w:sz="4" w:space="1" w:color="auto"/>
        </w:pBdr>
        <w:shd w:val="clear" w:color="auto" w:fill="FBD4B4"/>
      </w:pPr>
    </w:p>
    <w:p w:rsidR="00B3268C" w:rsidRDefault="00B3268C" w:rsidP="00DD00E6">
      <w:pPr>
        <w:pBdr>
          <w:top w:val="single" w:sz="4" w:space="1" w:color="auto"/>
          <w:left w:val="single" w:sz="4" w:space="1" w:color="auto"/>
          <w:bottom w:val="single" w:sz="4" w:space="1" w:color="auto"/>
          <w:right w:val="single" w:sz="4" w:space="1" w:color="auto"/>
        </w:pBdr>
        <w:shd w:val="clear" w:color="auto" w:fill="FBD4B4"/>
      </w:pPr>
      <w:r>
        <w:t xml:space="preserve">This is interpreted by the compiler as a </w:t>
      </w:r>
      <w:r w:rsidR="00925314">
        <w:t>normal</w:t>
      </w:r>
      <w:r>
        <w:t xml:space="preserve"> function</w:t>
      </w:r>
      <w:r w:rsidR="00063A1E">
        <w:t xml:space="preserve"> rather than a method of a class</w:t>
      </w:r>
      <w:r>
        <w:t xml:space="preserve">, and the build will </w:t>
      </w:r>
      <w:r w:rsidR="00063A1E">
        <w:t>proba</w:t>
      </w:r>
      <w:r w:rsidR="00E92433">
        <w:t>b</w:t>
      </w:r>
      <w:r w:rsidR="00063A1E">
        <w:t xml:space="preserve">ly </w:t>
      </w:r>
      <w:r>
        <w:t>fail.</w:t>
      </w:r>
      <w:r w:rsidR="0007489B">
        <w:t xml:space="preserve"> </w:t>
      </w:r>
      <w:r>
        <w:t xml:space="preserve"> If your build fails after adding new method definitions to your code</w:t>
      </w:r>
      <w:r w:rsidR="0007489B">
        <w:t>,</w:t>
      </w:r>
      <w:r>
        <w:t xml:space="preserve"> your first check should always be if you have missed out the class prefix.</w:t>
      </w:r>
    </w:p>
    <w:p w:rsidR="00B3268C" w:rsidRDefault="00B3268C" w:rsidP="00916E80"/>
    <w:p w:rsidR="00B3268C" w:rsidRDefault="00B3268C" w:rsidP="00916E80"/>
    <w:p w:rsidR="00B3268C" w:rsidRDefault="00B3268C" w:rsidP="00B3268C">
      <w:pPr>
        <w:pStyle w:val="Heading3"/>
      </w:pPr>
      <w:r>
        <w:t>Creating</w:t>
      </w:r>
      <w:r w:rsidR="00E61A3B">
        <w:t xml:space="preserve"> and Accessing</w:t>
      </w:r>
      <w:r>
        <w:t xml:space="preserve"> Objects</w:t>
      </w:r>
    </w:p>
    <w:p w:rsidR="00B3268C" w:rsidRDefault="00B3268C" w:rsidP="00916E80"/>
    <w:p w:rsidR="00B3268C" w:rsidRDefault="00B3268C" w:rsidP="00916E80">
      <w:r>
        <w:t xml:space="preserve">The declaration of a class creates a new data type, so you can declare variables of this type. </w:t>
      </w:r>
      <w:r w:rsidR="00CD7678">
        <w:t xml:space="preserve"> </w:t>
      </w:r>
      <w:r>
        <w:t>Variables that are declared using a class are called objects</w:t>
      </w:r>
      <w:r w:rsidR="00E61A3B">
        <w:t>, and are declared in exactly the same way as other variables:</w:t>
      </w:r>
    </w:p>
    <w:p w:rsidR="00B3268C" w:rsidRDefault="00B3268C" w:rsidP="00916E80"/>
    <w:p w:rsidR="00781874" w:rsidRDefault="00781874" w:rsidP="00E61A3B">
      <w:pPr>
        <w:pStyle w:val="code"/>
      </w:pPr>
      <w:r w:rsidRPr="00E92433">
        <w:rPr>
          <w:highlight w:val="yellow"/>
        </w:rPr>
        <w:t>Car</w:t>
      </w:r>
      <w:r w:rsidR="00CD7678">
        <w:t xml:space="preserve"> marks_C</w:t>
      </w:r>
      <w:r>
        <w:t>ar;</w:t>
      </w:r>
      <w:r w:rsidR="00E92433">
        <w:tab/>
      </w:r>
      <w:r w:rsidR="00E92433">
        <w:tab/>
        <w:t xml:space="preserve">// Create a variable named </w:t>
      </w:r>
      <w:r w:rsidR="00CD7678">
        <w:t>m</w:t>
      </w:r>
      <w:r w:rsidR="00CD7678">
        <w:rPr>
          <w:b/>
        </w:rPr>
        <w:t>arks</w:t>
      </w:r>
      <w:r w:rsidR="00E92433" w:rsidRPr="00E92433">
        <w:rPr>
          <w:b/>
        </w:rPr>
        <w:t>_</w:t>
      </w:r>
      <w:r w:rsidR="00CD7678">
        <w:rPr>
          <w:b/>
        </w:rPr>
        <w:t>C</w:t>
      </w:r>
      <w:r w:rsidR="00E92433" w:rsidRPr="00E92433">
        <w:rPr>
          <w:b/>
        </w:rPr>
        <w:t>ar</w:t>
      </w:r>
      <w:r w:rsidR="00E92433">
        <w:t xml:space="preserve"> of type </w:t>
      </w:r>
      <w:r w:rsidR="00E92433" w:rsidRPr="00E92433">
        <w:rPr>
          <w:b/>
        </w:rPr>
        <w:t>Car</w:t>
      </w:r>
    </w:p>
    <w:p w:rsidR="00E61A3B" w:rsidRDefault="00E61A3B" w:rsidP="00E61A3B">
      <w:pPr>
        <w:pStyle w:val="code"/>
      </w:pPr>
      <w:r w:rsidRPr="00E92433">
        <w:rPr>
          <w:highlight w:val="yellow"/>
        </w:rPr>
        <w:t>Car</w:t>
      </w:r>
      <w:r>
        <w:t xml:space="preserve"> </w:t>
      </w:r>
      <w:r w:rsidR="00CD7678">
        <w:t>mark</w:t>
      </w:r>
      <w:r>
        <w:t>s_</w:t>
      </w:r>
      <w:r w:rsidR="00CD7678">
        <w:t>Next_C</w:t>
      </w:r>
      <w:r>
        <w:t>ar;</w:t>
      </w:r>
    </w:p>
    <w:p w:rsidR="00E61A3B" w:rsidRDefault="00E61A3B" w:rsidP="00916E80"/>
    <w:p w:rsidR="00E61A3B" w:rsidRDefault="00E61A3B" w:rsidP="00916E80">
      <w:r>
        <w:t xml:space="preserve">Each object has </w:t>
      </w:r>
      <w:r w:rsidR="00DD00E6">
        <w:t>its own</w:t>
      </w:r>
      <w:r>
        <w:t xml:space="preserve"> set of attributes that are totally </w:t>
      </w:r>
      <w:r w:rsidR="00DD00E6">
        <w:t>separate</w:t>
      </w:r>
      <w:r>
        <w:t xml:space="preserve"> from other objects. You can access </w:t>
      </w:r>
      <w:r w:rsidRPr="00E61A3B">
        <w:rPr>
          <w:b/>
        </w:rPr>
        <w:t>public</w:t>
      </w:r>
      <w:r>
        <w:t xml:space="preserve"> attributes using the same </w:t>
      </w:r>
      <w:r w:rsidRPr="00E61A3B">
        <w:rPr>
          <w:b/>
        </w:rPr>
        <w:t>dot operator</w:t>
      </w:r>
      <w:r>
        <w:t xml:space="preserve"> used to access structure member variables:</w:t>
      </w:r>
    </w:p>
    <w:p w:rsidR="00E61A3B" w:rsidRDefault="00E61A3B" w:rsidP="00916E80"/>
    <w:p w:rsidR="00E61A3B" w:rsidRDefault="00CD7678" w:rsidP="00E61A3B">
      <w:pPr>
        <w:pStyle w:val="code"/>
        <w:rPr>
          <w:rStyle w:val="inlinecode"/>
          <w:b w:val="0"/>
          <w:bCs w:val="0"/>
          <w:sz w:val="18"/>
        </w:rPr>
      </w:pPr>
      <w:r>
        <w:t>mark</w:t>
      </w:r>
      <w:r w:rsidR="00E61A3B">
        <w:t>s_</w:t>
      </w:r>
      <w:r>
        <w:t>C</w:t>
      </w:r>
      <w:r w:rsidR="00E61A3B">
        <w:t>ar</w:t>
      </w:r>
      <w:r w:rsidR="00E61A3B" w:rsidRPr="00E61A3B">
        <w:rPr>
          <w:highlight w:val="yellow"/>
        </w:rPr>
        <w:t>.</w:t>
      </w:r>
      <w:r w:rsidR="005C3F5C">
        <w:t>m_</w:t>
      </w:r>
      <w:r w:rsidR="00E61A3B" w:rsidRPr="00A1720D">
        <w:rPr>
          <w:rStyle w:val="inlinecode"/>
          <w:b w:val="0"/>
          <w:bCs w:val="0"/>
          <w:sz w:val="18"/>
        </w:rPr>
        <w:t>engine_size</w:t>
      </w:r>
      <w:r w:rsidR="00E61A3B">
        <w:rPr>
          <w:rStyle w:val="inlinecode"/>
          <w:b w:val="0"/>
          <w:bCs w:val="0"/>
          <w:sz w:val="18"/>
        </w:rPr>
        <w:t xml:space="preserve"> = 2.5f;</w:t>
      </w:r>
    </w:p>
    <w:p w:rsidR="00E61A3B" w:rsidRDefault="00CD7678" w:rsidP="00E61A3B">
      <w:pPr>
        <w:pStyle w:val="code"/>
        <w:rPr>
          <w:rStyle w:val="inlinecode"/>
          <w:b w:val="0"/>
          <w:bCs w:val="0"/>
          <w:sz w:val="18"/>
        </w:rPr>
      </w:pPr>
      <w:r>
        <w:t>mark</w:t>
      </w:r>
      <w:r w:rsidR="00E61A3B">
        <w:t>s_</w:t>
      </w:r>
      <w:r>
        <w:t>N</w:t>
      </w:r>
      <w:r w:rsidR="00E61A3B">
        <w:t>ext_</w:t>
      </w:r>
      <w:r>
        <w:t>C</w:t>
      </w:r>
      <w:r w:rsidR="00E61A3B">
        <w:t>ar</w:t>
      </w:r>
      <w:r w:rsidR="00E61A3B" w:rsidRPr="00E61A3B">
        <w:rPr>
          <w:highlight w:val="yellow"/>
        </w:rPr>
        <w:t>.</w:t>
      </w:r>
      <w:r w:rsidR="005C3F5C">
        <w:t>m_</w:t>
      </w:r>
      <w:r w:rsidR="00E61A3B" w:rsidRPr="00A1720D">
        <w:rPr>
          <w:rStyle w:val="inlinecode"/>
          <w:b w:val="0"/>
          <w:bCs w:val="0"/>
          <w:sz w:val="18"/>
        </w:rPr>
        <w:t>engine_size</w:t>
      </w:r>
      <w:r w:rsidR="00E61A3B">
        <w:rPr>
          <w:rStyle w:val="inlinecode"/>
          <w:b w:val="0"/>
          <w:bCs w:val="0"/>
          <w:sz w:val="18"/>
        </w:rPr>
        <w:t xml:space="preserve"> = 8.0f;</w:t>
      </w:r>
    </w:p>
    <w:p w:rsidR="00E61A3B" w:rsidRDefault="00E61A3B" w:rsidP="00916E80"/>
    <w:p w:rsidR="00E61A3B" w:rsidRDefault="00E61A3B" w:rsidP="00916E80">
      <w:r>
        <w:t>In addition, you can use the same operator to access the</w:t>
      </w:r>
      <w:r w:rsidRPr="00E61A3B">
        <w:rPr>
          <w:b/>
        </w:rPr>
        <w:t xml:space="preserve"> public methods</w:t>
      </w:r>
      <w:r>
        <w:t xml:space="preserve"> of a class:</w:t>
      </w:r>
    </w:p>
    <w:p w:rsidR="00E61A3B" w:rsidRDefault="00E61A3B" w:rsidP="00916E80"/>
    <w:p w:rsidR="00E61A3B" w:rsidRDefault="00CD7678" w:rsidP="00E61A3B">
      <w:pPr>
        <w:pStyle w:val="code"/>
        <w:rPr>
          <w:rStyle w:val="inlinecode"/>
          <w:b w:val="0"/>
          <w:bCs w:val="0"/>
          <w:sz w:val="18"/>
        </w:rPr>
      </w:pPr>
      <w:r>
        <w:t>mark</w:t>
      </w:r>
      <w:r w:rsidR="00E61A3B">
        <w:t>s_</w:t>
      </w:r>
      <w:r>
        <w:t>C</w:t>
      </w:r>
      <w:r w:rsidR="00E61A3B">
        <w:t>ar</w:t>
      </w:r>
      <w:r w:rsidR="00E61A3B" w:rsidRPr="00E61A3B">
        <w:rPr>
          <w:highlight w:val="yellow"/>
        </w:rPr>
        <w:t>.</w:t>
      </w:r>
      <w:r w:rsidR="00E61A3B" w:rsidRPr="00E61A3B">
        <w:rPr>
          <w:rStyle w:val="inlinecode"/>
          <w:b w:val="0"/>
          <w:bCs w:val="0"/>
          <w:sz w:val="18"/>
          <w:highlight w:val="green"/>
        </w:rPr>
        <w:t>accelerate();</w:t>
      </w:r>
    </w:p>
    <w:p w:rsidR="00835A0A" w:rsidRDefault="00CD7678" w:rsidP="00835A0A">
      <w:pPr>
        <w:pStyle w:val="code"/>
        <w:rPr>
          <w:rStyle w:val="inlinecode"/>
          <w:b w:val="0"/>
          <w:bCs w:val="0"/>
          <w:sz w:val="18"/>
        </w:rPr>
      </w:pPr>
      <w:r>
        <w:t>mark</w:t>
      </w:r>
      <w:r w:rsidR="00835A0A">
        <w:t>s_</w:t>
      </w:r>
      <w:r>
        <w:t>N</w:t>
      </w:r>
      <w:r w:rsidR="00835A0A">
        <w:t>ext_</w:t>
      </w:r>
      <w:r>
        <w:t>C</w:t>
      </w:r>
      <w:r w:rsidR="00835A0A">
        <w:t>ar</w:t>
      </w:r>
      <w:r w:rsidR="00835A0A" w:rsidRPr="00E61A3B">
        <w:rPr>
          <w:highlight w:val="yellow"/>
        </w:rPr>
        <w:t>.</w:t>
      </w:r>
      <w:r w:rsidR="00835A0A">
        <w:rPr>
          <w:rStyle w:val="inlinecode"/>
          <w:b w:val="0"/>
          <w:bCs w:val="0"/>
          <w:sz w:val="18"/>
          <w:highlight w:val="green"/>
        </w:rPr>
        <w:t>brake</w:t>
      </w:r>
      <w:r w:rsidR="00835A0A" w:rsidRPr="00E61A3B">
        <w:rPr>
          <w:rStyle w:val="inlinecode"/>
          <w:b w:val="0"/>
          <w:bCs w:val="0"/>
          <w:sz w:val="18"/>
          <w:highlight w:val="green"/>
        </w:rPr>
        <w:t>();</w:t>
      </w:r>
    </w:p>
    <w:p w:rsidR="00925314" w:rsidRDefault="00925314" w:rsidP="00916E80"/>
    <w:p w:rsidR="00835A0A" w:rsidRDefault="00835A0A" w:rsidP="00916E80">
      <w:r>
        <w:t>Notice</w:t>
      </w:r>
      <w:r w:rsidR="00CD7678">
        <w:t>,</w:t>
      </w:r>
      <w:r>
        <w:t xml:space="preserve"> however</w:t>
      </w:r>
      <w:r w:rsidR="00CD7678">
        <w:t>,</w:t>
      </w:r>
      <w:r>
        <w:t xml:space="preserve"> that you cannot access private attributes or </w:t>
      </w:r>
      <w:r w:rsidR="0071455E">
        <w:t xml:space="preserve">private methods using the </w:t>
      </w:r>
      <w:r w:rsidR="00B46228">
        <w:t xml:space="preserve">dot </w:t>
      </w:r>
      <w:r w:rsidR="0071455E">
        <w:t>access operator:</w:t>
      </w:r>
    </w:p>
    <w:p w:rsidR="0071455E" w:rsidRPr="00E50AD8" w:rsidRDefault="0071455E" w:rsidP="00916E80">
      <w:pPr>
        <w:rPr>
          <w:sz w:val="16"/>
          <w:szCs w:val="16"/>
        </w:rPr>
      </w:pPr>
    </w:p>
    <w:p w:rsidR="0071455E" w:rsidRDefault="00CD7678" w:rsidP="0071455E">
      <w:pPr>
        <w:pStyle w:val="code"/>
      </w:pPr>
      <w:r>
        <w:t>mark</w:t>
      </w:r>
      <w:r w:rsidR="0071455E" w:rsidRPr="0071455E">
        <w:t>s_</w:t>
      </w:r>
      <w:r>
        <w:t>C</w:t>
      </w:r>
      <w:r w:rsidR="0071455E" w:rsidRPr="0071455E">
        <w:t>ar</w:t>
      </w:r>
      <w:r w:rsidR="0071455E" w:rsidRPr="0071455E">
        <w:rPr>
          <w:highlight w:val="yellow"/>
        </w:rPr>
        <w:t>.</w:t>
      </w:r>
      <w:r w:rsidR="005C3F5C">
        <w:rPr>
          <w:highlight w:val="yellow"/>
        </w:rPr>
        <w:t>m_</w:t>
      </w:r>
      <w:r w:rsidR="0071455E" w:rsidRPr="0071455E">
        <w:rPr>
          <w:highlight w:val="green"/>
        </w:rPr>
        <w:t>speed</w:t>
      </w:r>
      <w:r w:rsidR="0071455E" w:rsidRPr="0071455E">
        <w:t xml:space="preserve"> = 100;</w:t>
      </w:r>
      <w:r w:rsidR="0071455E">
        <w:tab/>
      </w:r>
      <w:r w:rsidR="0071455E" w:rsidRPr="0071455E">
        <w:rPr>
          <w:highlight w:val="green"/>
        </w:rPr>
        <w:t xml:space="preserve">// </w:t>
      </w:r>
      <w:r w:rsidR="0071455E" w:rsidRPr="00925314">
        <w:rPr>
          <w:b/>
          <w:highlight w:val="green"/>
        </w:rPr>
        <w:t>not valid</w:t>
      </w:r>
      <w:r w:rsidR="0071455E" w:rsidRPr="0071455E">
        <w:rPr>
          <w:highlight w:val="green"/>
        </w:rPr>
        <w:t xml:space="preserve">, speed is </w:t>
      </w:r>
      <w:r w:rsidR="0071455E" w:rsidRPr="00E92433">
        <w:rPr>
          <w:b/>
          <w:highlight w:val="green"/>
        </w:rPr>
        <w:t>private</w:t>
      </w:r>
    </w:p>
    <w:p w:rsidR="0071455E" w:rsidRDefault="0071455E" w:rsidP="0071455E">
      <w:pPr>
        <w:pStyle w:val="Heading3"/>
      </w:pPr>
      <w:r>
        <w:lastRenderedPageBreak/>
        <w:t>Using Classes in C++</w:t>
      </w:r>
    </w:p>
    <w:p w:rsidR="0071455E" w:rsidRDefault="0071455E" w:rsidP="00916E80"/>
    <w:p w:rsidR="0071455E" w:rsidRDefault="0071455E" w:rsidP="00916E80">
      <w:r>
        <w:t>Although you can declare and define classes within</w:t>
      </w:r>
      <w:r w:rsidR="00755C48">
        <w:rPr>
          <w:b/>
        </w:rPr>
        <w:t xml:space="preserve"> </w:t>
      </w:r>
      <w:r w:rsidR="00755C48">
        <w:t xml:space="preserve">your main program, e.g. </w:t>
      </w:r>
      <w:r w:rsidR="00755C48">
        <w:rPr>
          <w:b/>
        </w:rPr>
        <w:t>main.cpp</w:t>
      </w:r>
      <w:r w:rsidR="00755C48">
        <w:t>,</w:t>
      </w:r>
      <w:r>
        <w:t xml:space="preserve"> as you have done so far with all of your exercises, it is in fact common practice to put each class in </w:t>
      </w:r>
      <w:r w:rsidR="00DD00E6">
        <w:t>separate</w:t>
      </w:r>
      <w:r w:rsidR="00755C48">
        <w:t xml:space="preserve"> files.</w:t>
      </w:r>
      <w:r>
        <w:t xml:space="preserve"> </w:t>
      </w:r>
      <w:r w:rsidR="00755C48">
        <w:t xml:space="preserve"> T</w:t>
      </w:r>
      <w:r>
        <w:t xml:space="preserve">hese files </w:t>
      </w:r>
      <w:r w:rsidR="00755C48">
        <w:t xml:space="preserve">are then imported </w:t>
      </w:r>
      <w:r>
        <w:t xml:space="preserve">into </w:t>
      </w:r>
      <w:r w:rsidR="00755C48" w:rsidRPr="00755C48">
        <w:t>your program</w:t>
      </w:r>
      <w:r>
        <w:t xml:space="preserve">. </w:t>
      </w:r>
      <w:r w:rsidR="00755C48">
        <w:t xml:space="preserve"> </w:t>
      </w:r>
      <w:r>
        <w:t xml:space="preserve">A class normally consists of two </w:t>
      </w:r>
      <w:r w:rsidR="00DD00E6">
        <w:t>separate</w:t>
      </w:r>
      <w:r>
        <w:t xml:space="preserve"> files - the </w:t>
      </w:r>
      <w:r w:rsidRPr="00F274D3">
        <w:rPr>
          <w:b/>
        </w:rPr>
        <w:t>header</w:t>
      </w:r>
      <w:r>
        <w:t xml:space="preserve"> file (with a </w:t>
      </w:r>
      <w:r w:rsidRPr="00F274D3">
        <w:rPr>
          <w:b/>
        </w:rPr>
        <w:t>.h</w:t>
      </w:r>
      <w:r>
        <w:t xml:space="preserve"> suffix) that contains the class declaration, and the </w:t>
      </w:r>
      <w:r w:rsidR="00F274D3" w:rsidRPr="00F274D3">
        <w:rPr>
          <w:b/>
        </w:rPr>
        <w:t>source</w:t>
      </w:r>
      <w:r w:rsidR="00F274D3">
        <w:t xml:space="preserve"> file (with a </w:t>
      </w:r>
      <w:r w:rsidR="00F274D3" w:rsidRPr="00F274D3">
        <w:rPr>
          <w:b/>
        </w:rPr>
        <w:t>.</w:t>
      </w:r>
      <w:r w:rsidR="00F274D3">
        <w:rPr>
          <w:b/>
        </w:rPr>
        <w:t>cpp</w:t>
      </w:r>
      <w:r w:rsidR="00F274D3">
        <w:t xml:space="preserve"> suffix) that </w:t>
      </w:r>
      <w:r w:rsidR="00DD00E6">
        <w:t>contains</w:t>
      </w:r>
      <w:r w:rsidR="00F274D3">
        <w:t xml:space="preserve"> the class method definitions.</w:t>
      </w:r>
    </w:p>
    <w:p w:rsidR="00E77122" w:rsidRDefault="00E77122" w:rsidP="00916E80"/>
    <w:p w:rsidR="00E77122" w:rsidRDefault="00E77122" w:rsidP="00916E80">
      <w:r>
        <w:t xml:space="preserve">For the above Car class you would first of all add </w:t>
      </w:r>
      <w:r w:rsidRPr="00E77122">
        <w:rPr>
          <w:b/>
        </w:rPr>
        <w:t>Car.cpp</w:t>
      </w:r>
      <w:r>
        <w:t xml:space="preserve"> and </w:t>
      </w:r>
      <w:r w:rsidRPr="00E77122">
        <w:rPr>
          <w:b/>
        </w:rPr>
        <w:t>Car.h</w:t>
      </w:r>
      <w:r>
        <w:t xml:space="preserve"> files to your project, in exactly the same way as you do for </w:t>
      </w:r>
      <w:r w:rsidRPr="00E77122">
        <w:rPr>
          <w:b/>
        </w:rPr>
        <w:t>main.cpp</w:t>
      </w:r>
      <w:r>
        <w:t xml:space="preserve">. </w:t>
      </w:r>
      <w:r w:rsidR="00755C48">
        <w:t xml:space="preserve"> </w:t>
      </w:r>
      <w:r>
        <w:t xml:space="preserve">Your project Solution Explorer should look </w:t>
      </w:r>
      <w:r w:rsidR="00755C48">
        <w:t xml:space="preserve">something </w:t>
      </w:r>
      <w:r>
        <w:t>like this:</w:t>
      </w:r>
    </w:p>
    <w:p w:rsidR="00E77122" w:rsidRPr="00E50AD8" w:rsidRDefault="00E77122" w:rsidP="00916E80">
      <w:pPr>
        <w:rPr>
          <w:sz w:val="16"/>
          <w:szCs w:val="16"/>
        </w:rPr>
      </w:pPr>
    </w:p>
    <w:p w:rsidR="00E77122" w:rsidRDefault="008469CB" w:rsidP="00E77122">
      <w:pPr>
        <w:jc w:val="center"/>
      </w:pPr>
      <w:r>
        <w:rPr>
          <w:noProof/>
          <w:lang w:eastAsia="en-GB" w:bidi="ar-SA"/>
        </w:rPr>
        <w:drawing>
          <wp:inline distT="0" distB="0" distL="0" distR="0">
            <wp:extent cx="201930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857375"/>
                    </a:xfrm>
                    <a:prstGeom prst="rect">
                      <a:avLst/>
                    </a:prstGeom>
                    <a:noFill/>
                    <a:ln>
                      <a:noFill/>
                    </a:ln>
                  </pic:spPr>
                </pic:pic>
              </a:graphicData>
            </a:graphic>
          </wp:inline>
        </w:drawing>
      </w:r>
    </w:p>
    <w:p w:rsidR="00F274D3" w:rsidRPr="00E50AD8" w:rsidRDefault="00F274D3" w:rsidP="00916E80">
      <w:pPr>
        <w:rPr>
          <w:sz w:val="16"/>
          <w:szCs w:val="16"/>
        </w:rPr>
      </w:pPr>
    </w:p>
    <w:p w:rsidR="00F274D3" w:rsidRDefault="00E50AD8" w:rsidP="00916E80">
      <w:r w:rsidRPr="00E50AD8">
        <w:rPr>
          <w:b/>
        </w:rPr>
        <w:t>Car.h</w:t>
      </w:r>
      <w:r>
        <w:t xml:space="preserve"> would consist of the class declaration:</w:t>
      </w:r>
    </w:p>
    <w:p w:rsidR="00E50AD8" w:rsidRPr="00E50AD8" w:rsidRDefault="00E50AD8" w:rsidP="00916E80">
      <w:pPr>
        <w:rPr>
          <w:sz w:val="16"/>
          <w:szCs w:val="16"/>
        </w:rPr>
      </w:pPr>
    </w:p>
    <w:p w:rsidR="00E50AD8" w:rsidRDefault="00E50AD8" w:rsidP="00E50AD8">
      <w:pPr>
        <w:pStyle w:val="code"/>
      </w:pPr>
      <w:r w:rsidRPr="00E50AD8">
        <w:rPr>
          <w:highlight w:val="yellow"/>
        </w:rPr>
        <w:t>#pragma once</w:t>
      </w:r>
    </w:p>
    <w:p w:rsidR="00E50AD8" w:rsidRPr="005C3F5C" w:rsidRDefault="00E50AD8" w:rsidP="00E50AD8">
      <w:pPr>
        <w:pStyle w:val="code"/>
        <w:rPr>
          <w:sz w:val="12"/>
          <w:szCs w:val="12"/>
        </w:rPr>
      </w:pPr>
    </w:p>
    <w:p w:rsidR="00E50AD8" w:rsidRDefault="00E50AD8" w:rsidP="00E50AD8">
      <w:pPr>
        <w:pStyle w:val="code"/>
      </w:pPr>
      <w:r>
        <w:t>class Car</w:t>
      </w:r>
    </w:p>
    <w:p w:rsidR="00E50AD8" w:rsidRDefault="00E50AD8" w:rsidP="00E50AD8">
      <w:pPr>
        <w:pStyle w:val="code"/>
      </w:pPr>
      <w:r>
        <w:t>{</w:t>
      </w:r>
    </w:p>
    <w:p w:rsidR="00E50AD8" w:rsidRDefault="00E50AD8" w:rsidP="00E50AD8">
      <w:pPr>
        <w:pStyle w:val="code"/>
      </w:pPr>
      <w:r>
        <w:t>private:</w:t>
      </w:r>
    </w:p>
    <w:p w:rsidR="00E50AD8" w:rsidRPr="005C3F5C" w:rsidRDefault="00E50AD8" w:rsidP="00E50AD8">
      <w:pPr>
        <w:pStyle w:val="code"/>
      </w:pPr>
      <w:r>
        <w:tab/>
      </w:r>
      <w:r w:rsidRPr="005C3F5C">
        <w:t xml:space="preserve">int </w:t>
      </w:r>
      <w:r w:rsidR="005C3F5C">
        <w:t>m_</w:t>
      </w:r>
      <w:r w:rsidRPr="005C3F5C">
        <w:t>speed;</w:t>
      </w:r>
    </w:p>
    <w:p w:rsidR="005C3F5C" w:rsidRPr="005C3F5C" w:rsidRDefault="005C3F5C" w:rsidP="00E50AD8">
      <w:pPr>
        <w:pStyle w:val="code"/>
      </w:pPr>
      <w:r w:rsidRPr="005C3F5C">
        <w:rPr>
          <w:rStyle w:val="inlinecode"/>
          <w:b w:val="0"/>
          <w:bCs w:val="0"/>
          <w:sz w:val="18"/>
        </w:rPr>
        <w:tab/>
        <w:t>void turnOnBrakeLight(void);</w:t>
      </w:r>
    </w:p>
    <w:p w:rsidR="00E50AD8" w:rsidRPr="005C3F5C" w:rsidRDefault="00E50AD8" w:rsidP="00E50AD8">
      <w:pPr>
        <w:pStyle w:val="code"/>
      </w:pPr>
      <w:r w:rsidRPr="005C3F5C">
        <w:t>public:</w:t>
      </w:r>
    </w:p>
    <w:p w:rsidR="00E50AD8" w:rsidRDefault="00E50AD8" w:rsidP="00E50AD8">
      <w:pPr>
        <w:pStyle w:val="code"/>
      </w:pPr>
      <w:r w:rsidRPr="005C3F5C">
        <w:tab/>
        <w:t xml:space="preserve">char </w:t>
      </w:r>
      <w:r w:rsidR="005C3F5C">
        <w:t>m_</w:t>
      </w:r>
      <w:r w:rsidRPr="005C3F5C">
        <w:t>model[50];</w:t>
      </w:r>
    </w:p>
    <w:p w:rsidR="00E50AD8" w:rsidRDefault="00E50AD8" w:rsidP="00E50AD8">
      <w:pPr>
        <w:pStyle w:val="code"/>
      </w:pPr>
      <w:r>
        <w:tab/>
        <w:t xml:space="preserve">float </w:t>
      </w:r>
      <w:r w:rsidR="005C3F5C">
        <w:t>m_</w:t>
      </w:r>
      <w:r w:rsidR="00755C48">
        <w:t>engine_size;</w:t>
      </w:r>
    </w:p>
    <w:p w:rsidR="00E50AD8" w:rsidRDefault="00E50AD8" w:rsidP="00E50AD8">
      <w:pPr>
        <w:pStyle w:val="code"/>
      </w:pPr>
      <w:r>
        <w:tab/>
        <w:t>void accelerate(void);</w:t>
      </w:r>
    </w:p>
    <w:p w:rsidR="00E50AD8" w:rsidRDefault="00E50AD8" w:rsidP="00E50AD8">
      <w:pPr>
        <w:pStyle w:val="code"/>
      </w:pPr>
      <w:r>
        <w:tab/>
        <w:t>void brake(void);</w:t>
      </w:r>
    </w:p>
    <w:p w:rsidR="00E50AD8" w:rsidRDefault="00E50AD8" w:rsidP="00E50AD8">
      <w:pPr>
        <w:pStyle w:val="code"/>
      </w:pPr>
      <w:r>
        <w:t>};</w:t>
      </w:r>
    </w:p>
    <w:p w:rsidR="00E50AD8" w:rsidRPr="00E50AD8" w:rsidRDefault="00E50AD8" w:rsidP="00916E80">
      <w:pPr>
        <w:rPr>
          <w:sz w:val="16"/>
          <w:szCs w:val="16"/>
        </w:rPr>
      </w:pPr>
    </w:p>
    <w:p w:rsidR="00835A0A" w:rsidRDefault="00E50AD8" w:rsidP="00916E80">
      <w:r>
        <w:t xml:space="preserve">The line at the start, </w:t>
      </w:r>
      <w:r w:rsidRPr="00E50AD8">
        <w:rPr>
          <w:rStyle w:val="inlinecode"/>
        </w:rPr>
        <w:t>#pragma once</w:t>
      </w:r>
      <w:r>
        <w:t xml:space="preserve">, is a special </w:t>
      </w:r>
      <w:r w:rsidRPr="00E50AD8">
        <w:rPr>
          <w:b/>
        </w:rPr>
        <w:t>compiler directive</w:t>
      </w:r>
      <w:r>
        <w:t xml:space="preserve"> that tells the compiler to only compile this file once. </w:t>
      </w:r>
      <w:r w:rsidR="00755C48">
        <w:t xml:space="preserve"> </w:t>
      </w:r>
      <w:r>
        <w:t xml:space="preserve">Header files can be included from </w:t>
      </w:r>
      <w:r w:rsidR="00755C48">
        <w:t xml:space="preserve">several different source files, </w:t>
      </w:r>
      <w:r>
        <w:t xml:space="preserve">as you will see when defining </w:t>
      </w:r>
      <w:r w:rsidRPr="00E50AD8">
        <w:rPr>
          <w:b/>
        </w:rPr>
        <w:t xml:space="preserve">main.cpp </w:t>
      </w:r>
      <w:r>
        <w:t xml:space="preserve">and </w:t>
      </w:r>
      <w:r w:rsidR="00755C48">
        <w:t>c</w:t>
      </w:r>
      <w:r w:rsidRPr="00E50AD8">
        <w:rPr>
          <w:b/>
        </w:rPr>
        <w:t>ar.cpp</w:t>
      </w:r>
      <w:r>
        <w:t xml:space="preserve">, </w:t>
      </w:r>
      <w:r w:rsidR="00DD00E6">
        <w:t xml:space="preserve">and </w:t>
      </w:r>
      <w:r w:rsidR="00755C48">
        <w:t xml:space="preserve">major </w:t>
      </w:r>
      <w:r w:rsidR="00DD00E6">
        <w:t>problems</w:t>
      </w:r>
      <w:r>
        <w:t xml:space="preserve"> can occur as your programs get larger unless you begin every class header file with this. </w:t>
      </w:r>
      <w:r w:rsidR="00755C48">
        <w:t xml:space="preserve"> </w:t>
      </w:r>
      <w:r w:rsidRPr="00E50AD8">
        <w:rPr>
          <w:b/>
        </w:rPr>
        <w:t xml:space="preserve">Get into the habit of </w:t>
      </w:r>
      <w:r w:rsidRPr="005C3F5C">
        <w:rPr>
          <w:b/>
          <w:u w:val="single"/>
        </w:rPr>
        <w:t>always</w:t>
      </w:r>
      <w:r w:rsidR="00755C48">
        <w:rPr>
          <w:b/>
        </w:rPr>
        <w:t xml:space="preserve"> adding </w:t>
      </w:r>
      <w:r w:rsidR="00755C48" w:rsidRPr="00755C48">
        <w:rPr>
          <w:rFonts w:ascii="Courier New" w:hAnsi="Courier New" w:cs="Courier New"/>
          <w:b/>
        </w:rPr>
        <w:t>#pragma once</w:t>
      </w:r>
      <w:r w:rsidRPr="00E50AD8">
        <w:rPr>
          <w:b/>
        </w:rPr>
        <w:t xml:space="preserve"> at the start of your header files when you create them.</w:t>
      </w:r>
    </w:p>
    <w:p w:rsidR="00E50AD8" w:rsidRDefault="00E50AD8" w:rsidP="00916E80"/>
    <w:p w:rsidR="00E50AD8" w:rsidRDefault="00E50AD8" w:rsidP="00916E80">
      <w:r w:rsidRPr="00E50AD8">
        <w:rPr>
          <w:b/>
        </w:rPr>
        <w:t>Car.cpp</w:t>
      </w:r>
      <w:r>
        <w:t xml:space="preserve"> would then contain the class method definitions:</w:t>
      </w:r>
    </w:p>
    <w:p w:rsidR="00E50AD8" w:rsidRPr="00E50AD8" w:rsidRDefault="00E50AD8" w:rsidP="00916E80">
      <w:pPr>
        <w:rPr>
          <w:sz w:val="16"/>
          <w:szCs w:val="16"/>
        </w:rPr>
      </w:pPr>
    </w:p>
    <w:p w:rsidR="00E50AD8" w:rsidRPr="00E50AD8" w:rsidRDefault="00E50AD8" w:rsidP="00E50AD8">
      <w:pPr>
        <w:pStyle w:val="code"/>
      </w:pPr>
      <w:r w:rsidRPr="0084476D">
        <w:rPr>
          <w:highlight w:val="yellow"/>
        </w:rPr>
        <w:t>#include "Car.h"</w:t>
      </w:r>
    </w:p>
    <w:p w:rsidR="00E50AD8" w:rsidRPr="005C3F5C" w:rsidRDefault="00E50AD8" w:rsidP="00E50AD8">
      <w:pPr>
        <w:pStyle w:val="code"/>
        <w:rPr>
          <w:sz w:val="12"/>
          <w:szCs w:val="12"/>
        </w:rPr>
      </w:pPr>
    </w:p>
    <w:p w:rsidR="00E50AD8" w:rsidRPr="00E50AD8" w:rsidRDefault="00E50AD8" w:rsidP="00E50AD8">
      <w:pPr>
        <w:pStyle w:val="code"/>
      </w:pPr>
      <w:r w:rsidRPr="00E50AD8">
        <w:t>void Car::accelerate(void)</w:t>
      </w:r>
    </w:p>
    <w:p w:rsidR="00E50AD8" w:rsidRPr="00E50AD8" w:rsidRDefault="00E50AD8" w:rsidP="00E50AD8">
      <w:pPr>
        <w:pStyle w:val="code"/>
      </w:pPr>
      <w:r w:rsidRPr="00E50AD8">
        <w:t>{</w:t>
      </w:r>
    </w:p>
    <w:p w:rsidR="00E50AD8" w:rsidRPr="00E50AD8" w:rsidRDefault="00E50AD8" w:rsidP="00E50AD8">
      <w:pPr>
        <w:pStyle w:val="code"/>
      </w:pPr>
      <w:r w:rsidRPr="00E50AD8">
        <w:tab/>
      </w:r>
      <w:r w:rsidR="005C3F5C">
        <w:t>m_</w:t>
      </w:r>
      <w:r w:rsidRPr="00E50AD8">
        <w:t>speed++;</w:t>
      </w:r>
    </w:p>
    <w:p w:rsidR="00E50AD8" w:rsidRPr="00E50AD8" w:rsidRDefault="00E50AD8" w:rsidP="00E50AD8">
      <w:pPr>
        <w:pStyle w:val="code"/>
      </w:pPr>
      <w:r w:rsidRPr="00E50AD8">
        <w:t>}</w:t>
      </w:r>
    </w:p>
    <w:p w:rsidR="00E50AD8" w:rsidRPr="005C3F5C" w:rsidRDefault="00E50AD8" w:rsidP="00E50AD8">
      <w:pPr>
        <w:pStyle w:val="code"/>
        <w:rPr>
          <w:sz w:val="12"/>
          <w:szCs w:val="12"/>
        </w:rPr>
      </w:pPr>
    </w:p>
    <w:p w:rsidR="005C3F5C" w:rsidRPr="00E50AD8" w:rsidRDefault="005C3F5C" w:rsidP="005C3F5C">
      <w:pPr>
        <w:pStyle w:val="code"/>
      </w:pPr>
      <w:r w:rsidRPr="00E50AD8">
        <w:t>void Car::brake(void)</w:t>
      </w:r>
    </w:p>
    <w:p w:rsidR="005C3F5C" w:rsidRPr="00E50AD8" w:rsidRDefault="005C3F5C" w:rsidP="005C3F5C">
      <w:pPr>
        <w:pStyle w:val="code"/>
      </w:pPr>
      <w:r w:rsidRPr="00E50AD8">
        <w:t>{</w:t>
      </w:r>
    </w:p>
    <w:p w:rsidR="005C3F5C" w:rsidRDefault="005C3F5C" w:rsidP="005C3F5C">
      <w:pPr>
        <w:pStyle w:val="code"/>
      </w:pPr>
      <w:r w:rsidRPr="00E50AD8">
        <w:tab/>
      </w:r>
      <w:r>
        <w:t>m_</w:t>
      </w:r>
      <w:r w:rsidRPr="00E50AD8">
        <w:t>speed--;</w:t>
      </w:r>
    </w:p>
    <w:p w:rsidR="005C3F5C" w:rsidRPr="00E50AD8" w:rsidRDefault="005C3F5C" w:rsidP="005C3F5C">
      <w:pPr>
        <w:pStyle w:val="code"/>
      </w:pPr>
      <w:r>
        <w:rPr>
          <w:rStyle w:val="inlinecode"/>
          <w:b w:val="0"/>
          <w:bCs w:val="0"/>
          <w:sz w:val="18"/>
        </w:rPr>
        <w:tab/>
      </w:r>
      <w:r w:rsidRPr="005C3F5C">
        <w:rPr>
          <w:rStyle w:val="inlinecode"/>
          <w:b w:val="0"/>
          <w:bCs w:val="0"/>
          <w:sz w:val="18"/>
        </w:rPr>
        <w:t>turnOnBrakeLight()</w:t>
      </w:r>
      <w:r>
        <w:rPr>
          <w:rStyle w:val="inlinecode"/>
          <w:b w:val="0"/>
          <w:bCs w:val="0"/>
          <w:sz w:val="18"/>
        </w:rPr>
        <w:t>;</w:t>
      </w:r>
    </w:p>
    <w:p w:rsidR="005C3F5C" w:rsidRDefault="005C3F5C" w:rsidP="005C3F5C">
      <w:pPr>
        <w:pStyle w:val="code"/>
      </w:pPr>
      <w:r w:rsidRPr="00E50AD8">
        <w:t>}</w:t>
      </w:r>
    </w:p>
    <w:p w:rsidR="005C3F5C" w:rsidRPr="005C3F5C" w:rsidRDefault="005C3F5C" w:rsidP="005C3F5C">
      <w:pPr>
        <w:pStyle w:val="code"/>
        <w:rPr>
          <w:sz w:val="12"/>
          <w:szCs w:val="12"/>
        </w:rPr>
      </w:pPr>
    </w:p>
    <w:p w:rsidR="005C3F5C" w:rsidRPr="00E50AD8" w:rsidRDefault="005C3F5C" w:rsidP="005C3F5C">
      <w:pPr>
        <w:pStyle w:val="code"/>
      </w:pPr>
      <w:r w:rsidRPr="00E50AD8">
        <w:t>void Car::</w:t>
      </w:r>
      <w:r w:rsidRPr="005C3F5C">
        <w:rPr>
          <w:rStyle w:val="inlinecode"/>
          <w:b w:val="0"/>
          <w:bCs w:val="0"/>
          <w:sz w:val="18"/>
        </w:rPr>
        <w:t>turnOnBrakeLight(void)</w:t>
      </w:r>
    </w:p>
    <w:p w:rsidR="005C3F5C" w:rsidRPr="00E50AD8" w:rsidRDefault="005C3F5C" w:rsidP="005C3F5C">
      <w:pPr>
        <w:pStyle w:val="code"/>
      </w:pPr>
      <w:r w:rsidRPr="00E50AD8">
        <w:t>{</w:t>
      </w:r>
    </w:p>
    <w:p w:rsidR="005C3F5C" w:rsidRPr="00E50AD8" w:rsidRDefault="005C3F5C" w:rsidP="005C3F5C">
      <w:pPr>
        <w:pStyle w:val="code"/>
      </w:pPr>
      <w:r w:rsidRPr="00E50AD8">
        <w:tab/>
      </w:r>
      <w:r>
        <w:t>// turn on brake light</w:t>
      </w:r>
    </w:p>
    <w:p w:rsidR="005C3F5C" w:rsidRPr="00E50AD8" w:rsidRDefault="005C3F5C" w:rsidP="005C3F5C">
      <w:pPr>
        <w:pStyle w:val="code"/>
      </w:pPr>
      <w:r w:rsidRPr="00E50AD8">
        <w:t>}</w:t>
      </w:r>
    </w:p>
    <w:p w:rsidR="005C3F5C" w:rsidRDefault="005C3F5C" w:rsidP="00916E80"/>
    <w:p w:rsidR="0084476D" w:rsidRDefault="00E50AD8" w:rsidP="00916E80">
      <w:r>
        <w:t xml:space="preserve">Notice the use of another compiler directive </w:t>
      </w:r>
      <w:r w:rsidRPr="00E50AD8">
        <w:rPr>
          <w:rStyle w:val="inlinecode"/>
        </w:rPr>
        <w:t>#include "Car.h"</w:t>
      </w:r>
      <w:r>
        <w:t xml:space="preserve">. </w:t>
      </w:r>
      <w:r w:rsidR="00755C48">
        <w:t xml:space="preserve"> </w:t>
      </w:r>
      <w:r>
        <w:t xml:space="preserve">You've used this type of directive before to include </w:t>
      </w:r>
      <w:r w:rsidR="0084476D">
        <w:t>C/C++ libraries, but in this case it is being used to include the header file for the Car class.</w:t>
      </w:r>
      <w:r w:rsidR="00755C48">
        <w:t xml:space="preserve"> </w:t>
      </w:r>
      <w:r w:rsidR="0084476D">
        <w:t xml:space="preserve"> Without this line </w:t>
      </w:r>
      <w:r w:rsidR="0084476D">
        <w:lastRenderedPageBreak/>
        <w:t xml:space="preserve">the compiler wouldn't know where to find the Car </w:t>
      </w:r>
      <w:r w:rsidR="00DD00E6">
        <w:t>declaration</w:t>
      </w:r>
      <w:r w:rsidR="0084476D">
        <w:t xml:space="preserve"> and compilation would fail.</w:t>
      </w:r>
      <w:r w:rsidR="005C3F5C">
        <w:t xml:space="preserve"> </w:t>
      </w:r>
      <w:r w:rsidR="00755C48">
        <w:t xml:space="preserve"> </w:t>
      </w:r>
      <w:r w:rsidR="005C3F5C">
        <w:t>You should normally put your own header files after the C/C++ libraries that you include.</w:t>
      </w:r>
    </w:p>
    <w:p w:rsidR="0084476D" w:rsidRDefault="0084476D" w:rsidP="00916E80"/>
    <w:p w:rsidR="0084476D" w:rsidRDefault="0084476D" w:rsidP="00916E80">
      <w:r>
        <w:t xml:space="preserve">Finally, here is </w:t>
      </w:r>
      <w:r w:rsidRPr="0084476D">
        <w:rPr>
          <w:b/>
        </w:rPr>
        <w:t>main.cpp</w:t>
      </w:r>
      <w:r>
        <w:t>:</w:t>
      </w:r>
    </w:p>
    <w:p w:rsidR="0084476D" w:rsidRDefault="0084476D" w:rsidP="00916E80"/>
    <w:p w:rsidR="0084476D" w:rsidRPr="0084476D" w:rsidRDefault="0084476D" w:rsidP="0084476D">
      <w:pPr>
        <w:pStyle w:val="code"/>
      </w:pPr>
      <w:r w:rsidRPr="0084476D">
        <w:t>#include &lt;iostream&gt;</w:t>
      </w:r>
    </w:p>
    <w:p w:rsidR="0084476D" w:rsidRPr="0084476D" w:rsidRDefault="0084476D" w:rsidP="0084476D">
      <w:pPr>
        <w:pStyle w:val="code"/>
      </w:pPr>
      <w:r w:rsidRPr="0084476D">
        <w:rPr>
          <w:highlight w:val="yellow"/>
        </w:rPr>
        <w:t>#include "Car.h"</w:t>
      </w:r>
    </w:p>
    <w:p w:rsidR="0084476D" w:rsidRPr="0084476D" w:rsidRDefault="0084476D" w:rsidP="0084476D">
      <w:pPr>
        <w:pStyle w:val="code"/>
      </w:pPr>
    </w:p>
    <w:p w:rsidR="0084476D" w:rsidRPr="0084476D" w:rsidRDefault="0084476D" w:rsidP="0084476D">
      <w:pPr>
        <w:pStyle w:val="code"/>
      </w:pPr>
      <w:r w:rsidRPr="0084476D">
        <w:t>using namespace std;</w:t>
      </w:r>
    </w:p>
    <w:p w:rsidR="0084476D" w:rsidRPr="0084476D" w:rsidRDefault="0084476D" w:rsidP="0084476D">
      <w:pPr>
        <w:pStyle w:val="code"/>
      </w:pPr>
    </w:p>
    <w:p w:rsidR="0084476D" w:rsidRPr="0084476D" w:rsidRDefault="0084476D" w:rsidP="0084476D">
      <w:pPr>
        <w:pStyle w:val="code"/>
      </w:pPr>
      <w:r w:rsidRPr="0084476D">
        <w:t>// DECLARE functions</w:t>
      </w:r>
    </w:p>
    <w:p w:rsidR="0084476D" w:rsidRPr="0084476D" w:rsidRDefault="0084476D" w:rsidP="0084476D">
      <w:pPr>
        <w:pStyle w:val="code"/>
      </w:pPr>
      <w:r w:rsidRPr="0084476D">
        <w:t>void wait_for_keypress(void);</w:t>
      </w:r>
    </w:p>
    <w:p w:rsidR="0084476D" w:rsidRPr="0084476D" w:rsidRDefault="0084476D" w:rsidP="0084476D">
      <w:pPr>
        <w:pStyle w:val="code"/>
      </w:pPr>
    </w:p>
    <w:p w:rsidR="0084476D" w:rsidRPr="0084476D" w:rsidRDefault="0084476D" w:rsidP="0084476D">
      <w:pPr>
        <w:pStyle w:val="code"/>
      </w:pPr>
      <w:r w:rsidRPr="0084476D">
        <w:t>int main()</w:t>
      </w:r>
    </w:p>
    <w:p w:rsidR="0084476D" w:rsidRPr="0084476D" w:rsidRDefault="0084476D" w:rsidP="0084476D">
      <w:pPr>
        <w:pStyle w:val="code"/>
      </w:pPr>
      <w:r w:rsidRPr="0084476D">
        <w:t>{</w:t>
      </w:r>
      <w:r w:rsidRPr="0084476D">
        <w:tab/>
      </w:r>
    </w:p>
    <w:p w:rsidR="0084476D" w:rsidRPr="0084476D" w:rsidRDefault="0084476D" w:rsidP="0084476D">
      <w:pPr>
        <w:pStyle w:val="code"/>
      </w:pPr>
      <w:r w:rsidRPr="0084476D">
        <w:tab/>
      </w:r>
      <w:r w:rsidRPr="0084476D">
        <w:rPr>
          <w:highlight w:val="yellow"/>
        </w:rPr>
        <w:t>Car</w:t>
      </w:r>
      <w:r w:rsidRPr="0084476D">
        <w:t xml:space="preserve"> </w:t>
      </w:r>
      <w:r w:rsidR="00755C48">
        <w:t>marks_Car</w:t>
      </w:r>
      <w:r w:rsidRPr="0084476D">
        <w:t>;</w:t>
      </w:r>
    </w:p>
    <w:p w:rsidR="0084476D" w:rsidRDefault="0084476D" w:rsidP="0084476D">
      <w:pPr>
        <w:pStyle w:val="code"/>
      </w:pPr>
      <w:r w:rsidRPr="0084476D">
        <w:tab/>
      </w:r>
      <w:r w:rsidRPr="0084476D">
        <w:rPr>
          <w:highlight w:val="yellow"/>
        </w:rPr>
        <w:t>Car</w:t>
      </w:r>
      <w:r w:rsidRPr="0084476D">
        <w:t xml:space="preserve"> </w:t>
      </w:r>
      <w:r w:rsidR="00755C48">
        <w:t>marks_Next_Car</w:t>
      </w:r>
      <w:r w:rsidRPr="0084476D">
        <w:t>;</w:t>
      </w:r>
    </w:p>
    <w:p w:rsidR="00D70C64" w:rsidRDefault="00D70C64" w:rsidP="0084476D">
      <w:pPr>
        <w:pStyle w:val="code"/>
      </w:pPr>
    </w:p>
    <w:p w:rsidR="007847AC" w:rsidRDefault="007847AC" w:rsidP="007847AC">
      <w:pPr>
        <w:pStyle w:val="code"/>
      </w:pPr>
      <w:r>
        <w:tab/>
      </w:r>
      <w:r w:rsidR="00755C48">
        <w:t>marks_Car</w:t>
      </w:r>
      <w:r>
        <w:t>.m_model[0] = 'B';</w:t>
      </w:r>
    </w:p>
    <w:p w:rsidR="007847AC" w:rsidRDefault="007847AC" w:rsidP="007847AC">
      <w:pPr>
        <w:pStyle w:val="code"/>
      </w:pPr>
      <w:r>
        <w:tab/>
      </w:r>
      <w:r w:rsidR="00755C48">
        <w:t>marks_Car</w:t>
      </w:r>
      <w:r>
        <w:t>.m_model[1] = 'M';</w:t>
      </w:r>
    </w:p>
    <w:p w:rsidR="007847AC" w:rsidRDefault="007847AC" w:rsidP="007847AC">
      <w:pPr>
        <w:pStyle w:val="code"/>
      </w:pPr>
      <w:r>
        <w:tab/>
      </w:r>
      <w:r w:rsidR="00755C48">
        <w:t>marks_Car</w:t>
      </w:r>
      <w:r>
        <w:t>.m_model[2] = 'W';</w:t>
      </w:r>
    </w:p>
    <w:p w:rsidR="007847AC" w:rsidRDefault="007847AC" w:rsidP="007847AC">
      <w:pPr>
        <w:pStyle w:val="code"/>
      </w:pPr>
      <w:r>
        <w:tab/>
      </w:r>
      <w:r w:rsidR="00755C48">
        <w:t>marks_Car</w:t>
      </w:r>
      <w:r>
        <w:t>.m_model[3] = '\0';</w:t>
      </w:r>
      <w:r>
        <w:tab/>
      </w:r>
    </w:p>
    <w:p w:rsidR="007847AC" w:rsidRDefault="007847AC" w:rsidP="007847AC">
      <w:pPr>
        <w:pStyle w:val="code"/>
      </w:pPr>
      <w:r>
        <w:tab/>
      </w:r>
    </w:p>
    <w:p w:rsidR="007847AC" w:rsidRDefault="007847AC" w:rsidP="007847AC">
      <w:pPr>
        <w:pStyle w:val="code"/>
      </w:pPr>
      <w:r>
        <w:tab/>
      </w:r>
      <w:r w:rsidR="00755C48">
        <w:t>marks_Next_Car</w:t>
      </w:r>
      <w:r>
        <w:t>.m_model[0] = 'B';</w:t>
      </w:r>
    </w:p>
    <w:p w:rsidR="007847AC" w:rsidRDefault="007847AC" w:rsidP="007847AC">
      <w:pPr>
        <w:pStyle w:val="code"/>
      </w:pPr>
      <w:r>
        <w:tab/>
      </w:r>
      <w:r w:rsidR="00755C48">
        <w:t>marks_Next_Car</w:t>
      </w:r>
      <w:r>
        <w:t>.m_model[1] = 'U';</w:t>
      </w:r>
    </w:p>
    <w:p w:rsidR="007847AC" w:rsidRDefault="007847AC" w:rsidP="007847AC">
      <w:pPr>
        <w:pStyle w:val="code"/>
      </w:pPr>
      <w:r>
        <w:tab/>
      </w:r>
      <w:r w:rsidR="00755C48">
        <w:t>marks_Next_Car</w:t>
      </w:r>
      <w:r>
        <w:t>.m_model[2] = 'G';</w:t>
      </w:r>
    </w:p>
    <w:p w:rsidR="007847AC" w:rsidRDefault="007847AC" w:rsidP="007847AC">
      <w:pPr>
        <w:pStyle w:val="code"/>
      </w:pPr>
      <w:r>
        <w:tab/>
      </w:r>
      <w:r w:rsidR="00755C48">
        <w:t>marks_Next_Car</w:t>
      </w:r>
      <w:r>
        <w:t>.m_model[3] = 'A';</w:t>
      </w:r>
    </w:p>
    <w:p w:rsidR="007847AC" w:rsidRDefault="007847AC" w:rsidP="007847AC">
      <w:pPr>
        <w:pStyle w:val="code"/>
      </w:pPr>
      <w:r>
        <w:tab/>
      </w:r>
      <w:r w:rsidR="00755C48">
        <w:t>marks_Next_Car</w:t>
      </w:r>
      <w:r>
        <w:t>.m_model[4] = 'T';</w:t>
      </w:r>
    </w:p>
    <w:p w:rsidR="007847AC" w:rsidRDefault="007847AC" w:rsidP="007847AC">
      <w:pPr>
        <w:pStyle w:val="code"/>
      </w:pPr>
      <w:r>
        <w:tab/>
      </w:r>
      <w:r w:rsidR="00755C48">
        <w:t>marks_Next_Car</w:t>
      </w:r>
      <w:r>
        <w:t>.m_model[5] = 'T';</w:t>
      </w:r>
    </w:p>
    <w:p w:rsidR="007847AC" w:rsidRDefault="007847AC" w:rsidP="007847AC">
      <w:pPr>
        <w:pStyle w:val="code"/>
      </w:pPr>
      <w:r>
        <w:tab/>
      </w:r>
      <w:r w:rsidR="00755C48">
        <w:t>marks_Next_Car</w:t>
      </w:r>
      <w:r>
        <w:t>.m_model[6] = 'I';</w:t>
      </w:r>
    </w:p>
    <w:p w:rsidR="007847AC" w:rsidRDefault="007847AC" w:rsidP="007847AC">
      <w:pPr>
        <w:pStyle w:val="code"/>
      </w:pPr>
      <w:r>
        <w:tab/>
      </w:r>
      <w:r w:rsidR="00755C48">
        <w:t>marks_Next_Car</w:t>
      </w:r>
      <w:r>
        <w:t>.m_model[7] = '\0';</w:t>
      </w:r>
    </w:p>
    <w:p w:rsidR="007847AC" w:rsidRDefault="007847AC" w:rsidP="007847AC">
      <w:pPr>
        <w:pStyle w:val="code"/>
      </w:pPr>
    </w:p>
    <w:p w:rsidR="007847AC" w:rsidRDefault="007847AC" w:rsidP="007847AC">
      <w:pPr>
        <w:pStyle w:val="code"/>
      </w:pPr>
      <w:r>
        <w:tab/>
      </w:r>
      <w:r w:rsidR="00755C48">
        <w:t>marks_Car</w:t>
      </w:r>
      <w:r>
        <w:t>.m_engine_size = 2.5f;</w:t>
      </w:r>
    </w:p>
    <w:p w:rsidR="0084476D" w:rsidRPr="0084476D" w:rsidRDefault="007847AC" w:rsidP="007847AC">
      <w:pPr>
        <w:pStyle w:val="code"/>
      </w:pPr>
      <w:r>
        <w:tab/>
      </w:r>
      <w:r w:rsidR="00755C48">
        <w:t>marks_Next_Car</w:t>
      </w:r>
      <w:r>
        <w:t>.m_engine_size = 8.0f;</w:t>
      </w:r>
    </w:p>
    <w:p w:rsidR="0084476D" w:rsidRPr="0084476D" w:rsidRDefault="0084476D" w:rsidP="0084476D">
      <w:pPr>
        <w:pStyle w:val="code"/>
      </w:pPr>
      <w:r w:rsidRPr="0084476D">
        <w:tab/>
      </w:r>
      <w:r w:rsidR="00755C48">
        <w:t>marks_Car</w:t>
      </w:r>
      <w:r w:rsidRPr="0084476D">
        <w:t>.accelerate();</w:t>
      </w:r>
    </w:p>
    <w:p w:rsidR="0084476D" w:rsidRPr="0084476D" w:rsidRDefault="0084476D" w:rsidP="0084476D">
      <w:pPr>
        <w:pStyle w:val="code"/>
      </w:pPr>
      <w:r w:rsidRPr="0084476D">
        <w:tab/>
      </w:r>
      <w:r w:rsidR="00755C48">
        <w:t>marks_Next_Car</w:t>
      </w:r>
      <w:r w:rsidRPr="0084476D">
        <w:t>.brake();</w:t>
      </w:r>
    </w:p>
    <w:p w:rsidR="0084476D" w:rsidRPr="0084476D" w:rsidRDefault="0084476D" w:rsidP="0084476D">
      <w:pPr>
        <w:pStyle w:val="code"/>
      </w:pPr>
    </w:p>
    <w:p w:rsidR="0084476D" w:rsidRPr="0084476D" w:rsidRDefault="0084476D" w:rsidP="0084476D">
      <w:pPr>
        <w:pStyle w:val="code"/>
      </w:pPr>
      <w:r w:rsidRPr="0084476D">
        <w:tab/>
        <w:t>wait_for_keypress();</w:t>
      </w:r>
    </w:p>
    <w:p w:rsidR="0084476D" w:rsidRPr="0084476D" w:rsidRDefault="0084476D" w:rsidP="0084476D">
      <w:pPr>
        <w:pStyle w:val="code"/>
      </w:pPr>
      <w:r w:rsidRPr="0084476D">
        <w:t>}</w:t>
      </w:r>
    </w:p>
    <w:p w:rsidR="0084476D" w:rsidRPr="0084476D" w:rsidRDefault="0084476D" w:rsidP="0084476D">
      <w:pPr>
        <w:pStyle w:val="code"/>
      </w:pPr>
    </w:p>
    <w:p w:rsidR="0084476D" w:rsidRPr="0084476D" w:rsidRDefault="0084476D" w:rsidP="0084476D">
      <w:pPr>
        <w:pStyle w:val="code"/>
      </w:pPr>
      <w:r w:rsidRPr="0084476D">
        <w:t>// DEFINE functions</w:t>
      </w:r>
    </w:p>
    <w:p w:rsidR="0084476D" w:rsidRPr="0084476D" w:rsidRDefault="0084476D" w:rsidP="0084476D">
      <w:pPr>
        <w:pStyle w:val="code"/>
      </w:pPr>
      <w:r w:rsidRPr="0084476D">
        <w:t>void wait_for_keypress(void)</w:t>
      </w:r>
    </w:p>
    <w:p w:rsidR="0084476D" w:rsidRPr="0084476D" w:rsidRDefault="0084476D" w:rsidP="0084476D">
      <w:pPr>
        <w:pStyle w:val="code"/>
      </w:pPr>
      <w:r w:rsidRPr="0084476D">
        <w:t>{</w:t>
      </w:r>
    </w:p>
    <w:p w:rsidR="0084476D" w:rsidRPr="0084476D" w:rsidRDefault="0084476D" w:rsidP="0084476D">
      <w:pPr>
        <w:pStyle w:val="code"/>
      </w:pPr>
      <w:r w:rsidRPr="0084476D">
        <w:tab/>
        <w:t>cout &lt;&lt;  "Press any key to continue" &lt;&lt; endl;</w:t>
      </w:r>
    </w:p>
    <w:p w:rsidR="0084476D" w:rsidRPr="0084476D" w:rsidRDefault="0084476D" w:rsidP="0084476D">
      <w:pPr>
        <w:pStyle w:val="code"/>
      </w:pPr>
      <w:r w:rsidRPr="0084476D">
        <w:tab/>
      </w:r>
      <w:r w:rsidR="00755C48">
        <w:t>cin.get</w:t>
      </w:r>
      <w:r w:rsidRPr="0084476D">
        <w:t>();</w:t>
      </w:r>
    </w:p>
    <w:p w:rsidR="0084476D" w:rsidRPr="0084476D" w:rsidRDefault="0084476D" w:rsidP="0084476D">
      <w:pPr>
        <w:pStyle w:val="code"/>
      </w:pPr>
      <w:r w:rsidRPr="0084476D">
        <w:t>}</w:t>
      </w:r>
    </w:p>
    <w:p w:rsidR="0084476D" w:rsidRDefault="0084476D" w:rsidP="00916E80"/>
    <w:p w:rsidR="0084476D" w:rsidRDefault="0084476D" w:rsidP="00916E80">
      <w:r>
        <w:t xml:space="preserve">Notice that </w:t>
      </w:r>
      <w:r w:rsidRPr="0084476D">
        <w:rPr>
          <w:b/>
        </w:rPr>
        <w:t>main.cpp</w:t>
      </w:r>
      <w:r>
        <w:t xml:space="preserve"> also needs to include the</w:t>
      </w:r>
      <w:r w:rsidRPr="0084476D">
        <w:rPr>
          <w:b/>
        </w:rPr>
        <w:t xml:space="preserve"> Car.h</w:t>
      </w:r>
      <w:r>
        <w:t xml:space="preserve"> header if it wants to be able to use the Car class.</w:t>
      </w:r>
    </w:p>
    <w:p w:rsidR="00E50AD8" w:rsidRDefault="0084476D" w:rsidP="00916E80">
      <w:r>
        <w:t xml:space="preserve"> </w:t>
      </w:r>
    </w:p>
    <w:p w:rsidR="00184FFA" w:rsidRDefault="00184FFA" w:rsidP="007724F1">
      <w:pPr>
        <w:pStyle w:val="NoSpacing"/>
      </w:pPr>
    </w:p>
    <w:p w:rsidR="00184FFA" w:rsidRDefault="00184FFA" w:rsidP="007724F1">
      <w:pPr>
        <w:pStyle w:val="NoSpacing"/>
      </w:pPr>
    </w:p>
    <w:p w:rsidR="00D53912" w:rsidRDefault="00781874" w:rsidP="007847AC">
      <w:pPr>
        <w:pStyle w:val="Heading2"/>
      </w:pPr>
      <w:r>
        <w:br w:type="page"/>
      </w:r>
      <w:r w:rsidR="007847AC">
        <w:lastRenderedPageBreak/>
        <w:t>Exercises</w:t>
      </w:r>
    </w:p>
    <w:p w:rsidR="001472DB" w:rsidRDefault="001472DB" w:rsidP="007847AC">
      <w:pPr>
        <w:pStyle w:val="NoSpacing"/>
        <w:rPr>
          <w:b/>
          <w:sz w:val="24"/>
          <w:szCs w:val="24"/>
        </w:rPr>
      </w:pPr>
    </w:p>
    <w:p w:rsidR="007847AC" w:rsidRPr="00EA4E8D" w:rsidRDefault="007847AC" w:rsidP="007847AC">
      <w:pPr>
        <w:pStyle w:val="NoSpacing"/>
        <w:rPr>
          <w:b/>
          <w:sz w:val="24"/>
          <w:szCs w:val="24"/>
        </w:rPr>
      </w:pPr>
      <w:r w:rsidRPr="00EA4E8D">
        <w:rPr>
          <w:b/>
          <w:sz w:val="24"/>
          <w:szCs w:val="24"/>
        </w:rPr>
        <w:t>In order to aid understanding of how the exercises work, use the debugger to step through all of the code you write for the exercises.</w:t>
      </w:r>
    </w:p>
    <w:p w:rsidR="007847AC" w:rsidRPr="00EA4E8D" w:rsidRDefault="007847AC" w:rsidP="007847AC">
      <w:pPr>
        <w:pStyle w:val="NoSpacing"/>
        <w:rPr>
          <w:b/>
          <w:sz w:val="24"/>
          <w:szCs w:val="24"/>
        </w:rPr>
      </w:pPr>
    </w:p>
    <w:p w:rsidR="007847AC" w:rsidRPr="00EA4E8D" w:rsidRDefault="007847AC" w:rsidP="007847AC">
      <w:pPr>
        <w:pStyle w:val="NoSpacing"/>
        <w:rPr>
          <w:b/>
          <w:sz w:val="24"/>
          <w:szCs w:val="24"/>
        </w:rPr>
      </w:pPr>
      <w:r w:rsidRPr="00EA4E8D">
        <w:rPr>
          <w:b/>
          <w:sz w:val="24"/>
          <w:szCs w:val="24"/>
        </w:rPr>
        <w:t>You are advised to write notes on all aspects of the tu</w:t>
      </w:r>
      <w:r w:rsidR="001472DB">
        <w:rPr>
          <w:b/>
          <w:sz w:val="24"/>
          <w:szCs w:val="24"/>
        </w:rPr>
        <w:t>torial and exercises in your note</w:t>
      </w:r>
      <w:r w:rsidRPr="00EA4E8D">
        <w:rPr>
          <w:b/>
          <w:sz w:val="24"/>
          <w:szCs w:val="24"/>
        </w:rPr>
        <w:t xml:space="preserve">books. This can then be </w:t>
      </w:r>
      <w:r w:rsidR="001472DB">
        <w:rPr>
          <w:b/>
          <w:sz w:val="24"/>
          <w:szCs w:val="24"/>
        </w:rPr>
        <w:t>used to help with your assignments</w:t>
      </w:r>
      <w:r w:rsidRPr="00EA4E8D">
        <w:rPr>
          <w:b/>
          <w:sz w:val="24"/>
          <w:szCs w:val="24"/>
        </w:rPr>
        <w:t>.</w:t>
      </w:r>
    </w:p>
    <w:p w:rsidR="004878F6" w:rsidRDefault="004878F6" w:rsidP="00D53912">
      <w:pPr>
        <w:pStyle w:val="NoSpacing"/>
      </w:pPr>
    </w:p>
    <w:p w:rsidR="00957875" w:rsidRPr="00957875" w:rsidRDefault="00135BF4" w:rsidP="00957875">
      <w:pPr>
        <w:pStyle w:val="Heading4"/>
      </w:pPr>
      <w:r>
        <w:t xml:space="preserve">Exercise </w:t>
      </w:r>
      <w:r w:rsidR="00781874">
        <w:t>1</w:t>
      </w:r>
      <w:r w:rsidR="00324A16">
        <w:t>a</w:t>
      </w:r>
    </w:p>
    <w:p w:rsidR="00363664" w:rsidRDefault="00324A16" w:rsidP="00363664">
      <w:pPr>
        <w:pStyle w:val="list"/>
      </w:pPr>
      <w:r>
        <w:t xml:space="preserve">Create a new project, with a </w:t>
      </w:r>
      <w:r w:rsidRPr="00324A16">
        <w:rPr>
          <w:b/>
        </w:rPr>
        <w:t>main.cpp</w:t>
      </w:r>
      <w:r>
        <w:t xml:space="preserve">, </w:t>
      </w:r>
      <w:r w:rsidRPr="00324A16">
        <w:rPr>
          <w:b/>
        </w:rPr>
        <w:t>Car.cpp</w:t>
      </w:r>
      <w:r>
        <w:t xml:space="preserve"> and </w:t>
      </w:r>
      <w:r w:rsidRPr="00324A16">
        <w:rPr>
          <w:b/>
        </w:rPr>
        <w:t>Car.h</w:t>
      </w:r>
      <w:r>
        <w:t xml:space="preserve">. </w:t>
      </w:r>
      <w:r w:rsidR="001472DB">
        <w:t xml:space="preserve"> </w:t>
      </w:r>
      <w:r>
        <w:t>Copy the code from the tutorial into these files, and compile and run to ensure that it works.</w:t>
      </w:r>
    </w:p>
    <w:p w:rsidR="00324A16" w:rsidRDefault="00324A16" w:rsidP="00363664">
      <w:pPr>
        <w:pStyle w:val="list"/>
      </w:pPr>
      <w:r>
        <w:t xml:space="preserve">Step through the code using the debugger and the watch windows to see what is happening in the code. </w:t>
      </w:r>
      <w:r w:rsidR="001472DB">
        <w:t xml:space="preserve"> </w:t>
      </w:r>
      <w:r>
        <w:t xml:space="preserve">You can see the contents of each class by clicking on the </w:t>
      </w:r>
      <w:r w:rsidRPr="00324A16">
        <w:rPr>
          <w:b/>
        </w:rPr>
        <w:t>+</w:t>
      </w:r>
      <w:r>
        <w:t xml:space="preserve">. You can step into and out of class </w:t>
      </w:r>
      <w:r w:rsidR="00063A1E">
        <w:t>methods in</w:t>
      </w:r>
      <w:r>
        <w:t xml:space="preserve"> the same way as into functions by using </w:t>
      </w:r>
      <w:r w:rsidRPr="00324A16">
        <w:rPr>
          <w:b/>
        </w:rPr>
        <w:t>F11</w:t>
      </w:r>
      <w:r>
        <w:t xml:space="preserve"> and </w:t>
      </w:r>
      <w:r w:rsidRPr="00324A16">
        <w:rPr>
          <w:b/>
        </w:rPr>
        <w:t>SHIFT-F11</w:t>
      </w:r>
      <w:r>
        <w:t>.</w:t>
      </w:r>
    </w:p>
    <w:p w:rsidR="00324A16" w:rsidRDefault="00324A16" w:rsidP="00363664">
      <w:pPr>
        <w:pStyle w:val="list"/>
      </w:pPr>
      <w:r>
        <w:t xml:space="preserve">You might notice that the </w:t>
      </w:r>
      <w:r w:rsidRPr="00324A16">
        <w:rPr>
          <w:rStyle w:val="inlinecode"/>
        </w:rPr>
        <w:t>speed</w:t>
      </w:r>
      <w:r>
        <w:t xml:space="preserve"> attribute starts as a large negative number. </w:t>
      </w:r>
      <w:r w:rsidR="001472DB">
        <w:t xml:space="preserve"> </w:t>
      </w:r>
      <w:r>
        <w:t>W</w:t>
      </w:r>
      <w:r w:rsidR="001472DB">
        <w:t>rite in comments and in your note</w:t>
      </w:r>
      <w:r>
        <w:t xml:space="preserve">book why you think this is. </w:t>
      </w:r>
    </w:p>
    <w:p w:rsidR="00046769" w:rsidRDefault="00046769" w:rsidP="00363664">
      <w:pPr>
        <w:pStyle w:val="list"/>
      </w:pPr>
      <w:r>
        <w:t xml:space="preserve">In order to fix the problem with </w:t>
      </w:r>
      <w:r w:rsidR="007847AC" w:rsidRPr="007847AC">
        <w:rPr>
          <w:rStyle w:val="inlinecode"/>
        </w:rPr>
        <w:t>m_</w:t>
      </w:r>
      <w:r w:rsidRPr="007847AC">
        <w:rPr>
          <w:rStyle w:val="inlinecode"/>
        </w:rPr>
        <w:t>s</w:t>
      </w:r>
      <w:r w:rsidRPr="00046769">
        <w:rPr>
          <w:rStyle w:val="inlinecode"/>
        </w:rPr>
        <w:t>peed</w:t>
      </w:r>
      <w:r>
        <w:t xml:space="preserve"> you need to be able to write a value to it.</w:t>
      </w:r>
      <w:r w:rsidR="001472DB">
        <w:t xml:space="preserve"> </w:t>
      </w:r>
      <w:r>
        <w:t xml:space="preserve"> However, b</w:t>
      </w:r>
      <w:r w:rsidR="00324A16">
        <w:t xml:space="preserve">ecause </w:t>
      </w:r>
      <w:r w:rsidR="007847AC">
        <w:t xml:space="preserve"> </w:t>
      </w:r>
      <w:r w:rsidR="007847AC" w:rsidRPr="007847AC">
        <w:rPr>
          <w:rStyle w:val="inlinecode"/>
        </w:rPr>
        <w:t>m_</w:t>
      </w:r>
      <w:r w:rsidR="00324A16" w:rsidRPr="00324A16">
        <w:rPr>
          <w:rStyle w:val="inlinecode"/>
        </w:rPr>
        <w:t>speed</w:t>
      </w:r>
      <w:r w:rsidR="00324A16">
        <w:t xml:space="preserve"> is a private attribute</w:t>
      </w:r>
      <w:r>
        <w:t xml:space="preserve"> you cannot do this directly.</w:t>
      </w:r>
    </w:p>
    <w:p w:rsidR="00324A16" w:rsidRDefault="00046769" w:rsidP="00046769">
      <w:pPr>
        <w:pStyle w:val="list"/>
        <w:numPr>
          <w:ilvl w:val="1"/>
          <w:numId w:val="7"/>
        </w:numPr>
      </w:pPr>
      <w:r>
        <w:t xml:space="preserve">Add a method to Car called </w:t>
      </w:r>
      <w:r w:rsidRPr="00046769">
        <w:rPr>
          <w:rStyle w:val="inlinecode"/>
        </w:rPr>
        <w:t>SetSpeed()</w:t>
      </w:r>
      <w:r>
        <w:t xml:space="preserve"> that takes one integer parameter and has no return value.</w:t>
      </w:r>
      <w:r w:rsidR="001472DB">
        <w:t xml:space="preserve"> </w:t>
      </w:r>
      <w:r>
        <w:t xml:space="preserve"> The method should set </w:t>
      </w:r>
      <w:r w:rsidR="007847AC">
        <w:t xml:space="preserve"> </w:t>
      </w:r>
      <w:r w:rsidR="007847AC" w:rsidRPr="007847AC">
        <w:rPr>
          <w:rStyle w:val="inlinecode"/>
        </w:rPr>
        <w:t>m_</w:t>
      </w:r>
      <w:r w:rsidRPr="00046769">
        <w:rPr>
          <w:rStyle w:val="inlinecode"/>
        </w:rPr>
        <w:t>speed</w:t>
      </w:r>
      <w:r>
        <w:t xml:space="preserve"> to the value passed in via </w:t>
      </w:r>
      <w:r w:rsidRPr="00046769">
        <w:rPr>
          <w:rStyle w:val="inlinecode"/>
        </w:rPr>
        <w:t>SetSpeed()</w:t>
      </w:r>
      <w:r w:rsidR="001472DB">
        <w:t xml:space="preserve">.  </w:t>
      </w:r>
      <w:r>
        <w:t xml:space="preserve">You may need to revisit the work you have done on functions, which </w:t>
      </w:r>
      <w:r w:rsidR="001472DB">
        <w:t>work in the same way as methods.</w:t>
      </w:r>
    </w:p>
    <w:p w:rsidR="00046769" w:rsidRDefault="00046769" w:rsidP="00046769">
      <w:pPr>
        <w:pStyle w:val="list"/>
        <w:numPr>
          <w:ilvl w:val="1"/>
          <w:numId w:val="7"/>
        </w:numPr>
      </w:pPr>
      <w:r>
        <w:t xml:space="preserve">Add a call in </w:t>
      </w:r>
      <w:r w:rsidRPr="00046769">
        <w:rPr>
          <w:rStyle w:val="inlinecode"/>
        </w:rPr>
        <w:t>main()</w:t>
      </w:r>
      <w:r w:rsidR="007122F2">
        <w:t xml:space="preserve"> for each of the Car objects t</w:t>
      </w:r>
      <w:r>
        <w:t xml:space="preserve">o set their </w:t>
      </w:r>
      <w:r w:rsidR="007847AC">
        <w:t xml:space="preserve"> </w:t>
      </w:r>
      <w:r w:rsidR="007847AC" w:rsidRPr="007847AC">
        <w:rPr>
          <w:rStyle w:val="inlinecode"/>
        </w:rPr>
        <w:t>m_</w:t>
      </w:r>
      <w:r w:rsidRPr="00D70C64">
        <w:rPr>
          <w:rStyle w:val="inlinecode"/>
        </w:rPr>
        <w:t>speed</w:t>
      </w:r>
      <w:r>
        <w:t xml:space="preserve"> to zero before any acceleration or deceleration.</w:t>
      </w:r>
    </w:p>
    <w:p w:rsidR="00046769" w:rsidRDefault="00046769" w:rsidP="00046769">
      <w:pPr>
        <w:pStyle w:val="list"/>
        <w:numPr>
          <w:ilvl w:val="1"/>
          <w:numId w:val="7"/>
        </w:numPr>
      </w:pPr>
      <w:r>
        <w:t>Check in the debugger that this works correctly.</w:t>
      </w:r>
    </w:p>
    <w:p w:rsidR="00D70C64" w:rsidRDefault="00D70C64" w:rsidP="00D70C64">
      <w:pPr>
        <w:pStyle w:val="list"/>
      </w:pPr>
      <w:r>
        <w:t xml:space="preserve">Add several more Car objects to your code, and set the name, engine size and speed for all of them. </w:t>
      </w:r>
      <w:r w:rsidR="001472DB">
        <w:t xml:space="preserve"> </w:t>
      </w:r>
      <w:r>
        <w:t>Check all the values in the debugger.</w:t>
      </w:r>
    </w:p>
    <w:p w:rsidR="007E6D49" w:rsidRDefault="007E6D49" w:rsidP="00D70C64">
      <w:pPr>
        <w:pStyle w:val="list"/>
      </w:pPr>
      <w:r>
        <w:t xml:space="preserve">[extra] For an easier way to set the value of char arrays with string values check out the C function </w:t>
      </w:r>
      <w:r w:rsidRPr="007E6D49">
        <w:rPr>
          <w:rStyle w:val="inlinecode"/>
        </w:rPr>
        <w:t>strcpy()</w:t>
      </w:r>
      <w:r>
        <w:t>.</w:t>
      </w:r>
    </w:p>
    <w:p w:rsidR="00D70C64" w:rsidRPr="00DC4CBB" w:rsidRDefault="00D70C64" w:rsidP="00D70C64">
      <w:pPr>
        <w:pStyle w:val="list"/>
        <w:numPr>
          <w:ilvl w:val="0"/>
          <w:numId w:val="0"/>
        </w:numPr>
        <w:ind w:left="340"/>
        <w:rPr>
          <w:sz w:val="16"/>
          <w:szCs w:val="16"/>
        </w:rPr>
      </w:pPr>
    </w:p>
    <w:p w:rsidR="00D70C64" w:rsidRDefault="00D70C64" w:rsidP="00D70C64">
      <w:pPr>
        <w:pStyle w:val="Heading4"/>
      </w:pPr>
      <w:r>
        <w:t>Exercise 1b</w:t>
      </w:r>
    </w:p>
    <w:p w:rsidR="00D70C64" w:rsidRDefault="001472DB" w:rsidP="00894B3A">
      <w:pPr>
        <w:pStyle w:val="list"/>
        <w:numPr>
          <w:ilvl w:val="0"/>
          <w:numId w:val="21"/>
        </w:numPr>
      </w:pPr>
      <w:r>
        <w:t xml:space="preserve"> </w:t>
      </w:r>
      <w:r w:rsidR="007E6D49">
        <w:t>Add a method to your Car class that displ</w:t>
      </w:r>
      <w:r>
        <w:t>ays the current speed of a car.</w:t>
      </w:r>
    </w:p>
    <w:p w:rsidR="007E6D49" w:rsidRDefault="007E6D49" w:rsidP="00894B3A">
      <w:pPr>
        <w:pStyle w:val="list"/>
        <w:numPr>
          <w:ilvl w:val="0"/>
          <w:numId w:val="21"/>
        </w:numPr>
      </w:pPr>
      <w:r>
        <w:t xml:space="preserve">Create a loop that accelerates and/or </w:t>
      </w:r>
      <w:r w:rsidR="00063A1E">
        <w:t>decelerates</w:t>
      </w:r>
      <w:r>
        <w:t xml:space="preserve"> a Car object, and for each iteration of the loop display the speed.</w:t>
      </w:r>
    </w:p>
    <w:p w:rsidR="00046769" w:rsidRDefault="00046769" w:rsidP="00046769">
      <w:pPr>
        <w:pStyle w:val="list"/>
        <w:numPr>
          <w:ilvl w:val="0"/>
          <w:numId w:val="0"/>
        </w:numPr>
        <w:ind w:left="1440"/>
      </w:pPr>
    </w:p>
    <w:p w:rsidR="00046769" w:rsidRDefault="00046769" w:rsidP="00046769">
      <w:pPr>
        <w:pStyle w:val="Heading4"/>
      </w:pPr>
      <w:r>
        <w:t>Exercise 1c</w:t>
      </w:r>
    </w:p>
    <w:p w:rsidR="007E6D49" w:rsidRDefault="00046769" w:rsidP="007E6D49">
      <w:pPr>
        <w:pStyle w:val="list"/>
        <w:numPr>
          <w:ilvl w:val="0"/>
          <w:numId w:val="22"/>
        </w:numPr>
      </w:pPr>
      <w:r>
        <w:t>Add a Truck class to your project.</w:t>
      </w:r>
      <w:r w:rsidR="007E6D49">
        <w:t xml:space="preserve"> </w:t>
      </w:r>
      <w:r w:rsidR="001472DB">
        <w:t xml:space="preserve"> </w:t>
      </w:r>
      <w:r w:rsidR="007E6D49">
        <w:t xml:space="preserve">This should have the same attributes and methods as the Car class, but should add a </w:t>
      </w:r>
      <w:r w:rsidR="007E6D49" w:rsidRPr="007E6D49">
        <w:rPr>
          <w:b/>
        </w:rPr>
        <w:t>private</w:t>
      </w:r>
      <w:r w:rsidR="007E6D49">
        <w:t xml:space="preserve"> integer attribute called </w:t>
      </w:r>
      <w:r w:rsidR="007847AC">
        <w:t xml:space="preserve"> </w:t>
      </w:r>
      <w:r w:rsidR="007847AC" w:rsidRPr="007847AC">
        <w:rPr>
          <w:rStyle w:val="inlinecode"/>
        </w:rPr>
        <w:t>m_</w:t>
      </w:r>
      <w:r w:rsidR="007E6D49" w:rsidRPr="007E6D49">
        <w:rPr>
          <w:rStyle w:val="inlinecode"/>
        </w:rPr>
        <w:t>total_load</w:t>
      </w:r>
      <w:r w:rsidR="001472DB">
        <w:t>.</w:t>
      </w:r>
    </w:p>
    <w:p w:rsidR="007E6D49" w:rsidRDefault="007E6D49" w:rsidP="007E6D49">
      <w:pPr>
        <w:pStyle w:val="list"/>
        <w:numPr>
          <w:ilvl w:val="0"/>
          <w:numId w:val="22"/>
        </w:numPr>
      </w:pPr>
      <w:r>
        <w:t xml:space="preserve">The </w:t>
      </w:r>
      <w:r w:rsidR="00063A1E">
        <w:t>acceleration</w:t>
      </w:r>
      <w:r>
        <w:t xml:space="preserve"> and braking amounts should be less than for a Car object.</w:t>
      </w:r>
    </w:p>
    <w:p w:rsidR="00046769" w:rsidRDefault="007E6D49" w:rsidP="007E6D49">
      <w:pPr>
        <w:pStyle w:val="list"/>
        <w:numPr>
          <w:ilvl w:val="0"/>
          <w:numId w:val="22"/>
        </w:numPr>
      </w:pPr>
      <w:r>
        <w:t xml:space="preserve">Add public methods to set and display the value of </w:t>
      </w:r>
      <w:r w:rsidR="007847AC" w:rsidRPr="007847AC">
        <w:rPr>
          <w:rStyle w:val="inlinecode"/>
        </w:rPr>
        <w:t>m_</w:t>
      </w:r>
      <w:r w:rsidRPr="007E6D49">
        <w:rPr>
          <w:rStyle w:val="inlinecode"/>
        </w:rPr>
        <w:t>total_load</w:t>
      </w:r>
      <w:r>
        <w:t>.</w:t>
      </w:r>
    </w:p>
    <w:p w:rsidR="007E6D49" w:rsidRDefault="007E6D49" w:rsidP="007E6D49">
      <w:pPr>
        <w:pStyle w:val="list"/>
        <w:numPr>
          <w:ilvl w:val="0"/>
          <w:numId w:val="22"/>
        </w:numPr>
      </w:pPr>
      <w:r>
        <w:t xml:space="preserve">Create several Truck objects, and initialise all the attributes. </w:t>
      </w:r>
      <w:r w:rsidR="001472DB">
        <w:t xml:space="preserve"> </w:t>
      </w:r>
      <w:r w:rsidR="00B46228">
        <w:t>Display the attributes in a loop whilst accelerat</w:t>
      </w:r>
      <w:r w:rsidR="001472DB">
        <w:t>ing or decelerating the Trucks.</w:t>
      </w:r>
    </w:p>
    <w:p w:rsidR="00B46228" w:rsidRPr="00DC4CBB" w:rsidRDefault="00B46228" w:rsidP="00B46228">
      <w:pPr>
        <w:pStyle w:val="list"/>
        <w:numPr>
          <w:ilvl w:val="0"/>
          <w:numId w:val="0"/>
        </w:numPr>
        <w:ind w:left="340"/>
        <w:rPr>
          <w:sz w:val="16"/>
          <w:szCs w:val="16"/>
        </w:rPr>
      </w:pPr>
    </w:p>
    <w:p w:rsidR="00B46228" w:rsidRDefault="00B46228" w:rsidP="00B46228">
      <w:pPr>
        <w:pStyle w:val="Heading4"/>
      </w:pPr>
      <w:r>
        <w:t>Exercise 1d</w:t>
      </w:r>
    </w:p>
    <w:p w:rsidR="00B46228" w:rsidRPr="00B46228" w:rsidRDefault="00B46228" w:rsidP="00B46228">
      <w:pPr>
        <w:pStyle w:val="NoSpacing"/>
      </w:pPr>
    </w:p>
    <w:p w:rsidR="007E6D49" w:rsidRPr="00046769" w:rsidRDefault="007E6D49" w:rsidP="00B46228">
      <w:pPr>
        <w:pStyle w:val="NoSpacing"/>
      </w:pPr>
      <w:r>
        <w:t xml:space="preserve">Create a loop that randomly accelerates or decelerates a Car object, and have a Truck object </w:t>
      </w:r>
      <w:r w:rsidR="00063A1E">
        <w:t>attempt</w:t>
      </w:r>
      <w:r>
        <w:t xml:space="preserve"> to match </w:t>
      </w:r>
      <w:r w:rsidR="00B46228">
        <w:t xml:space="preserve">the </w:t>
      </w:r>
      <w:r>
        <w:t>speed</w:t>
      </w:r>
      <w:r w:rsidR="00B46228">
        <w:t xml:space="preserve"> of the Car. </w:t>
      </w:r>
      <w:r w:rsidR="001472DB">
        <w:t xml:space="preserve"> </w:t>
      </w:r>
      <w:r w:rsidR="00B46228">
        <w:t>This will require new methods for both classes that return the object's speed.</w:t>
      </w:r>
    </w:p>
    <w:p w:rsidR="00046769" w:rsidRPr="00DC4CBB" w:rsidRDefault="00046769" w:rsidP="00046769">
      <w:pPr>
        <w:pStyle w:val="list"/>
        <w:numPr>
          <w:ilvl w:val="0"/>
          <w:numId w:val="0"/>
        </w:numPr>
        <w:ind w:left="340"/>
        <w:rPr>
          <w:sz w:val="16"/>
          <w:szCs w:val="16"/>
        </w:rPr>
      </w:pPr>
    </w:p>
    <w:p w:rsidR="00B46228" w:rsidRDefault="00B46228" w:rsidP="00B46228">
      <w:pPr>
        <w:pStyle w:val="Heading4"/>
      </w:pPr>
      <w:r>
        <w:lastRenderedPageBreak/>
        <w:t>Exercise 1e</w:t>
      </w:r>
    </w:p>
    <w:p w:rsidR="00B46228" w:rsidRPr="00B46228" w:rsidRDefault="00B46228" w:rsidP="00B46228"/>
    <w:p w:rsidR="00324A16" w:rsidRDefault="00B46228" w:rsidP="00B46228">
      <w:pPr>
        <w:pStyle w:val="NoSpacing"/>
      </w:pPr>
      <w:r>
        <w:t xml:space="preserve">Create </w:t>
      </w:r>
      <w:r w:rsidR="00DC4CBB">
        <w:t xml:space="preserve">a </w:t>
      </w:r>
      <w:r>
        <w:t xml:space="preserve">MotorBike class. </w:t>
      </w:r>
      <w:r w:rsidR="001472DB">
        <w:t xml:space="preserve"> </w:t>
      </w:r>
      <w:r>
        <w:t xml:space="preserve">Create private attributes that you think will be useful for such a class, and public methods to set, return and display the values of the </w:t>
      </w:r>
      <w:r w:rsidR="00063A1E">
        <w:t>attributes</w:t>
      </w:r>
      <w:r>
        <w:t>.</w:t>
      </w:r>
    </w:p>
    <w:p w:rsidR="00584453" w:rsidRPr="00DC4CBB" w:rsidRDefault="00584453" w:rsidP="00B46228">
      <w:pPr>
        <w:pStyle w:val="NoSpacing"/>
        <w:rPr>
          <w:sz w:val="16"/>
          <w:szCs w:val="16"/>
        </w:rPr>
      </w:pPr>
    </w:p>
    <w:p w:rsidR="00584453" w:rsidRDefault="00DC4CBB" w:rsidP="00DC4CBB">
      <w:pPr>
        <w:pStyle w:val="Heading4"/>
      </w:pPr>
      <w:r>
        <w:t>Exercise 2</w:t>
      </w:r>
    </w:p>
    <w:p w:rsidR="00584453" w:rsidRDefault="00584453" w:rsidP="00584453">
      <w:pPr>
        <w:pStyle w:val="list"/>
        <w:numPr>
          <w:ilvl w:val="0"/>
          <w:numId w:val="23"/>
        </w:numPr>
      </w:pPr>
      <w:r>
        <w:t>Create a new project.</w:t>
      </w:r>
    </w:p>
    <w:p w:rsidR="00584453" w:rsidRDefault="00584453" w:rsidP="00584453">
      <w:pPr>
        <w:pStyle w:val="list"/>
        <w:numPr>
          <w:ilvl w:val="0"/>
          <w:numId w:val="23"/>
        </w:numPr>
      </w:pPr>
      <w:r>
        <w:t xml:space="preserve">Imagine you are designing a system to store contact information for people. </w:t>
      </w:r>
      <w:r w:rsidR="00553405">
        <w:t xml:space="preserve"> </w:t>
      </w:r>
      <w:r>
        <w:t xml:space="preserve">Design and implement a Contact </w:t>
      </w:r>
      <w:r w:rsidR="00E92433">
        <w:t>class</w:t>
      </w:r>
      <w:r>
        <w:t xml:space="preserve"> that will store relevant information as private attributes, along with public methods to set and display that information.</w:t>
      </w:r>
      <w:r w:rsidR="00E92433">
        <w:t xml:space="preserve"> </w:t>
      </w:r>
      <w:r w:rsidR="00553405">
        <w:t xml:space="preserve"> </w:t>
      </w:r>
      <w:r w:rsidR="00E92433">
        <w:t xml:space="preserve">Don't forget to create new </w:t>
      </w:r>
      <w:r w:rsidR="00E92433" w:rsidRPr="00E92433">
        <w:rPr>
          <w:b/>
        </w:rPr>
        <w:t>.cpp</w:t>
      </w:r>
      <w:r w:rsidR="00E92433">
        <w:t xml:space="preserve"> and </w:t>
      </w:r>
      <w:r w:rsidR="00E92433" w:rsidRPr="00E92433">
        <w:rPr>
          <w:b/>
        </w:rPr>
        <w:t>.h</w:t>
      </w:r>
      <w:r w:rsidR="00E92433">
        <w:t xml:space="preserve"> files for the class.</w:t>
      </w:r>
    </w:p>
    <w:p w:rsidR="00584453" w:rsidRDefault="00584453" w:rsidP="00584453">
      <w:pPr>
        <w:pStyle w:val="list"/>
        <w:numPr>
          <w:ilvl w:val="0"/>
          <w:numId w:val="23"/>
        </w:numPr>
      </w:pPr>
      <w:r>
        <w:t>Create some objects of the Contact class type, and ask the user to input information for those contacts.</w:t>
      </w:r>
    </w:p>
    <w:p w:rsidR="00584453" w:rsidRDefault="00584453" w:rsidP="00584453">
      <w:pPr>
        <w:pStyle w:val="list"/>
        <w:numPr>
          <w:ilvl w:val="0"/>
          <w:numId w:val="23"/>
        </w:numPr>
      </w:pPr>
      <w:r>
        <w:t xml:space="preserve">Display all of the information of all of the </w:t>
      </w:r>
      <w:r w:rsidR="00063A1E">
        <w:t>contacts</w:t>
      </w:r>
      <w:r>
        <w:t>.</w:t>
      </w:r>
    </w:p>
    <w:p w:rsidR="00584453" w:rsidRPr="00DC4CBB" w:rsidRDefault="00584453" w:rsidP="00584453">
      <w:pPr>
        <w:pStyle w:val="NoSpacing"/>
        <w:rPr>
          <w:sz w:val="16"/>
          <w:szCs w:val="16"/>
        </w:rPr>
      </w:pPr>
    </w:p>
    <w:p w:rsidR="00063A1E" w:rsidRPr="00DC4CBB" w:rsidRDefault="00063A1E" w:rsidP="00584453">
      <w:pPr>
        <w:pStyle w:val="NoSpacing"/>
        <w:rPr>
          <w:sz w:val="16"/>
          <w:szCs w:val="16"/>
        </w:rPr>
      </w:pPr>
    </w:p>
    <w:p w:rsidR="00584453" w:rsidRDefault="00DC4CBB" w:rsidP="00DC4CBB">
      <w:pPr>
        <w:pStyle w:val="Heading4"/>
      </w:pPr>
      <w:r>
        <w:t>Exercise 3</w:t>
      </w:r>
    </w:p>
    <w:p w:rsidR="00584453" w:rsidRDefault="00584453" w:rsidP="00584453">
      <w:pPr>
        <w:pStyle w:val="list"/>
        <w:numPr>
          <w:ilvl w:val="0"/>
          <w:numId w:val="24"/>
        </w:numPr>
      </w:pPr>
      <w:r>
        <w:t>Create a new project.</w:t>
      </w:r>
    </w:p>
    <w:p w:rsidR="00ED4909" w:rsidRDefault="00ED4909" w:rsidP="00ED4909">
      <w:pPr>
        <w:pStyle w:val="list"/>
        <w:numPr>
          <w:ilvl w:val="0"/>
          <w:numId w:val="24"/>
        </w:numPr>
      </w:pPr>
      <w:r>
        <w:t xml:space="preserve">Design and create a class that represents a game character that has private attributes of name, health and attack </w:t>
      </w:r>
      <w:r w:rsidR="00063A1E">
        <w:t>strength</w:t>
      </w:r>
      <w:r>
        <w:t>.</w:t>
      </w:r>
    </w:p>
    <w:p w:rsidR="00ED4909" w:rsidRDefault="00553405" w:rsidP="00ED4909">
      <w:pPr>
        <w:pStyle w:val="list"/>
        <w:numPr>
          <w:ilvl w:val="0"/>
          <w:numId w:val="24"/>
        </w:numPr>
      </w:pPr>
      <w:r>
        <w:t xml:space="preserve">Add </w:t>
      </w:r>
      <w:r w:rsidR="00ED4909">
        <w:t xml:space="preserve">class methods to set the name, health and the </w:t>
      </w:r>
      <w:r w:rsidR="00063A1E">
        <w:t>attack</w:t>
      </w:r>
      <w:r w:rsidR="00ED4909">
        <w:t xml:space="preserve"> </w:t>
      </w:r>
      <w:r w:rsidR="00063A1E">
        <w:t>strength</w:t>
      </w:r>
      <w:r w:rsidR="00ED4909">
        <w:t>.</w:t>
      </w:r>
    </w:p>
    <w:p w:rsidR="00ED4909" w:rsidRDefault="00ED4909" w:rsidP="00ED4909">
      <w:pPr>
        <w:pStyle w:val="list"/>
        <w:numPr>
          <w:ilvl w:val="0"/>
          <w:numId w:val="24"/>
        </w:numPr>
      </w:pPr>
      <w:r>
        <w:t xml:space="preserve">Add a method called </w:t>
      </w:r>
      <w:r w:rsidRPr="00ED4909">
        <w:rPr>
          <w:rStyle w:val="inlinecode"/>
        </w:rPr>
        <w:t>GetNextAttack()</w:t>
      </w:r>
      <w:r>
        <w:t xml:space="preserve"> that returns a random integer value between 0 and the attack </w:t>
      </w:r>
      <w:r w:rsidR="00063A1E">
        <w:t>strength</w:t>
      </w:r>
      <w:r>
        <w:t>.</w:t>
      </w:r>
    </w:p>
    <w:p w:rsidR="00ED4909" w:rsidRDefault="00ED4909" w:rsidP="00ED4909">
      <w:pPr>
        <w:pStyle w:val="list"/>
        <w:numPr>
          <w:ilvl w:val="0"/>
          <w:numId w:val="24"/>
        </w:numPr>
      </w:pPr>
      <w:r>
        <w:t xml:space="preserve">Add a method </w:t>
      </w:r>
      <w:r w:rsidR="00063A1E">
        <w:t>called</w:t>
      </w:r>
      <w:r>
        <w:t xml:space="preserve"> </w:t>
      </w:r>
      <w:r w:rsidRPr="00ED4909">
        <w:rPr>
          <w:rStyle w:val="inlinecode"/>
        </w:rPr>
        <w:t>TakeDamage()</w:t>
      </w:r>
      <w:r>
        <w:t xml:space="preserve"> that takes an integer as parameter and subtracts that amount of damage from the health attribute.</w:t>
      </w:r>
    </w:p>
    <w:p w:rsidR="00ED4909" w:rsidRDefault="00ED4909" w:rsidP="00ED4909">
      <w:pPr>
        <w:pStyle w:val="list"/>
        <w:numPr>
          <w:ilvl w:val="0"/>
          <w:numId w:val="24"/>
        </w:numPr>
      </w:pPr>
      <w:r>
        <w:t xml:space="preserve">Add a method called </w:t>
      </w:r>
      <w:r w:rsidRPr="00ED4909">
        <w:rPr>
          <w:rStyle w:val="inlinecode"/>
        </w:rPr>
        <w:t>IsDead()</w:t>
      </w:r>
      <w:r>
        <w:t xml:space="preserve"> that returns </w:t>
      </w:r>
      <w:r w:rsidRPr="00ED4909">
        <w:rPr>
          <w:rStyle w:val="inlinecode"/>
        </w:rPr>
        <w:t>true</w:t>
      </w:r>
      <w:r>
        <w:t xml:space="preserve"> if health is less than 0, or </w:t>
      </w:r>
      <w:r w:rsidR="00063A1E" w:rsidRPr="00ED4909">
        <w:rPr>
          <w:rStyle w:val="inlinecode"/>
        </w:rPr>
        <w:t>false</w:t>
      </w:r>
      <w:r>
        <w:t xml:space="preserve"> otherwise.</w:t>
      </w:r>
    </w:p>
    <w:p w:rsidR="00ED4909" w:rsidRDefault="00ED4909" w:rsidP="00ED4909">
      <w:pPr>
        <w:pStyle w:val="list"/>
        <w:numPr>
          <w:ilvl w:val="0"/>
          <w:numId w:val="24"/>
        </w:numPr>
      </w:pPr>
      <w:r>
        <w:t xml:space="preserve">Add a method that </w:t>
      </w:r>
      <w:r w:rsidR="00063A1E">
        <w:t>displays</w:t>
      </w:r>
      <w:r>
        <w:t xml:space="preserve"> the name and health.</w:t>
      </w:r>
    </w:p>
    <w:p w:rsidR="00ED4909" w:rsidRDefault="00ED4909" w:rsidP="00ED4909">
      <w:pPr>
        <w:pStyle w:val="list"/>
        <w:numPr>
          <w:ilvl w:val="0"/>
          <w:numId w:val="24"/>
        </w:numPr>
      </w:pPr>
      <w:r>
        <w:t xml:space="preserve">Create two (or more!) character objects and </w:t>
      </w:r>
      <w:r w:rsidR="00063A1E">
        <w:t>initialise</w:t>
      </w:r>
      <w:r>
        <w:t xml:space="preserve"> the name, health and attack values.</w:t>
      </w:r>
    </w:p>
    <w:p w:rsidR="00ED4909" w:rsidRDefault="00ED4909" w:rsidP="00ED4909">
      <w:pPr>
        <w:pStyle w:val="list"/>
        <w:numPr>
          <w:ilvl w:val="0"/>
          <w:numId w:val="24"/>
        </w:numPr>
      </w:pPr>
      <w:r>
        <w:t xml:space="preserve">In a loop </w:t>
      </w:r>
    </w:p>
    <w:p w:rsidR="00ED4909" w:rsidRDefault="00063A1E" w:rsidP="00ED4909">
      <w:pPr>
        <w:pStyle w:val="list"/>
        <w:numPr>
          <w:ilvl w:val="1"/>
          <w:numId w:val="24"/>
        </w:numPr>
      </w:pPr>
      <w:r>
        <w:t>Call</w:t>
      </w:r>
      <w:r w:rsidR="00ED4909">
        <w:t xml:space="preserve"> the </w:t>
      </w:r>
      <w:r w:rsidR="00ED4909" w:rsidRPr="00ED4909">
        <w:rPr>
          <w:rStyle w:val="inlinecode"/>
        </w:rPr>
        <w:t>GetNextAttack()</w:t>
      </w:r>
      <w:r w:rsidR="00ED4909">
        <w:t>method for each character.</w:t>
      </w:r>
    </w:p>
    <w:p w:rsidR="00ED4909" w:rsidRDefault="00063A1E" w:rsidP="00ED4909">
      <w:pPr>
        <w:pStyle w:val="list"/>
        <w:numPr>
          <w:ilvl w:val="1"/>
          <w:numId w:val="24"/>
        </w:numPr>
      </w:pPr>
      <w:r>
        <w:t>Use</w:t>
      </w:r>
      <w:r w:rsidR="00ED4909">
        <w:t xml:space="preserve"> that </w:t>
      </w:r>
      <w:r>
        <w:t>value</w:t>
      </w:r>
      <w:r w:rsidR="00ED4909">
        <w:t xml:space="preserve"> to cause damage to another character using the</w:t>
      </w:r>
      <w:r w:rsidR="00ED4909" w:rsidRPr="00ED4909">
        <w:rPr>
          <w:rStyle w:val="inlinecode"/>
        </w:rPr>
        <w:t xml:space="preserve"> TakeDamage()</w:t>
      </w:r>
      <w:r w:rsidR="00ED4909">
        <w:t xml:space="preserve"> method.</w:t>
      </w:r>
    </w:p>
    <w:p w:rsidR="00ED4909" w:rsidRDefault="00386F80" w:rsidP="00ED4909">
      <w:pPr>
        <w:pStyle w:val="list"/>
        <w:numPr>
          <w:ilvl w:val="1"/>
          <w:numId w:val="24"/>
        </w:numPr>
      </w:pPr>
      <w:r>
        <w:t>Output all the character states.</w:t>
      </w:r>
    </w:p>
    <w:p w:rsidR="00ED4909" w:rsidRDefault="00386F80" w:rsidP="00ED4909">
      <w:pPr>
        <w:pStyle w:val="list"/>
        <w:numPr>
          <w:ilvl w:val="1"/>
          <w:numId w:val="24"/>
        </w:numPr>
      </w:pPr>
      <w:r>
        <w:t>End the loop when one or more of the characters is dead.</w:t>
      </w:r>
    </w:p>
    <w:p w:rsidR="00386F80" w:rsidRDefault="00386F80" w:rsidP="00386F80">
      <w:pPr>
        <w:pStyle w:val="Heading4"/>
      </w:pPr>
      <w:r>
        <w:t>Exercise 4</w:t>
      </w:r>
    </w:p>
    <w:p w:rsidR="00386F80" w:rsidRDefault="00386F80" w:rsidP="00386F80"/>
    <w:p w:rsidR="00386F80" w:rsidRDefault="00386F80" w:rsidP="00386F80">
      <w:r>
        <w:t xml:space="preserve">Consider how you might improve exercises </w:t>
      </w:r>
      <w:r w:rsidR="00E92433">
        <w:t xml:space="preserve">in </w:t>
      </w:r>
      <w:r>
        <w:t>previous tutorials</w:t>
      </w:r>
      <w:r w:rsidR="00E92433">
        <w:t xml:space="preserve"> </w:t>
      </w:r>
      <w:r>
        <w:t xml:space="preserve">by using objects instead of the original method. Write in comments and/or </w:t>
      </w:r>
      <w:r w:rsidR="00553405">
        <w:t>note</w:t>
      </w:r>
      <w:r>
        <w:t xml:space="preserve">book why you think this might be better. </w:t>
      </w:r>
      <w:r w:rsidR="00553405">
        <w:t xml:space="preserve"> </w:t>
      </w:r>
      <w:r>
        <w:t>Implement the changes if you think you know how.</w:t>
      </w:r>
    </w:p>
    <w:p w:rsidR="00386F80" w:rsidRPr="00386F80" w:rsidRDefault="00386F80" w:rsidP="00386F80"/>
    <w:p w:rsidR="00386F80" w:rsidRDefault="00386F80" w:rsidP="00386F80">
      <w:pPr>
        <w:pStyle w:val="Heading4"/>
      </w:pPr>
      <w:r>
        <w:t>Exercise 5</w:t>
      </w:r>
    </w:p>
    <w:p w:rsidR="00386F80" w:rsidRDefault="00386F80" w:rsidP="00386F80"/>
    <w:p w:rsidR="00386F80" w:rsidRPr="00386F80" w:rsidRDefault="00386F80" w:rsidP="00386F80">
      <w:r>
        <w:t xml:space="preserve">In order to become a good programmer you should be spending several hours a week in </w:t>
      </w:r>
      <w:r w:rsidR="00063A1E">
        <w:t>self-directed</w:t>
      </w:r>
      <w:r>
        <w:t xml:space="preserve"> research. </w:t>
      </w:r>
      <w:r w:rsidR="00553405">
        <w:t xml:space="preserve"> </w:t>
      </w:r>
      <w:r>
        <w:t>This can be as simple as following an online tutorial, or as complex as taking what you have learnt to design and implement programs of your own that solve problems that interest you.</w:t>
      </w:r>
      <w:r w:rsidR="00553405">
        <w:t xml:space="preserve"> </w:t>
      </w:r>
      <w:r>
        <w:t xml:space="preserve"> I can't stress enough that the more you program, the better you will get at it.</w:t>
      </w:r>
      <w:bookmarkStart w:id="0" w:name="_GoBack"/>
      <w:bookmarkEnd w:id="0"/>
    </w:p>
    <w:sectPr w:rsidR="00386F80" w:rsidRPr="00386F80" w:rsidSect="006B3EBE">
      <w:footerReference w:type="default" r:id="rId9"/>
      <w:type w:val="continuous"/>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98D" w:rsidRDefault="00C5498D" w:rsidP="00E404CA">
      <w:r>
        <w:separator/>
      </w:r>
    </w:p>
  </w:endnote>
  <w:endnote w:type="continuationSeparator" w:id="0">
    <w:p w:rsidR="00C5498D" w:rsidRDefault="00C5498D"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C00" w:rsidRDefault="002B4C00">
    <w:pPr>
      <w:pStyle w:val="Footer"/>
      <w:jc w:val="right"/>
    </w:pPr>
    <w:r>
      <w:fldChar w:fldCharType="begin"/>
    </w:r>
    <w:r>
      <w:instrText xml:space="preserve"> PAGE   \* MERGEFORMAT </w:instrText>
    </w:r>
    <w:r>
      <w:fldChar w:fldCharType="separate"/>
    </w:r>
    <w:r w:rsidR="008469CB">
      <w:rPr>
        <w:noProof/>
      </w:rPr>
      <w:t>3</w:t>
    </w:r>
    <w:r>
      <w:rPr>
        <w:noProof/>
      </w:rPr>
      <w:fldChar w:fldCharType="end"/>
    </w:r>
  </w:p>
  <w:p w:rsidR="002B4C00" w:rsidRDefault="002B4C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98D" w:rsidRDefault="00C5498D" w:rsidP="00E404CA">
      <w:r>
        <w:separator/>
      </w:r>
    </w:p>
  </w:footnote>
  <w:footnote w:type="continuationSeparator" w:id="0">
    <w:p w:rsidR="00C5498D" w:rsidRDefault="00C5498D" w:rsidP="00E40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6DB"/>
    <w:multiLevelType w:val="hybridMultilevel"/>
    <w:tmpl w:val="F618AEDE"/>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8657C"/>
    <w:multiLevelType w:val="hybridMultilevel"/>
    <w:tmpl w:val="377AC068"/>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E1C05"/>
    <w:multiLevelType w:val="hybridMultilevel"/>
    <w:tmpl w:val="62023A68"/>
    <w:lvl w:ilvl="0" w:tplc="9BCED0FA">
      <w:start w:val="1"/>
      <w:numFmt w:val="decimal"/>
      <w:pStyle w:val="list"/>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2"/>
  </w:num>
  <w:num w:numId="3">
    <w:abstractNumId w:val="4"/>
  </w:num>
  <w:num w:numId="4">
    <w:abstractNumId w:val="8"/>
  </w:num>
  <w:num w:numId="5">
    <w:abstractNumId w:val="3"/>
  </w:num>
  <w:num w:numId="6">
    <w:abstractNumId w:val="7"/>
  </w:num>
  <w:num w:numId="7">
    <w:abstractNumId w:val="6"/>
  </w:num>
  <w:num w:numId="8">
    <w:abstractNumId w:val="6"/>
    <w:lvlOverride w:ilvl="0">
      <w:startOverride w:val="1"/>
    </w:lvlOverride>
  </w:num>
  <w:num w:numId="9">
    <w:abstractNumId w:val="0"/>
  </w:num>
  <w:num w:numId="10">
    <w:abstractNumId w:val="1"/>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77"/>
    <w:rsid w:val="00000360"/>
    <w:rsid w:val="0000537E"/>
    <w:rsid w:val="00006433"/>
    <w:rsid w:val="00006B7B"/>
    <w:rsid w:val="00007782"/>
    <w:rsid w:val="0001038B"/>
    <w:rsid w:val="000115E6"/>
    <w:rsid w:val="00013B28"/>
    <w:rsid w:val="00014F90"/>
    <w:rsid w:val="00017B59"/>
    <w:rsid w:val="00020B25"/>
    <w:rsid w:val="00023811"/>
    <w:rsid w:val="00024412"/>
    <w:rsid w:val="000248C8"/>
    <w:rsid w:val="000337C8"/>
    <w:rsid w:val="000347C4"/>
    <w:rsid w:val="00035296"/>
    <w:rsid w:val="00037BC7"/>
    <w:rsid w:val="0004029C"/>
    <w:rsid w:val="00046769"/>
    <w:rsid w:val="000515D6"/>
    <w:rsid w:val="0005693C"/>
    <w:rsid w:val="00063A1E"/>
    <w:rsid w:val="000652AE"/>
    <w:rsid w:val="00070EAD"/>
    <w:rsid w:val="000711F0"/>
    <w:rsid w:val="00072AE1"/>
    <w:rsid w:val="00072FF2"/>
    <w:rsid w:val="000741F9"/>
    <w:rsid w:val="0007489B"/>
    <w:rsid w:val="000768B4"/>
    <w:rsid w:val="00080DEB"/>
    <w:rsid w:val="00090494"/>
    <w:rsid w:val="0009208C"/>
    <w:rsid w:val="00093AAC"/>
    <w:rsid w:val="00096B5F"/>
    <w:rsid w:val="000A11B6"/>
    <w:rsid w:val="000A650F"/>
    <w:rsid w:val="000B0EC2"/>
    <w:rsid w:val="000B435A"/>
    <w:rsid w:val="000B4520"/>
    <w:rsid w:val="000B471E"/>
    <w:rsid w:val="000B589E"/>
    <w:rsid w:val="000B614D"/>
    <w:rsid w:val="000B6166"/>
    <w:rsid w:val="000C0381"/>
    <w:rsid w:val="000C19F2"/>
    <w:rsid w:val="000C3CEB"/>
    <w:rsid w:val="000C508A"/>
    <w:rsid w:val="000C6583"/>
    <w:rsid w:val="000D296E"/>
    <w:rsid w:val="000D3A15"/>
    <w:rsid w:val="000D3E50"/>
    <w:rsid w:val="000D5A00"/>
    <w:rsid w:val="000E20A1"/>
    <w:rsid w:val="000E2781"/>
    <w:rsid w:val="000E323F"/>
    <w:rsid w:val="000E35EA"/>
    <w:rsid w:val="000E5A2C"/>
    <w:rsid w:val="000E7D36"/>
    <w:rsid w:val="000F24B0"/>
    <w:rsid w:val="000F39FF"/>
    <w:rsid w:val="000F67F1"/>
    <w:rsid w:val="00101DE2"/>
    <w:rsid w:val="0010251A"/>
    <w:rsid w:val="0010331D"/>
    <w:rsid w:val="00105F80"/>
    <w:rsid w:val="00106867"/>
    <w:rsid w:val="00107709"/>
    <w:rsid w:val="0011107D"/>
    <w:rsid w:val="0011115D"/>
    <w:rsid w:val="00116311"/>
    <w:rsid w:val="00123062"/>
    <w:rsid w:val="001234D7"/>
    <w:rsid w:val="00123975"/>
    <w:rsid w:val="001247EB"/>
    <w:rsid w:val="00127278"/>
    <w:rsid w:val="00134D96"/>
    <w:rsid w:val="00134DF1"/>
    <w:rsid w:val="001353DF"/>
    <w:rsid w:val="00135BF4"/>
    <w:rsid w:val="00136A68"/>
    <w:rsid w:val="001472DB"/>
    <w:rsid w:val="00155117"/>
    <w:rsid w:val="00155287"/>
    <w:rsid w:val="001564B2"/>
    <w:rsid w:val="00156FBE"/>
    <w:rsid w:val="001570B8"/>
    <w:rsid w:val="00157CFC"/>
    <w:rsid w:val="001649FE"/>
    <w:rsid w:val="00165113"/>
    <w:rsid w:val="00166859"/>
    <w:rsid w:val="00167535"/>
    <w:rsid w:val="00167EC8"/>
    <w:rsid w:val="001720AD"/>
    <w:rsid w:val="00173A16"/>
    <w:rsid w:val="00174358"/>
    <w:rsid w:val="00177902"/>
    <w:rsid w:val="00180AD7"/>
    <w:rsid w:val="00184AB5"/>
    <w:rsid w:val="00184FFA"/>
    <w:rsid w:val="00185CCD"/>
    <w:rsid w:val="001862B0"/>
    <w:rsid w:val="001906D2"/>
    <w:rsid w:val="0019487B"/>
    <w:rsid w:val="001955BF"/>
    <w:rsid w:val="001A1029"/>
    <w:rsid w:val="001A45C4"/>
    <w:rsid w:val="001B3CFE"/>
    <w:rsid w:val="001B4504"/>
    <w:rsid w:val="001B4D69"/>
    <w:rsid w:val="001B51FC"/>
    <w:rsid w:val="001B6EA2"/>
    <w:rsid w:val="001B7E1A"/>
    <w:rsid w:val="001C06D7"/>
    <w:rsid w:val="001C1631"/>
    <w:rsid w:val="001C2346"/>
    <w:rsid w:val="001C3317"/>
    <w:rsid w:val="001C641A"/>
    <w:rsid w:val="001D0719"/>
    <w:rsid w:val="001D40EC"/>
    <w:rsid w:val="001D54A1"/>
    <w:rsid w:val="001D57E1"/>
    <w:rsid w:val="001E08EC"/>
    <w:rsid w:val="001E4139"/>
    <w:rsid w:val="001E6586"/>
    <w:rsid w:val="001E6AD8"/>
    <w:rsid w:val="001E6D92"/>
    <w:rsid w:val="001E71BB"/>
    <w:rsid w:val="001F594F"/>
    <w:rsid w:val="001F745E"/>
    <w:rsid w:val="002013C5"/>
    <w:rsid w:val="00211A4D"/>
    <w:rsid w:val="002122F8"/>
    <w:rsid w:val="00214416"/>
    <w:rsid w:val="002257D6"/>
    <w:rsid w:val="00230B6A"/>
    <w:rsid w:val="00236018"/>
    <w:rsid w:val="0023777F"/>
    <w:rsid w:val="00241378"/>
    <w:rsid w:val="00244390"/>
    <w:rsid w:val="002444FD"/>
    <w:rsid w:val="002458DA"/>
    <w:rsid w:val="00246E9F"/>
    <w:rsid w:val="0025653A"/>
    <w:rsid w:val="002568A2"/>
    <w:rsid w:val="00260DE1"/>
    <w:rsid w:val="00262CA1"/>
    <w:rsid w:val="00267084"/>
    <w:rsid w:val="00267EF8"/>
    <w:rsid w:val="0027223E"/>
    <w:rsid w:val="0027244C"/>
    <w:rsid w:val="002732D8"/>
    <w:rsid w:val="0027458D"/>
    <w:rsid w:val="00274769"/>
    <w:rsid w:val="00275D82"/>
    <w:rsid w:val="00281042"/>
    <w:rsid w:val="0028189A"/>
    <w:rsid w:val="0028209A"/>
    <w:rsid w:val="002822CB"/>
    <w:rsid w:val="00287020"/>
    <w:rsid w:val="002958E3"/>
    <w:rsid w:val="002A0A70"/>
    <w:rsid w:val="002A0A9A"/>
    <w:rsid w:val="002A22A8"/>
    <w:rsid w:val="002A5688"/>
    <w:rsid w:val="002A72F2"/>
    <w:rsid w:val="002B1246"/>
    <w:rsid w:val="002B4011"/>
    <w:rsid w:val="002B4C00"/>
    <w:rsid w:val="002B6913"/>
    <w:rsid w:val="002C059F"/>
    <w:rsid w:val="002C0F2B"/>
    <w:rsid w:val="002C387C"/>
    <w:rsid w:val="002C4CF5"/>
    <w:rsid w:val="002C6DD0"/>
    <w:rsid w:val="002D106C"/>
    <w:rsid w:val="002D67D4"/>
    <w:rsid w:val="002D7184"/>
    <w:rsid w:val="002E1199"/>
    <w:rsid w:val="002E46B7"/>
    <w:rsid w:val="002E4727"/>
    <w:rsid w:val="002E67AC"/>
    <w:rsid w:val="002F0111"/>
    <w:rsid w:val="002F2F70"/>
    <w:rsid w:val="002F3C76"/>
    <w:rsid w:val="002F550A"/>
    <w:rsid w:val="00301177"/>
    <w:rsid w:val="00301EE4"/>
    <w:rsid w:val="003025F2"/>
    <w:rsid w:val="0030455F"/>
    <w:rsid w:val="00311477"/>
    <w:rsid w:val="0031192E"/>
    <w:rsid w:val="00311BE1"/>
    <w:rsid w:val="00313555"/>
    <w:rsid w:val="003151BE"/>
    <w:rsid w:val="003160D3"/>
    <w:rsid w:val="003176B3"/>
    <w:rsid w:val="003205F8"/>
    <w:rsid w:val="00324A16"/>
    <w:rsid w:val="00324A84"/>
    <w:rsid w:val="003262C6"/>
    <w:rsid w:val="00331DEF"/>
    <w:rsid w:val="00331FFF"/>
    <w:rsid w:val="00336E25"/>
    <w:rsid w:val="00343A4B"/>
    <w:rsid w:val="00346226"/>
    <w:rsid w:val="003527B9"/>
    <w:rsid w:val="0035300D"/>
    <w:rsid w:val="00353969"/>
    <w:rsid w:val="003552E3"/>
    <w:rsid w:val="00355DC3"/>
    <w:rsid w:val="0036159E"/>
    <w:rsid w:val="00363664"/>
    <w:rsid w:val="00367430"/>
    <w:rsid w:val="00367861"/>
    <w:rsid w:val="00367C08"/>
    <w:rsid w:val="00371143"/>
    <w:rsid w:val="0037797A"/>
    <w:rsid w:val="00377A08"/>
    <w:rsid w:val="00380268"/>
    <w:rsid w:val="00381432"/>
    <w:rsid w:val="00382858"/>
    <w:rsid w:val="00383C3D"/>
    <w:rsid w:val="00383C6F"/>
    <w:rsid w:val="003846A9"/>
    <w:rsid w:val="0038520C"/>
    <w:rsid w:val="00385A5A"/>
    <w:rsid w:val="00386C68"/>
    <w:rsid w:val="00386F80"/>
    <w:rsid w:val="00393473"/>
    <w:rsid w:val="00394E2D"/>
    <w:rsid w:val="0039579A"/>
    <w:rsid w:val="00395D30"/>
    <w:rsid w:val="003A1243"/>
    <w:rsid w:val="003A17EB"/>
    <w:rsid w:val="003B022B"/>
    <w:rsid w:val="003B14F1"/>
    <w:rsid w:val="003B4418"/>
    <w:rsid w:val="003B5277"/>
    <w:rsid w:val="003B7997"/>
    <w:rsid w:val="003C2B5A"/>
    <w:rsid w:val="003D41FA"/>
    <w:rsid w:val="003D5050"/>
    <w:rsid w:val="003D5748"/>
    <w:rsid w:val="003E1266"/>
    <w:rsid w:val="003E1C29"/>
    <w:rsid w:val="003E4A6E"/>
    <w:rsid w:val="003E533D"/>
    <w:rsid w:val="003E53A6"/>
    <w:rsid w:val="003E7256"/>
    <w:rsid w:val="003E731D"/>
    <w:rsid w:val="003F0B11"/>
    <w:rsid w:val="003F1B6F"/>
    <w:rsid w:val="003F1DDC"/>
    <w:rsid w:val="003F27D4"/>
    <w:rsid w:val="00402898"/>
    <w:rsid w:val="00403685"/>
    <w:rsid w:val="00411DD7"/>
    <w:rsid w:val="00415CD2"/>
    <w:rsid w:val="0041719F"/>
    <w:rsid w:val="004172B5"/>
    <w:rsid w:val="0042217D"/>
    <w:rsid w:val="0042345A"/>
    <w:rsid w:val="00423DAD"/>
    <w:rsid w:val="0042600E"/>
    <w:rsid w:val="00430774"/>
    <w:rsid w:val="00442C95"/>
    <w:rsid w:val="00442E5F"/>
    <w:rsid w:val="00443B4F"/>
    <w:rsid w:val="00443E78"/>
    <w:rsid w:val="00444ED5"/>
    <w:rsid w:val="004506DC"/>
    <w:rsid w:val="00457A79"/>
    <w:rsid w:val="00457AD4"/>
    <w:rsid w:val="00460E4F"/>
    <w:rsid w:val="00462502"/>
    <w:rsid w:val="00464169"/>
    <w:rsid w:val="0046476F"/>
    <w:rsid w:val="00465FBE"/>
    <w:rsid w:val="00466DF2"/>
    <w:rsid w:val="00471035"/>
    <w:rsid w:val="00481873"/>
    <w:rsid w:val="004819D2"/>
    <w:rsid w:val="00486316"/>
    <w:rsid w:val="004878F6"/>
    <w:rsid w:val="0049765F"/>
    <w:rsid w:val="004A3B85"/>
    <w:rsid w:val="004A4566"/>
    <w:rsid w:val="004B0B3D"/>
    <w:rsid w:val="004B0EF1"/>
    <w:rsid w:val="004B1A73"/>
    <w:rsid w:val="004B301F"/>
    <w:rsid w:val="004C007B"/>
    <w:rsid w:val="004C0202"/>
    <w:rsid w:val="004C035D"/>
    <w:rsid w:val="004C18C1"/>
    <w:rsid w:val="004C24DD"/>
    <w:rsid w:val="004C3E1A"/>
    <w:rsid w:val="004D177A"/>
    <w:rsid w:val="004D511F"/>
    <w:rsid w:val="004E2B57"/>
    <w:rsid w:val="004E3442"/>
    <w:rsid w:val="004E3679"/>
    <w:rsid w:val="004E4C78"/>
    <w:rsid w:val="004E5226"/>
    <w:rsid w:val="004E6EE6"/>
    <w:rsid w:val="004E77A1"/>
    <w:rsid w:val="004F0C2A"/>
    <w:rsid w:val="004F244C"/>
    <w:rsid w:val="004F5D44"/>
    <w:rsid w:val="004F6AF7"/>
    <w:rsid w:val="00503331"/>
    <w:rsid w:val="00505A1E"/>
    <w:rsid w:val="0051109C"/>
    <w:rsid w:val="00511CCD"/>
    <w:rsid w:val="00513373"/>
    <w:rsid w:val="00515BB0"/>
    <w:rsid w:val="0052638B"/>
    <w:rsid w:val="00526A66"/>
    <w:rsid w:val="00527ED4"/>
    <w:rsid w:val="00530777"/>
    <w:rsid w:val="00531DFB"/>
    <w:rsid w:val="005328A9"/>
    <w:rsid w:val="00532A08"/>
    <w:rsid w:val="00535604"/>
    <w:rsid w:val="0053680F"/>
    <w:rsid w:val="00545575"/>
    <w:rsid w:val="005505CF"/>
    <w:rsid w:val="00553169"/>
    <w:rsid w:val="00553405"/>
    <w:rsid w:val="0055622C"/>
    <w:rsid w:val="00560917"/>
    <w:rsid w:val="00560FEA"/>
    <w:rsid w:val="00562313"/>
    <w:rsid w:val="00563DBE"/>
    <w:rsid w:val="005642FB"/>
    <w:rsid w:val="00566E70"/>
    <w:rsid w:val="0056793C"/>
    <w:rsid w:val="00570637"/>
    <w:rsid w:val="00572D9F"/>
    <w:rsid w:val="00573605"/>
    <w:rsid w:val="00581FE9"/>
    <w:rsid w:val="00584453"/>
    <w:rsid w:val="005848C3"/>
    <w:rsid w:val="0059391A"/>
    <w:rsid w:val="0059515D"/>
    <w:rsid w:val="005A5949"/>
    <w:rsid w:val="005B35BF"/>
    <w:rsid w:val="005B5AAE"/>
    <w:rsid w:val="005B5F19"/>
    <w:rsid w:val="005B6255"/>
    <w:rsid w:val="005C3F5C"/>
    <w:rsid w:val="005C4FD9"/>
    <w:rsid w:val="005C641A"/>
    <w:rsid w:val="005C77DC"/>
    <w:rsid w:val="005C7A2E"/>
    <w:rsid w:val="005D20EF"/>
    <w:rsid w:val="005D48BE"/>
    <w:rsid w:val="005D6660"/>
    <w:rsid w:val="005E18AC"/>
    <w:rsid w:val="005E33E3"/>
    <w:rsid w:val="005E44A1"/>
    <w:rsid w:val="005E4A31"/>
    <w:rsid w:val="005F1253"/>
    <w:rsid w:val="005F3163"/>
    <w:rsid w:val="005F3D8A"/>
    <w:rsid w:val="005F7A75"/>
    <w:rsid w:val="005F7D0E"/>
    <w:rsid w:val="006029E4"/>
    <w:rsid w:val="0060474A"/>
    <w:rsid w:val="00606B45"/>
    <w:rsid w:val="00607D3B"/>
    <w:rsid w:val="0061280B"/>
    <w:rsid w:val="00614D2A"/>
    <w:rsid w:val="00615B54"/>
    <w:rsid w:val="00623DE0"/>
    <w:rsid w:val="0062484A"/>
    <w:rsid w:val="00626A11"/>
    <w:rsid w:val="00627103"/>
    <w:rsid w:val="00627CB1"/>
    <w:rsid w:val="00630852"/>
    <w:rsid w:val="00631C45"/>
    <w:rsid w:val="006338F5"/>
    <w:rsid w:val="006355F3"/>
    <w:rsid w:val="006406E5"/>
    <w:rsid w:val="00650AAB"/>
    <w:rsid w:val="006527EA"/>
    <w:rsid w:val="00653A3E"/>
    <w:rsid w:val="0065584D"/>
    <w:rsid w:val="00656D2C"/>
    <w:rsid w:val="0065737E"/>
    <w:rsid w:val="006625F8"/>
    <w:rsid w:val="00663317"/>
    <w:rsid w:val="006633F4"/>
    <w:rsid w:val="006640C4"/>
    <w:rsid w:val="00664B20"/>
    <w:rsid w:val="00666F3B"/>
    <w:rsid w:val="00666F5B"/>
    <w:rsid w:val="0067534B"/>
    <w:rsid w:val="00675E59"/>
    <w:rsid w:val="00681DB1"/>
    <w:rsid w:val="00684E38"/>
    <w:rsid w:val="00685BEC"/>
    <w:rsid w:val="00686320"/>
    <w:rsid w:val="00687AB4"/>
    <w:rsid w:val="006932A6"/>
    <w:rsid w:val="006934CA"/>
    <w:rsid w:val="00694461"/>
    <w:rsid w:val="006958C0"/>
    <w:rsid w:val="00696F2B"/>
    <w:rsid w:val="00697BCA"/>
    <w:rsid w:val="006A0F62"/>
    <w:rsid w:val="006A410A"/>
    <w:rsid w:val="006A512C"/>
    <w:rsid w:val="006A6019"/>
    <w:rsid w:val="006B3EBE"/>
    <w:rsid w:val="006B5332"/>
    <w:rsid w:val="006B7F9A"/>
    <w:rsid w:val="006C4CC0"/>
    <w:rsid w:val="006C732E"/>
    <w:rsid w:val="006C7646"/>
    <w:rsid w:val="006D01C6"/>
    <w:rsid w:val="006D160A"/>
    <w:rsid w:val="006D2CF6"/>
    <w:rsid w:val="006D409C"/>
    <w:rsid w:val="006D4FC9"/>
    <w:rsid w:val="006D4FDE"/>
    <w:rsid w:val="006D6CE5"/>
    <w:rsid w:val="006D75CB"/>
    <w:rsid w:val="006E35F2"/>
    <w:rsid w:val="006E4D53"/>
    <w:rsid w:val="006F0E67"/>
    <w:rsid w:val="006F58B2"/>
    <w:rsid w:val="006F5B4B"/>
    <w:rsid w:val="006F7240"/>
    <w:rsid w:val="00700D21"/>
    <w:rsid w:val="0070254C"/>
    <w:rsid w:val="00702615"/>
    <w:rsid w:val="00702E9A"/>
    <w:rsid w:val="00706EB1"/>
    <w:rsid w:val="0070728C"/>
    <w:rsid w:val="00710301"/>
    <w:rsid w:val="007107B5"/>
    <w:rsid w:val="00711689"/>
    <w:rsid w:val="00711885"/>
    <w:rsid w:val="00712227"/>
    <w:rsid w:val="007122F2"/>
    <w:rsid w:val="0071455E"/>
    <w:rsid w:val="00720E0E"/>
    <w:rsid w:val="00722A07"/>
    <w:rsid w:val="0073115F"/>
    <w:rsid w:val="0073268E"/>
    <w:rsid w:val="00734699"/>
    <w:rsid w:val="00734C4E"/>
    <w:rsid w:val="007351D0"/>
    <w:rsid w:val="00737C10"/>
    <w:rsid w:val="007401F5"/>
    <w:rsid w:val="00740D98"/>
    <w:rsid w:val="00741317"/>
    <w:rsid w:val="0074199A"/>
    <w:rsid w:val="0074319B"/>
    <w:rsid w:val="00744A2A"/>
    <w:rsid w:val="00746174"/>
    <w:rsid w:val="007464DD"/>
    <w:rsid w:val="00747EFC"/>
    <w:rsid w:val="00750637"/>
    <w:rsid w:val="007524F8"/>
    <w:rsid w:val="00752758"/>
    <w:rsid w:val="00753308"/>
    <w:rsid w:val="007533F1"/>
    <w:rsid w:val="00754B93"/>
    <w:rsid w:val="00755792"/>
    <w:rsid w:val="00755C48"/>
    <w:rsid w:val="00756F0C"/>
    <w:rsid w:val="007640D6"/>
    <w:rsid w:val="00770327"/>
    <w:rsid w:val="00770F66"/>
    <w:rsid w:val="007721AB"/>
    <w:rsid w:val="0077237C"/>
    <w:rsid w:val="007724F1"/>
    <w:rsid w:val="00776092"/>
    <w:rsid w:val="00781874"/>
    <w:rsid w:val="007847AC"/>
    <w:rsid w:val="00784F8B"/>
    <w:rsid w:val="00785063"/>
    <w:rsid w:val="00786065"/>
    <w:rsid w:val="007915CF"/>
    <w:rsid w:val="007933C6"/>
    <w:rsid w:val="00793B41"/>
    <w:rsid w:val="00794442"/>
    <w:rsid w:val="00796889"/>
    <w:rsid w:val="007A0651"/>
    <w:rsid w:val="007A1566"/>
    <w:rsid w:val="007A4290"/>
    <w:rsid w:val="007A4456"/>
    <w:rsid w:val="007A5B04"/>
    <w:rsid w:val="007A7A0A"/>
    <w:rsid w:val="007B0D8D"/>
    <w:rsid w:val="007B1A8F"/>
    <w:rsid w:val="007B26EA"/>
    <w:rsid w:val="007B626C"/>
    <w:rsid w:val="007B6B8A"/>
    <w:rsid w:val="007B6F0E"/>
    <w:rsid w:val="007C3C47"/>
    <w:rsid w:val="007C4283"/>
    <w:rsid w:val="007D5EAE"/>
    <w:rsid w:val="007E3893"/>
    <w:rsid w:val="007E3F54"/>
    <w:rsid w:val="007E6D49"/>
    <w:rsid w:val="007E6E52"/>
    <w:rsid w:val="007F41B1"/>
    <w:rsid w:val="007F7E93"/>
    <w:rsid w:val="0080255D"/>
    <w:rsid w:val="0080373F"/>
    <w:rsid w:val="0080621E"/>
    <w:rsid w:val="00806C0A"/>
    <w:rsid w:val="008100E7"/>
    <w:rsid w:val="00815EAB"/>
    <w:rsid w:val="00815FDF"/>
    <w:rsid w:val="00820BE3"/>
    <w:rsid w:val="00820C90"/>
    <w:rsid w:val="0082264B"/>
    <w:rsid w:val="008239D7"/>
    <w:rsid w:val="008255EF"/>
    <w:rsid w:val="0082697B"/>
    <w:rsid w:val="008324FA"/>
    <w:rsid w:val="00833819"/>
    <w:rsid w:val="00833FA9"/>
    <w:rsid w:val="00835A0A"/>
    <w:rsid w:val="00835D7F"/>
    <w:rsid w:val="0084168D"/>
    <w:rsid w:val="00841CD5"/>
    <w:rsid w:val="0084476D"/>
    <w:rsid w:val="00846376"/>
    <w:rsid w:val="008469CB"/>
    <w:rsid w:val="00850CCA"/>
    <w:rsid w:val="008529C6"/>
    <w:rsid w:val="00852D85"/>
    <w:rsid w:val="00852E5F"/>
    <w:rsid w:val="00853CC7"/>
    <w:rsid w:val="008552F6"/>
    <w:rsid w:val="008571BC"/>
    <w:rsid w:val="008603E6"/>
    <w:rsid w:val="00861D18"/>
    <w:rsid w:val="008721FE"/>
    <w:rsid w:val="00872609"/>
    <w:rsid w:val="008737B7"/>
    <w:rsid w:val="0087561F"/>
    <w:rsid w:val="008767C7"/>
    <w:rsid w:val="00876A5C"/>
    <w:rsid w:val="00876B31"/>
    <w:rsid w:val="00880E68"/>
    <w:rsid w:val="008819CA"/>
    <w:rsid w:val="00881F00"/>
    <w:rsid w:val="00882AC3"/>
    <w:rsid w:val="00883904"/>
    <w:rsid w:val="00890219"/>
    <w:rsid w:val="00894B3A"/>
    <w:rsid w:val="00895A7D"/>
    <w:rsid w:val="008A4129"/>
    <w:rsid w:val="008A46B8"/>
    <w:rsid w:val="008C1129"/>
    <w:rsid w:val="008C1A70"/>
    <w:rsid w:val="008C3B44"/>
    <w:rsid w:val="008D0DA4"/>
    <w:rsid w:val="008D5291"/>
    <w:rsid w:val="008D7B63"/>
    <w:rsid w:val="008E4968"/>
    <w:rsid w:val="008E4D49"/>
    <w:rsid w:val="008E68EC"/>
    <w:rsid w:val="008E6C02"/>
    <w:rsid w:val="008E7DC2"/>
    <w:rsid w:val="008F5638"/>
    <w:rsid w:val="008F59D2"/>
    <w:rsid w:val="008F6340"/>
    <w:rsid w:val="0090040B"/>
    <w:rsid w:val="00901073"/>
    <w:rsid w:val="00901C58"/>
    <w:rsid w:val="0090388F"/>
    <w:rsid w:val="009041D2"/>
    <w:rsid w:val="00905199"/>
    <w:rsid w:val="00910118"/>
    <w:rsid w:val="009103D0"/>
    <w:rsid w:val="009108A2"/>
    <w:rsid w:val="00910B01"/>
    <w:rsid w:val="00916E08"/>
    <w:rsid w:val="00916E80"/>
    <w:rsid w:val="00923268"/>
    <w:rsid w:val="00924813"/>
    <w:rsid w:val="00925314"/>
    <w:rsid w:val="00926286"/>
    <w:rsid w:val="0092665E"/>
    <w:rsid w:val="009278EF"/>
    <w:rsid w:val="0093430F"/>
    <w:rsid w:val="009343DF"/>
    <w:rsid w:val="00935AC1"/>
    <w:rsid w:val="009362FC"/>
    <w:rsid w:val="00937D29"/>
    <w:rsid w:val="009439B9"/>
    <w:rsid w:val="00952262"/>
    <w:rsid w:val="00957875"/>
    <w:rsid w:val="00965EFD"/>
    <w:rsid w:val="00972575"/>
    <w:rsid w:val="00972AAF"/>
    <w:rsid w:val="0097512E"/>
    <w:rsid w:val="00975BBE"/>
    <w:rsid w:val="009830FC"/>
    <w:rsid w:val="00983100"/>
    <w:rsid w:val="009934F5"/>
    <w:rsid w:val="009939E8"/>
    <w:rsid w:val="00994AEE"/>
    <w:rsid w:val="009A3C92"/>
    <w:rsid w:val="009A5CBE"/>
    <w:rsid w:val="009A7B6D"/>
    <w:rsid w:val="009B3232"/>
    <w:rsid w:val="009B36E3"/>
    <w:rsid w:val="009B7D1E"/>
    <w:rsid w:val="009C0059"/>
    <w:rsid w:val="009C089B"/>
    <w:rsid w:val="009C1927"/>
    <w:rsid w:val="009C238D"/>
    <w:rsid w:val="009C7050"/>
    <w:rsid w:val="009D1FF4"/>
    <w:rsid w:val="009D3728"/>
    <w:rsid w:val="009D7989"/>
    <w:rsid w:val="009E0490"/>
    <w:rsid w:val="009E513B"/>
    <w:rsid w:val="009E618B"/>
    <w:rsid w:val="009E6B8F"/>
    <w:rsid w:val="009F00B6"/>
    <w:rsid w:val="009F031A"/>
    <w:rsid w:val="009F040E"/>
    <w:rsid w:val="009F1267"/>
    <w:rsid w:val="009F1B6C"/>
    <w:rsid w:val="009F5209"/>
    <w:rsid w:val="009F6CE6"/>
    <w:rsid w:val="00A06520"/>
    <w:rsid w:val="00A0729C"/>
    <w:rsid w:val="00A10D32"/>
    <w:rsid w:val="00A118FE"/>
    <w:rsid w:val="00A13C0A"/>
    <w:rsid w:val="00A1467E"/>
    <w:rsid w:val="00A15370"/>
    <w:rsid w:val="00A1720D"/>
    <w:rsid w:val="00A2465B"/>
    <w:rsid w:val="00A2592C"/>
    <w:rsid w:val="00A25CCE"/>
    <w:rsid w:val="00A30312"/>
    <w:rsid w:val="00A31CC0"/>
    <w:rsid w:val="00A322A8"/>
    <w:rsid w:val="00A355A4"/>
    <w:rsid w:val="00A35DB7"/>
    <w:rsid w:val="00A36180"/>
    <w:rsid w:val="00A3689B"/>
    <w:rsid w:val="00A36AB1"/>
    <w:rsid w:val="00A40087"/>
    <w:rsid w:val="00A46F97"/>
    <w:rsid w:val="00A523D2"/>
    <w:rsid w:val="00A53E6E"/>
    <w:rsid w:val="00A54765"/>
    <w:rsid w:val="00A616FA"/>
    <w:rsid w:val="00A649C2"/>
    <w:rsid w:val="00A64B87"/>
    <w:rsid w:val="00A70066"/>
    <w:rsid w:val="00A70842"/>
    <w:rsid w:val="00A70845"/>
    <w:rsid w:val="00A759B2"/>
    <w:rsid w:val="00A84663"/>
    <w:rsid w:val="00A87078"/>
    <w:rsid w:val="00A90C0A"/>
    <w:rsid w:val="00A93259"/>
    <w:rsid w:val="00AA4646"/>
    <w:rsid w:val="00AA4A42"/>
    <w:rsid w:val="00AA6776"/>
    <w:rsid w:val="00AB1D1B"/>
    <w:rsid w:val="00AB341F"/>
    <w:rsid w:val="00AB4F6D"/>
    <w:rsid w:val="00AB569A"/>
    <w:rsid w:val="00AC11AB"/>
    <w:rsid w:val="00AC2CAA"/>
    <w:rsid w:val="00AC3DC3"/>
    <w:rsid w:val="00AC41D4"/>
    <w:rsid w:val="00AC542B"/>
    <w:rsid w:val="00AC71AA"/>
    <w:rsid w:val="00AE228C"/>
    <w:rsid w:val="00AE4FB1"/>
    <w:rsid w:val="00AE585D"/>
    <w:rsid w:val="00AE5BC1"/>
    <w:rsid w:val="00AE67C7"/>
    <w:rsid w:val="00AE6FE5"/>
    <w:rsid w:val="00AF16C2"/>
    <w:rsid w:val="00AF31C6"/>
    <w:rsid w:val="00AF4675"/>
    <w:rsid w:val="00AF4D9F"/>
    <w:rsid w:val="00AF6013"/>
    <w:rsid w:val="00AF72F4"/>
    <w:rsid w:val="00AF79DB"/>
    <w:rsid w:val="00B00E40"/>
    <w:rsid w:val="00B0116C"/>
    <w:rsid w:val="00B02395"/>
    <w:rsid w:val="00B071B2"/>
    <w:rsid w:val="00B24284"/>
    <w:rsid w:val="00B3268C"/>
    <w:rsid w:val="00B32FA4"/>
    <w:rsid w:val="00B33328"/>
    <w:rsid w:val="00B33D1C"/>
    <w:rsid w:val="00B343B9"/>
    <w:rsid w:val="00B40AFC"/>
    <w:rsid w:val="00B46228"/>
    <w:rsid w:val="00B50A4D"/>
    <w:rsid w:val="00B51623"/>
    <w:rsid w:val="00B51D6C"/>
    <w:rsid w:val="00B545E4"/>
    <w:rsid w:val="00B56B47"/>
    <w:rsid w:val="00B60A97"/>
    <w:rsid w:val="00B63AC6"/>
    <w:rsid w:val="00B63E84"/>
    <w:rsid w:val="00B6469D"/>
    <w:rsid w:val="00B64997"/>
    <w:rsid w:val="00B6695E"/>
    <w:rsid w:val="00B66DE4"/>
    <w:rsid w:val="00B7427A"/>
    <w:rsid w:val="00B74CD8"/>
    <w:rsid w:val="00B759F7"/>
    <w:rsid w:val="00B815FD"/>
    <w:rsid w:val="00B82345"/>
    <w:rsid w:val="00B84C09"/>
    <w:rsid w:val="00B92D28"/>
    <w:rsid w:val="00B944F7"/>
    <w:rsid w:val="00B97332"/>
    <w:rsid w:val="00B975F8"/>
    <w:rsid w:val="00B97B80"/>
    <w:rsid w:val="00BA24BF"/>
    <w:rsid w:val="00BA419C"/>
    <w:rsid w:val="00BA50B7"/>
    <w:rsid w:val="00BA6F29"/>
    <w:rsid w:val="00BB07CA"/>
    <w:rsid w:val="00BB1A39"/>
    <w:rsid w:val="00BB213A"/>
    <w:rsid w:val="00BB30A7"/>
    <w:rsid w:val="00BB404A"/>
    <w:rsid w:val="00BB46CD"/>
    <w:rsid w:val="00BB6FE7"/>
    <w:rsid w:val="00BC1629"/>
    <w:rsid w:val="00BC1E01"/>
    <w:rsid w:val="00BC6063"/>
    <w:rsid w:val="00BC6219"/>
    <w:rsid w:val="00BD1AA4"/>
    <w:rsid w:val="00BD76D5"/>
    <w:rsid w:val="00BE3DB2"/>
    <w:rsid w:val="00BE5BC0"/>
    <w:rsid w:val="00BE7E98"/>
    <w:rsid w:val="00BF092B"/>
    <w:rsid w:val="00BF2C8A"/>
    <w:rsid w:val="00BF35C0"/>
    <w:rsid w:val="00BF4026"/>
    <w:rsid w:val="00BF55BD"/>
    <w:rsid w:val="00BF68CF"/>
    <w:rsid w:val="00C05EDB"/>
    <w:rsid w:val="00C07416"/>
    <w:rsid w:val="00C10775"/>
    <w:rsid w:val="00C10886"/>
    <w:rsid w:val="00C12E7F"/>
    <w:rsid w:val="00C14B89"/>
    <w:rsid w:val="00C15376"/>
    <w:rsid w:val="00C16530"/>
    <w:rsid w:val="00C16AD1"/>
    <w:rsid w:val="00C17ACD"/>
    <w:rsid w:val="00C207D8"/>
    <w:rsid w:val="00C20C8A"/>
    <w:rsid w:val="00C24E13"/>
    <w:rsid w:val="00C330BF"/>
    <w:rsid w:val="00C348D5"/>
    <w:rsid w:val="00C34D46"/>
    <w:rsid w:val="00C37AF2"/>
    <w:rsid w:val="00C414E3"/>
    <w:rsid w:val="00C42398"/>
    <w:rsid w:val="00C4454D"/>
    <w:rsid w:val="00C45067"/>
    <w:rsid w:val="00C45C05"/>
    <w:rsid w:val="00C47768"/>
    <w:rsid w:val="00C47D34"/>
    <w:rsid w:val="00C50361"/>
    <w:rsid w:val="00C50F71"/>
    <w:rsid w:val="00C544B6"/>
    <w:rsid w:val="00C5472D"/>
    <w:rsid w:val="00C5498D"/>
    <w:rsid w:val="00C5639D"/>
    <w:rsid w:val="00C605EA"/>
    <w:rsid w:val="00C651D0"/>
    <w:rsid w:val="00C66A93"/>
    <w:rsid w:val="00C72979"/>
    <w:rsid w:val="00C729B8"/>
    <w:rsid w:val="00C754B4"/>
    <w:rsid w:val="00C7596F"/>
    <w:rsid w:val="00C77389"/>
    <w:rsid w:val="00C803CE"/>
    <w:rsid w:val="00C8517D"/>
    <w:rsid w:val="00C852E7"/>
    <w:rsid w:val="00C910BA"/>
    <w:rsid w:val="00C92B65"/>
    <w:rsid w:val="00C94358"/>
    <w:rsid w:val="00C94AAD"/>
    <w:rsid w:val="00C95D0E"/>
    <w:rsid w:val="00C964D6"/>
    <w:rsid w:val="00C96715"/>
    <w:rsid w:val="00C969C1"/>
    <w:rsid w:val="00C96B27"/>
    <w:rsid w:val="00C97BFD"/>
    <w:rsid w:val="00C97D46"/>
    <w:rsid w:val="00CA5729"/>
    <w:rsid w:val="00CA5A11"/>
    <w:rsid w:val="00CA61B1"/>
    <w:rsid w:val="00CB019F"/>
    <w:rsid w:val="00CB13F0"/>
    <w:rsid w:val="00CB176D"/>
    <w:rsid w:val="00CB2597"/>
    <w:rsid w:val="00CB2C36"/>
    <w:rsid w:val="00CB45BF"/>
    <w:rsid w:val="00CB47B9"/>
    <w:rsid w:val="00CB72C4"/>
    <w:rsid w:val="00CD01E1"/>
    <w:rsid w:val="00CD1882"/>
    <w:rsid w:val="00CD1AF9"/>
    <w:rsid w:val="00CD27FE"/>
    <w:rsid w:val="00CD5106"/>
    <w:rsid w:val="00CD7678"/>
    <w:rsid w:val="00CE0B6F"/>
    <w:rsid w:val="00CE4896"/>
    <w:rsid w:val="00CF0364"/>
    <w:rsid w:val="00CF53BD"/>
    <w:rsid w:val="00CF624E"/>
    <w:rsid w:val="00CF68A7"/>
    <w:rsid w:val="00CF7587"/>
    <w:rsid w:val="00D03250"/>
    <w:rsid w:val="00D03BBF"/>
    <w:rsid w:val="00D04AB8"/>
    <w:rsid w:val="00D05472"/>
    <w:rsid w:val="00D1534F"/>
    <w:rsid w:val="00D16571"/>
    <w:rsid w:val="00D17647"/>
    <w:rsid w:val="00D20292"/>
    <w:rsid w:val="00D20C74"/>
    <w:rsid w:val="00D234EE"/>
    <w:rsid w:val="00D23ABA"/>
    <w:rsid w:val="00D26109"/>
    <w:rsid w:val="00D30425"/>
    <w:rsid w:val="00D31C6D"/>
    <w:rsid w:val="00D3230C"/>
    <w:rsid w:val="00D33B99"/>
    <w:rsid w:val="00D3455D"/>
    <w:rsid w:val="00D36348"/>
    <w:rsid w:val="00D36A8F"/>
    <w:rsid w:val="00D36DF5"/>
    <w:rsid w:val="00D373E0"/>
    <w:rsid w:val="00D4227E"/>
    <w:rsid w:val="00D51E01"/>
    <w:rsid w:val="00D52BCC"/>
    <w:rsid w:val="00D53912"/>
    <w:rsid w:val="00D61327"/>
    <w:rsid w:val="00D6276A"/>
    <w:rsid w:val="00D649F8"/>
    <w:rsid w:val="00D669CD"/>
    <w:rsid w:val="00D70C64"/>
    <w:rsid w:val="00D7469E"/>
    <w:rsid w:val="00D77567"/>
    <w:rsid w:val="00D77CE0"/>
    <w:rsid w:val="00D82401"/>
    <w:rsid w:val="00D830B2"/>
    <w:rsid w:val="00D851D1"/>
    <w:rsid w:val="00D86C61"/>
    <w:rsid w:val="00D90733"/>
    <w:rsid w:val="00D923BC"/>
    <w:rsid w:val="00D94AA5"/>
    <w:rsid w:val="00DA2379"/>
    <w:rsid w:val="00DA34A5"/>
    <w:rsid w:val="00DB2562"/>
    <w:rsid w:val="00DB3516"/>
    <w:rsid w:val="00DB71EB"/>
    <w:rsid w:val="00DC01AE"/>
    <w:rsid w:val="00DC18E3"/>
    <w:rsid w:val="00DC2AE7"/>
    <w:rsid w:val="00DC4CBB"/>
    <w:rsid w:val="00DD00E6"/>
    <w:rsid w:val="00DD05E7"/>
    <w:rsid w:val="00DD382A"/>
    <w:rsid w:val="00DD3B23"/>
    <w:rsid w:val="00DD546F"/>
    <w:rsid w:val="00DD762F"/>
    <w:rsid w:val="00DE08CD"/>
    <w:rsid w:val="00DE1D5D"/>
    <w:rsid w:val="00DE5E58"/>
    <w:rsid w:val="00DE6E85"/>
    <w:rsid w:val="00DF3B2D"/>
    <w:rsid w:val="00DF5262"/>
    <w:rsid w:val="00E04945"/>
    <w:rsid w:val="00E060EC"/>
    <w:rsid w:val="00E0673E"/>
    <w:rsid w:val="00E07F5E"/>
    <w:rsid w:val="00E12198"/>
    <w:rsid w:val="00E12434"/>
    <w:rsid w:val="00E16294"/>
    <w:rsid w:val="00E1638C"/>
    <w:rsid w:val="00E2162C"/>
    <w:rsid w:val="00E235EC"/>
    <w:rsid w:val="00E27AB0"/>
    <w:rsid w:val="00E314E4"/>
    <w:rsid w:val="00E404CA"/>
    <w:rsid w:val="00E41B81"/>
    <w:rsid w:val="00E5033C"/>
    <w:rsid w:val="00E50AD8"/>
    <w:rsid w:val="00E517F3"/>
    <w:rsid w:val="00E57390"/>
    <w:rsid w:val="00E57D63"/>
    <w:rsid w:val="00E61904"/>
    <w:rsid w:val="00E61A3B"/>
    <w:rsid w:val="00E62A1B"/>
    <w:rsid w:val="00E63899"/>
    <w:rsid w:val="00E6642D"/>
    <w:rsid w:val="00E66B45"/>
    <w:rsid w:val="00E701F2"/>
    <w:rsid w:val="00E70A2A"/>
    <w:rsid w:val="00E7371A"/>
    <w:rsid w:val="00E737A3"/>
    <w:rsid w:val="00E757FC"/>
    <w:rsid w:val="00E77122"/>
    <w:rsid w:val="00E82D96"/>
    <w:rsid w:val="00E860C3"/>
    <w:rsid w:val="00E909AD"/>
    <w:rsid w:val="00E90F5A"/>
    <w:rsid w:val="00E92433"/>
    <w:rsid w:val="00EA73BE"/>
    <w:rsid w:val="00EB1062"/>
    <w:rsid w:val="00EB6B78"/>
    <w:rsid w:val="00EC02BA"/>
    <w:rsid w:val="00EC0942"/>
    <w:rsid w:val="00EC1868"/>
    <w:rsid w:val="00EC2148"/>
    <w:rsid w:val="00EC22EF"/>
    <w:rsid w:val="00EC414C"/>
    <w:rsid w:val="00EC4605"/>
    <w:rsid w:val="00EC4FFA"/>
    <w:rsid w:val="00ED10C2"/>
    <w:rsid w:val="00ED17CA"/>
    <w:rsid w:val="00ED3F74"/>
    <w:rsid w:val="00ED4909"/>
    <w:rsid w:val="00ED4DB9"/>
    <w:rsid w:val="00EE1DF6"/>
    <w:rsid w:val="00EE69CE"/>
    <w:rsid w:val="00EE7BED"/>
    <w:rsid w:val="00EF0A18"/>
    <w:rsid w:val="00EF6B50"/>
    <w:rsid w:val="00F0094A"/>
    <w:rsid w:val="00F04854"/>
    <w:rsid w:val="00F158EC"/>
    <w:rsid w:val="00F274D3"/>
    <w:rsid w:val="00F27A41"/>
    <w:rsid w:val="00F27E7B"/>
    <w:rsid w:val="00F31743"/>
    <w:rsid w:val="00F32293"/>
    <w:rsid w:val="00F327E2"/>
    <w:rsid w:val="00F3572E"/>
    <w:rsid w:val="00F459B6"/>
    <w:rsid w:val="00F478BF"/>
    <w:rsid w:val="00F50AD1"/>
    <w:rsid w:val="00F525FB"/>
    <w:rsid w:val="00F53CA2"/>
    <w:rsid w:val="00F54762"/>
    <w:rsid w:val="00F55E8A"/>
    <w:rsid w:val="00F610B8"/>
    <w:rsid w:val="00F74116"/>
    <w:rsid w:val="00F749E1"/>
    <w:rsid w:val="00F74D4A"/>
    <w:rsid w:val="00F75D0A"/>
    <w:rsid w:val="00F82CD1"/>
    <w:rsid w:val="00F86859"/>
    <w:rsid w:val="00F87778"/>
    <w:rsid w:val="00F87B40"/>
    <w:rsid w:val="00F90A68"/>
    <w:rsid w:val="00F91CA3"/>
    <w:rsid w:val="00F92EA5"/>
    <w:rsid w:val="00F963B2"/>
    <w:rsid w:val="00F96B31"/>
    <w:rsid w:val="00F97F36"/>
    <w:rsid w:val="00FA0EEE"/>
    <w:rsid w:val="00FA4EA7"/>
    <w:rsid w:val="00FB52FF"/>
    <w:rsid w:val="00FB6896"/>
    <w:rsid w:val="00FC4930"/>
    <w:rsid w:val="00FD3481"/>
    <w:rsid w:val="00FD39F6"/>
    <w:rsid w:val="00FD5826"/>
    <w:rsid w:val="00FE01D7"/>
    <w:rsid w:val="00FE483D"/>
    <w:rsid w:val="00FE6283"/>
    <w:rsid w:val="00FE782A"/>
    <w:rsid w:val="00FF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5F7F5"/>
  <w15:chartTrackingRefBased/>
  <w15:docId w15:val="{555DDA15-54CF-45DB-9BC6-54140CD2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4"/>
      </w:numPr>
    </w:pPr>
  </w:style>
  <w:style w:type="numbering" w:customStyle="1" w:styleId="mylist">
    <w:name w:val="mylist"/>
    <w:rsid w:val="002B6913"/>
    <w:pPr>
      <w:numPr>
        <w:numId w:val="5"/>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6"/>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D01E1"/>
    <w:pPr>
      <w:shd w:val="clear" w:color="auto" w:fill="95B3D7"/>
    </w:pPr>
    <w:rPr>
      <w:noProof/>
      <w:sz w:val="18"/>
      <w:szCs w:val="18"/>
    </w:rPr>
  </w:style>
  <w:style w:type="paragraph" w:customStyle="1" w:styleId="list">
    <w:name w:val="list"/>
    <w:basedOn w:val="StyleBulleted8pt"/>
    <w:link w:val="listChar"/>
    <w:qFormat/>
    <w:rsid w:val="00CA61B1"/>
    <w:pPr>
      <w:numPr>
        <w:numId w:val="7"/>
      </w:numPr>
    </w:pPr>
    <w:rPr>
      <w:rFonts w:eastAsia="MS Mincho"/>
    </w:rPr>
  </w:style>
  <w:style w:type="character" w:customStyle="1" w:styleId="codeChar">
    <w:name w:val="code Char"/>
    <w:link w:val="code"/>
    <w:rsid w:val="00CD01E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2"/>
      <w:szCs w:val="22"/>
      <w:lang w:eastAsia="en-US" w:bidi="en-US"/>
    </w:rPr>
  </w:style>
  <w:style w:type="character" w:customStyle="1" w:styleId="listChar">
    <w:name w:val="list Char"/>
    <w:link w:val="list"/>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character" w:styleId="HTMLTypewriter">
    <w:name w:val="HTML Typewriter"/>
    <w:uiPriority w:val="99"/>
    <w:semiHidden/>
    <w:unhideWhenUsed/>
    <w:rsid w:val="00734C4E"/>
    <w:rPr>
      <w:rFonts w:ascii="Courier New" w:eastAsia="Times New Roman" w:hAnsi="Courier New" w:cs="Courier New"/>
      <w:sz w:val="20"/>
      <w:szCs w:val="20"/>
    </w:rPr>
  </w:style>
  <w:style w:type="paragraph" w:customStyle="1" w:styleId="Code0">
    <w:name w:val="Code"/>
    <w:basedOn w:val="Normal"/>
    <w:link w:val="CodeChar1"/>
    <w:rsid w:val="00101DE2"/>
    <w:pPr>
      <w:pBdr>
        <w:top w:val="single" w:sz="4" w:space="0" w:color="000000"/>
        <w:left w:val="single" w:sz="4" w:space="0" w:color="000000"/>
        <w:bottom w:val="single" w:sz="4" w:space="0" w:color="000000"/>
        <w:right w:val="single" w:sz="4" w:space="0" w:color="000000"/>
      </w:pBdr>
      <w:tabs>
        <w:tab w:val="left" w:pos="1984"/>
        <w:tab w:val="left" w:pos="2835"/>
        <w:tab w:val="left" w:pos="3685"/>
        <w:tab w:val="left" w:pos="4536"/>
        <w:tab w:val="left" w:pos="5386"/>
      </w:tabs>
      <w:ind w:left="567" w:right="567"/>
    </w:pPr>
    <w:rPr>
      <w:rFonts w:ascii="Courier New" w:hAnsi="Courier New" w:cs="Courier New"/>
      <w:sz w:val="20"/>
      <w:szCs w:val="20"/>
      <w:lang w:bidi="ar-SA"/>
    </w:rPr>
  </w:style>
  <w:style w:type="character" w:customStyle="1" w:styleId="CodeChar1">
    <w:name w:val="Code Char1"/>
    <w:link w:val="Code0"/>
    <w:rsid w:val="00101DE2"/>
    <w:rPr>
      <w:rFonts w:ascii="Courier New" w:eastAsia="Times New Roman" w:hAnsi="Courier New" w:cs="Courier New"/>
      <w:lang w:eastAsia="en-US"/>
    </w:rPr>
  </w:style>
  <w:style w:type="character" w:customStyle="1" w:styleId="CodeChar0">
    <w:name w:val="Code Char"/>
    <w:rsid w:val="006625F8"/>
    <w:rPr>
      <w:rFonts w:ascii="Courier New" w:eastAsia="Times New Roman" w:hAnsi="Courier New" w:cs="Courier New"/>
      <w:sz w:val="20"/>
      <w:szCs w:val="20"/>
      <w:lang w:val="en-GB" w:eastAsia="en-GB" w:bidi="ar-SA"/>
    </w:rPr>
  </w:style>
  <w:style w:type="character" w:styleId="HTMLCode">
    <w:name w:val="HTML Code"/>
    <w:uiPriority w:val="99"/>
    <w:semiHidden/>
    <w:unhideWhenUsed/>
    <w:rsid w:val="0084168D"/>
    <w:rPr>
      <w:rFonts w:ascii="Courier New" w:eastAsia="Times New Roman" w:hAnsi="Courier New" w:cs="Courier New"/>
      <w:sz w:val="20"/>
      <w:szCs w:val="20"/>
    </w:rPr>
  </w:style>
  <w:style w:type="paragraph" w:customStyle="1" w:styleId="subtitle">
    <w:name w:val="subtitle"/>
    <w:basedOn w:val="Subtitle0"/>
    <w:link w:val="subtitleChar"/>
    <w:qFormat/>
    <w:rsid w:val="0071455E"/>
    <w:pPr>
      <w:numPr>
        <w:ilvl w:val="1"/>
      </w:numPr>
      <w:suppressAutoHyphens/>
      <w:spacing w:after="200" w:line="276" w:lineRule="auto"/>
      <w:outlineLvl w:val="9"/>
    </w:pPr>
    <w:rPr>
      <w:i/>
      <w:iCs/>
      <w:color w:val="4F81BD"/>
      <w:spacing w:val="15"/>
      <w:sz w:val="20"/>
      <w:szCs w:val="20"/>
      <w:lang w:val="en-US"/>
    </w:rPr>
  </w:style>
  <w:style w:type="character" w:customStyle="1" w:styleId="subtitleChar">
    <w:name w:val="subtitle Char"/>
    <w:link w:val="subtitle"/>
    <w:rsid w:val="0071455E"/>
    <w:rPr>
      <w:rFonts w:ascii="Cambria" w:eastAsia="Times New Roman" w:hAnsi="Cambria"/>
      <w:i/>
      <w:iCs/>
      <w:color w:val="4F81BD"/>
      <w:spacing w:val="15"/>
      <w:lang w:val="en-US" w:eastAsia="en-US" w:bidi="en-US"/>
    </w:rPr>
  </w:style>
  <w:style w:type="paragraph" w:styleId="Subtitle0">
    <w:name w:val="Subtitle"/>
    <w:basedOn w:val="Normal"/>
    <w:next w:val="Normal"/>
    <w:link w:val="SubtitleChar0"/>
    <w:uiPriority w:val="11"/>
    <w:rsid w:val="0071455E"/>
    <w:pPr>
      <w:spacing w:after="60"/>
      <w:jc w:val="center"/>
      <w:outlineLvl w:val="1"/>
    </w:pPr>
    <w:rPr>
      <w:rFonts w:ascii="Cambria" w:hAnsi="Cambria"/>
      <w:sz w:val="24"/>
      <w:szCs w:val="24"/>
    </w:rPr>
  </w:style>
  <w:style w:type="character" w:customStyle="1" w:styleId="SubtitleChar0">
    <w:name w:val="Subtitle Char"/>
    <w:link w:val="Subtitle0"/>
    <w:uiPriority w:val="11"/>
    <w:rsid w:val="0071455E"/>
    <w:rPr>
      <w:rFonts w:ascii="Cambria" w:eastAsia="Times New Roman" w:hAnsi="Cambria"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5788875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363294393">
      <w:bodyDiv w:val="1"/>
      <w:marLeft w:val="0"/>
      <w:marRight w:val="0"/>
      <w:marTop w:val="0"/>
      <w:marBottom w:val="0"/>
      <w:divBdr>
        <w:top w:val="none" w:sz="0" w:space="0" w:color="auto"/>
        <w:left w:val="none" w:sz="0" w:space="0" w:color="auto"/>
        <w:bottom w:val="none" w:sz="0" w:space="0" w:color="auto"/>
        <w:right w:val="none" w:sz="0" w:space="0" w:color="auto"/>
      </w:divBdr>
      <w:divsChild>
        <w:div w:id="395249705">
          <w:marLeft w:val="0"/>
          <w:marRight w:val="0"/>
          <w:marTop w:val="0"/>
          <w:marBottom w:val="0"/>
          <w:divBdr>
            <w:top w:val="none" w:sz="0" w:space="0" w:color="auto"/>
            <w:left w:val="none" w:sz="0" w:space="0" w:color="auto"/>
            <w:bottom w:val="none" w:sz="0" w:space="0" w:color="auto"/>
            <w:right w:val="none" w:sz="0" w:space="0" w:color="auto"/>
          </w:divBdr>
          <w:divsChild>
            <w:div w:id="1085228872">
              <w:marLeft w:val="0"/>
              <w:marRight w:val="0"/>
              <w:marTop w:val="0"/>
              <w:marBottom w:val="0"/>
              <w:divBdr>
                <w:top w:val="none" w:sz="0" w:space="0" w:color="auto"/>
                <w:left w:val="none" w:sz="0" w:space="0" w:color="auto"/>
                <w:bottom w:val="none" w:sz="0" w:space="0" w:color="auto"/>
                <w:right w:val="none" w:sz="0" w:space="0" w:color="auto"/>
              </w:divBdr>
            </w:div>
            <w:div w:id="1150754495">
              <w:marLeft w:val="0"/>
              <w:marRight w:val="0"/>
              <w:marTop w:val="0"/>
              <w:marBottom w:val="0"/>
              <w:divBdr>
                <w:top w:val="none" w:sz="0" w:space="0" w:color="auto"/>
                <w:left w:val="none" w:sz="0" w:space="0" w:color="auto"/>
                <w:bottom w:val="none" w:sz="0" w:space="0" w:color="auto"/>
                <w:right w:val="none" w:sz="0" w:space="0" w:color="auto"/>
              </w:divBdr>
            </w:div>
            <w:div w:id="1318150587">
              <w:marLeft w:val="0"/>
              <w:marRight w:val="0"/>
              <w:marTop w:val="0"/>
              <w:marBottom w:val="0"/>
              <w:divBdr>
                <w:top w:val="none" w:sz="0" w:space="0" w:color="auto"/>
                <w:left w:val="none" w:sz="0" w:space="0" w:color="auto"/>
                <w:bottom w:val="none" w:sz="0" w:space="0" w:color="auto"/>
                <w:right w:val="none" w:sz="0" w:space="0" w:color="auto"/>
              </w:divBdr>
            </w:div>
            <w:div w:id="1551307105">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1745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460">
      <w:bodyDiv w:val="1"/>
      <w:marLeft w:val="0"/>
      <w:marRight w:val="0"/>
      <w:marTop w:val="0"/>
      <w:marBottom w:val="0"/>
      <w:divBdr>
        <w:top w:val="none" w:sz="0" w:space="0" w:color="auto"/>
        <w:left w:val="none" w:sz="0" w:space="0" w:color="auto"/>
        <w:bottom w:val="none" w:sz="0" w:space="0" w:color="auto"/>
        <w:right w:val="none" w:sz="0" w:space="0" w:color="auto"/>
      </w:divBdr>
      <w:divsChild>
        <w:div w:id="381754427">
          <w:marLeft w:val="0"/>
          <w:marRight w:val="0"/>
          <w:marTop w:val="0"/>
          <w:marBottom w:val="0"/>
          <w:divBdr>
            <w:top w:val="none" w:sz="0" w:space="0" w:color="auto"/>
            <w:left w:val="none" w:sz="0" w:space="0" w:color="auto"/>
            <w:bottom w:val="none" w:sz="0" w:space="0" w:color="auto"/>
            <w:right w:val="none" w:sz="0" w:space="0" w:color="auto"/>
          </w:divBdr>
          <w:divsChild>
            <w:div w:id="14472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578">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27277707">
      <w:bodyDiv w:val="1"/>
      <w:marLeft w:val="225"/>
      <w:marRight w:val="225"/>
      <w:marTop w:val="0"/>
      <w:marBottom w:val="0"/>
      <w:divBdr>
        <w:top w:val="none" w:sz="0" w:space="0" w:color="auto"/>
        <w:left w:val="none" w:sz="0" w:space="0" w:color="auto"/>
        <w:bottom w:val="none" w:sz="0" w:space="0" w:color="auto"/>
        <w:right w:val="none" w:sz="0" w:space="0" w:color="auto"/>
      </w:divBdr>
      <w:divsChild>
        <w:div w:id="1770006018">
          <w:marLeft w:val="0"/>
          <w:marRight w:val="0"/>
          <w:marTop w:val="0"/>
          <w:marBottom w:val="0"/>
          <w:divBdr>
            <w:top w:val="none" w:sz="0" w:space="0" w:color="auto"/>
            <w:left w:val="none" w:sz="0" w:space="0" w:color="auto"/>
            <w:bottom w:val="none" w:sz="0" w:space="0" w:color="auto"/>
            <w:right w:val="none" w:sz="0" w:space="0" w:color="auto"/>
          </w:divBdr>
          <w:divsChild>
            <w:div w:id="1271091111">
              <w:marLeft w:val="0"/>
              <w:marRight w:val="0"/>
              <w:marTop w:val="75"/>
              <w:marBottom w:val="150"/>
              <w:divBdr>
                <w:top w:val="none" w:sz="0" w:space="0" w:color="auto"/>
                <w:left w:val="none" w:sz="0" w:space="0" w:color="auto"/>
                <w:bottom w:val="none" w:sz="0" w:space="0" w:color="auto"/>
                <w:right w:val="none" w:sz="0" w:space="0" w:color="auto"/>
              </w:divBdr>
              <w:divsChild>
                <w:div w:id="1538008679">
                  <w:marLeft w:val="0"/>
                  <w:marRight w:val="0"/>
                  <w:marTop w:val="0"/>
                  <w:marBottom w:val="0"/>
                  <w:divBdr>
                    <w:top w:val="none" w:sz="0" w:space="0" w:color="auto"/>
                    <w:left w:val="none" w:sz="0" w:space="0" w:color="auto"/>
                    <w:bottom w:val="none" w:sz="0" w:space="0" w:color="auto"/>
                    <w:right w:val="none" w:sz="0" w:space="0" w:color="auto"/>
                  </w:divBdr>
                  <w:divsChild>
                    <w:div w:id="511188760">
                      <w:marLeft w:val="0"/>
                      <w:marRight w:val="0"/>
                      <w:marTop w:val="0"/>
                      <w:marBottom w:val="0"/>
                      <w:divBdr>
                        <w:top w:val="none" w:sz="0" w:space="0" w:color="auto"/>
                        <w:left w:val="none" w:sz="0" w:space="0" w:color="auto"/>
                        <w:bottom w:val="none" w:sz="0" w:space="0" w:color="auto"/>
                        <w:right w:val="none" w:sz="0" w:space="0" w:color="auto"/>
                      </w:divBdr>
                      <w:divsChild>
                        <w:div w:id="698353782">
                          <w:marLeft w:val="0"/>
                          <w:marRight w:val="0"/>
                          <w:marTop w:val="0"/>
                          <w:marBottom w:val="0"/>
                          <w:divBdr>
                            <w:top w:val="none" w:sz="0" w:space="0" w:color="auto"/>
                            <w:left w:val="none" w:sz="0" w:space="0" w:color="auto"/>
                            <w:bottom w:val="none" w:sz="0" w:space="0" w:color="auto"/>
                            <w:right w:val="none" w:sz="0" w:space="0" w:color="auto"/>
                          </w:divBdr>
                          <w:divsChild>
                            <w:div w:id="493182333">
                              <w:marLeft w:val="0"/>
                              <w:marRight w:val="0"/>
                              <w:marTop w:val="0"/>
                              <w:marBottom w:val="0"/>
                              <w:divBdr>
                                <w:top w:val="none" w:sz="0" w:space="0" w:color="auto"/>
                                <w:left w:val="none" w:sz="0" w:space="0" w:color="auto"/>
                                <w:bottom w:val="none" w:sz="0" w:space="0" w:color="auto"/>
                                <w:right w:val="none" w:sz="0" w:space="0" w:color="auto"/>
                              </w:divBdr>
                              <w:divsChild>
                                <w:div w:id="336856015">
                                  <w:marLeft w:val="0"/>
                                  <w:marRight w:val="0"/>
                                  <w:marTop w:val="0"/>
                                  <w:marBottom w:val="0"/>
                                  <w:divBdr>
                                    <w:top w:val="none" w:sz="0" w:space="0" w:color="auto"/>
                                    <w:left w:val="none" w:sz="0" w:space="0" w:color="auto"/>
                                    <w:bottom w:val="none" w:sz="0" w:space="0" w:color="auto"/>
                                    <w:right w:val="none" w:sz="0" w:space="0" w:color="auto"/>
                                  </w:divBdr>
                                  <w:divsChild>
                                    <w:div w:id="746193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390679">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857936512">
      <w:bodyDiv w:val="1"/>
      <w:marLeft w:val="0"/>
      <w:marRight w:val="0"/>
      <w:marTop w:val="0"/>
      <w:marBottom w:val="0"/>
      <w:divBdr>
        <w:top w:val="none" w:sz="0" w:space="0" w:color="auto"/>
        <w:left w:val="none" w:sz="0" w:space="0" w:color="auto"/>
        <w:bottom w:val="none" w:sz="0" w:space="0" w:color="auto"/>
        <w:right w:val="none" w:sz="0" w:space="0" w:color="auto"/>
      </w:divBdr>
      <w:divsChild>
        <w:div w:id="961224436">
          <w:marLeft w:val="0"/>
          <w:marRight w:val="0"/>
          <w:marTop w:val="0"/>
          <w:marBottom w:val="0"/>
          <w:divBdr>
            <w:top w:val="none" w:sz="0" w:space="0" w:color="auto"/>
            <w:left w:val="none" w:sz="0" w:space="0" w:color="auto"/>
            <w:bottom w:val="none" w:sz="0" w:space="0" w:color="auto"/>
            <w:right w:val="none" w:sz="0" w:space="0" w:color="auto"/>
          </w:divBdr>
          <w:divsChild>
            <w:div w:id="1984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7478161">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C6180-5C86-415B-99F8-2C2FAC2A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D4F19BDC.dotm</Template>
  <TotalTime>0</TotalTime>
  <Pages>1</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dc:creator>
  <cp:keywords/>
  <cp:lastModifiedBy>Ben.Read</cp:lastModifiedBy>
  <cp:revision>3</cp:revision>
  <dcterms:created xsi:type="dcterms:W3CDTF">2018-01-19T12:25:00Z</dcterms:created>
  <dcterms:modified xsi:type="dcterms:W3CDTF">2018-01-19T12:25:00Z</dcterms:modified>
</cp:coreProperties>
</file>